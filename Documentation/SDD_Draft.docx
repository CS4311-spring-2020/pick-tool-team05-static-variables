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31AD" w14:textId="64EF71C6" w:rsidR="00907980" w:rsidRDefault="00747634" w:rsidP="00907980">
      <w:pPr>
        <w:pStyle w:val="Title"/>
      </w:pPr>
      <w:r>
        <w:t>Prevent, Mitigate, and Recover (PMR) Insight</w:t>
      </w:r>
    </w:p>
    <w:p w14:paraId="479E0DFD" w14:textId="4D927880" w:rsidR="00552E48" w:rsidRDefault="00552E48">
      <w:pPr>
        <w:pStyle w:val="Title"/>
      </w:pPr>
      <w:r>
        <w:t>Collective Knowledge System</w:t>
      </w:r>
      <w:r w:rsidR="005563A1">
        <w:t xml:space="preserve"> </w:t>
      </w:r>
      <w:r>
        <w:t>(PICK)</w:t>
      </w:r>
    </w:p>
    <w:p w14:paraId="796C89DE" w14:textId="77777777" w:rsidR="00D41B95" w:rsidRDefault="00E54833">
      <w:pPr>
        <w:pStyle w:val="Title"/>
      </w:pPr>
      <w:r>
        <w:t>Software Design Document</w:t>
      </w:r>
    </w:p>
    <w:p w14:paraId="53F2098D" w14:textId="1FB10387" w:rsidR="00E54833" w:rsidRDefault="00BB2CE0">
      <w:pPr>
        <w:pStyle w:val="Subtitle"/>
      </w:pPr>
      <w:r>
        <w:t xml:space="preserve">Version </w:t>
      </w:r>
      <w:r w:rsidR="001C7D6C">
        <w:t>1.7</w:t>
      </w:r>
      <w:r>
        <w:t xml:space="preserve"> </w:t>
      </w:r>
    </w:p>
    <w:p w14:paraId="07654277" w14:textId="1B64616E" w:rsidR="005E43DE" w:rsidRDefault="00BB2CE0">
      <w:pPr>
        <w:pStyle w:val="Subtitle"/>
      </w:pPr>
      <w:r>
        <w:t>3/9/2020</w:t>
      </w:r>
    </w:p>
    <w:p w14:paraId="52B37358"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95CE5F0" w14:textId="77777777" w:rsidR="00E54833" w:rsidRDefault="00E54833">
      <w:pPr>
        <w:pStyle w:val="DocControlHeading"/>
      </w:pPr>
      <w:bookmarkStart w:id="3" w:name="_Toc34675430"/>
      <w:bookmarkStart w:id="4" w:name="_Toc34675518"/>
      <w:bookmarkStart w:id="5" w:name="_Toc34675483"/>
      <w:r>
        <w:lastRenderedPageBreak/>
        <w:t>Document Control</w:t>
      </w:r>
      <w:bookmarkEnd w:id="0"/>
      <w:bookmarkEnd w:id="1"/>
      <w:bookmarkEnd w:id="2"/>
      <w:bookmarkEnd w:id="3"/>
      <w:bookmarkEnd w:id="4"/>
      <w:bookmarkEnd w:id="5"/>
    </w:p>
    <w:p w14:paraId="0BEE0268" w14:textId="77777777" w:rsidR="00E54833" w:rsidRDefault="00E54833">
      <w:pPr>
        <w:pStyle w:val="DocControlHeading2"/>
      </w:pPr>
      <w:bookmarkStart w:id="6" w:name="_Toc461626764"/>
      <w:bookmarkStart w:id="7" w:name="_Toc461628994"/>
      <w:bookmarkStart w:id="8" w:name="_Toc461632036"/>
      <w:bookmarkStart w:id="9" w:name="_Toc34675431"/>
      <w:bookmarkStart w:id="10" w:name="_Toc34675519"/>
      <w:bookmarkStart w:id="11" w:name="_Toc34675484"/>
      <w:r>
        <w:t>Approval</w:t>
      </w:r>
      <w:bookmarkEnd w:id="6"/>
      <w:bookmarkEnd w:id="7"/>
      <w:bookmarkEnd w:id="8"/>
      <w:bookmarkEnd w:id="9"/>
      <w:bookmarkEnd w:id="10"/>
      <w:bookmarkEnd w:id="11"/>
    </w:p>
    <w:p w14:paraId="44DEF791" w14:textId="77777777" w:rsidR="00E54833" w:rsidRDefault="00E54833">
      <w:pPr>
        <w:pStyle w:val="Paragraph"/>
      </w:pPr>
      <w:r>
        <w:t>The Guidance Team and the customer shall approve this document.</w:t>
      </w:r>
    </w:p>
    <w:p w14:paraId="38CC60D3" w14:textId="77777777" w:rsidR="00E54833" w:rsidRDefault="00E54833">
      <w:pPr>
        <w:pStyle w:val="DocControlHeading2"/>
      </w:pPr>
      <w:bookmarkStart w:id="12" w:name="_Toc461626765"/>
      <w:bookmarkStart w:id="13" w:name="_Toc461628995"/>
      <w:bookmarkStart w:id="14" w:name="_Toc461632037"/>
      <w:bookmarkStart w:id="15" w:name="_Toc34675432"/>
      <w:bookmarkStart w:id="16" w:name="_Toc34675520"/>
      <w:bookmarkStart w:id="17" w:name="_Toc34675485"/>
      <w:r>
        <w:t>Document Change Control</w:t>
      </w:r>
      <w:bookmarkEnd w:id="12"/>
      <w:bookmarkEnd w:id="13"/>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43F24804" w14:textId="77777777">
        <w:tc>
          <w:tcPr>
            <w:tcW w:w="4428" w:type="dxa"/>
          </w:tcPr>
          <w:p w14:paraId="13AB4EC1" w14:textId="77777777" w:rsidR="00E54833" w:rsidRDefault="00E54833">
            <w:pPr>
              <w:jc w:val="right"/>
            </w:pPr>
            <w:r>
              <w:t>Initial Release:</w:t>
            </w:r>
          </w:p>
        </w:tc>
        <w:tc>
          <w:tcPr>
            <w:tcW w:w="4428" w:type="dxa"/>
          </w:tcPr>
          <w:p w14:paraId="2DF8FC42" w14:textId="0AC6F978" w:rsidR="00E54833" w:rsidRDefault="00B550AA">
            <w:r>
              <w:t>0.1</w:t>
            </w:r>
          </w:p>
        </w:tc>
      </w:tr>
      <w:tr w:rsidR="00E54833" w14:paraId="47AF6FD1" w14:textId="77777777">
        <w:tc>
          <w:tcPr>
            <w:tcW w:w="4428" w:type="dxa"/>
          </w:tcPr>
          <w:p w14:paraId="40C1ABB4" w14:textId="77777777" w:rsidR="00E54833" w:rsidRDefault="00E54833">
            <w:pPr>
              <w:jc w:val="right"/>
            </w:pPr>
            <w:r>
              <w:t>Current Release:</w:t>
            </w:r>
          </w:p>
        </w:tc>
        <w:tc>
          <w:tcPr>
            <w:tcW w:w="4428" w:type="dxa"/>
          </w:tcPr>
          <w:p w14:paraId="60E4E198" w14:textId="322F3134" w:rsidR="00E54833" w:rsidRDefault="00B550AA">
            <w:r>
              <w:t>1.0</w:t>
            </w:r>
          </w:p>
        </w:tc>
      </w:tr>
      <w:tr w:rsidR="00E54833" w14:paraId="061909F4" w14:textId="77777777">
        <w:tc>
          <w:tcPr>
            <w:tcW w:w="4428" w:type="dxa"/>
          </w:tcPr>
          <w:p w14:paraId="30617879" w14:textId="77777777" w:rsidR="00E54833" w:rsidRDefault="00E54833">
            <w:pPr>
              <w:jc w:val="right"/>
            </w:pPr>
            <w:r>
              <w:t>Indicator of Last Page in Document:</w:t>
            </w:r>
          </w:p>
        </w:tc>
        <w:tc>
          <w:tcPr>
            <w:tcW w:w="4428" w:type="dxa"/>
          </w:tcPr>
          <w:p w14:paraId="265781BD" w14:textId="77777777" w:rsidR="00E54833" w:rsidRDefault="00051C14">
            <w:r>
              <w:t>%</w:t>
            </w:r>
          </w:p>
        </w:tc>
      </w:tr>
      <w:tr w:rsidR="00E54833" w14:paraId="6C604C50" w14:textId="77777777">
        <w:tc>
          <w:tcPr>
            <w:tcW w:w="4428" w:type="dxa"/>
          </w:tcPr>
          <w:p w14:paraId="099F8466" w14:textId="77777777" w:rsidR="00E54833" w:rsidRDefault="00E54833">
            <w:pPr>
              <w:jc w:val="right"/>
            </w:pPr>
            <w:r>
              <w:t>Date of Last Review:</w:t>
            </w:r>
          </w:p>
        </w:tc>
        <w:tc>
          <w:tcPr>
            <w:tcW w:w="4428" w:type="dxa"/>
          </w:tcPr>
          <w:p w14:paraId="47A6FDB8" w14:textId="73A56AC8" w:rsidR="00E54833" w:rsidRDefault="00B550AA">
            <w:r>
              <w:t>3/9/20</w:t>
            </w:r>
          </w:p>
        </w:tc>
      </w:tr>
      <w:tr w:rsidR="00E54833" w14:paraId="6DFC568A" w14:textId="77777777">
        <w:tc>
          <w:tcPr>
            <w:tcW w:w="4428" w:type="dxa"/>
          </w:tcPr>
          <w:p w14:paraId="455C9C69" w14:textId="77777777" w:rsidR="00E54833" w:rsidRDefault="00E54833">
            <w:pPr>
              <w:jc w:val="right"/>
            </w:pPr>
            <w:r>
              <w:t>Date of Next Review:</w:t>
            </w:r>
          </w:p>
        </w:tc>
        <w:tc>
          <w:tcPr>
            <w:tcW w:w="4428" w:type="dxa"/>
          </w:tcPr>
          <w:p w14:paraId="0CE95206" w14:textId="1B80072D" w:rsidR="00E54833" w:rsidRDefault="00A501CC">
            <w:r>
              <w:t>3/10/20</w:t>
            </w:r>
          </w:p>
        </w:tc>
      </w:tr>
      <w:tr w:rsidR="00E54833" w14:paraId="6C467A44" w14:textId="77777777">
        <w:tc>
          <w:tcPr>
            <w:tcW w:w="4428" w:type="dxa"/>
          </w:tcPr>
          <w:p w14:paraId="0490EC57" w14:textId="77777777" w:rsidR="00E54833" w:rsidRDefault="00E54833">
            <w:pPr>
              <w:jc w:val="right"/>
            </w:pPr>
            <w:r>
              <w:t>Target Date for Next Update:</w:t>
            </w:r>
          </w:p>
        </w:tc>
        <w:tc>
          <w:tcPr>
            <w:tcW w:w="4428" w:type="dxa"/>
          </w:tcPr>
          <w:p w14:paraId="46C770FD" w14:textId="664EED87" w:rsidR="00E54833" w:rsidRDefault="00685EFD">
            <w:r>
              <w:t>3/11/20</w:t>
            </w:r>
          </w:p>
        </w:tc>
      </w:tr>
    </w:tbl>
    <w:p w14:paraId="66CD732B" w14:textId="77777777" w:rsidR="00E54833" w:rsidRDefault="00E54833">
      <w:pPr>
        <w:pStyle w:val="DocControlHeading2"/>
      </w:pPr>
      <w:bookmarkStart w:id="18" w:name="_Toc461626766"/>
      <w:bookmarkStart w:id="19" w:name="_Toc461628996"/>
      <w:bookmarkStart w:id="20" w:name="_Toc461632038"/>
      <w:bookmarkStart w:id="21" w:name="_Toc34675433"/>
      <w:bookmarkStart w:id="22" w:name="_Toc34675521"/>
      <w:bookmarkStart w:id="23" w:name="_Toc34675486"/>
      <w:r>
        <w:t>Distribution List</w:t>
      </w:r>
      <w:bookmarkEnd w:id="18"/>
      <w:bookmarkEnd w:id="19"/>
      <w:bookmarkEnd w:id="20"/>
      <w:bookmarkEnd w:id="21"/>
      <w:bookmarkEnd w:id="22"/>
      <w:bookmarkEnd w:id="23"/>
    </w:p>
    <w:p w14:paraId="72C82B2F" w14:textId="77777777" w:rsidR="00E54833" w:rsidRDefault="00E54833">
      <w:pPr>
        <w:pStyle w:val="Paragraph"/>
      </w:pPr>
      <w:r>
        <w:t>This following list of people shall receive a copy of this document every time a new version of this document becomes available:</w:t>
      </w:r>
    </w:p>
    <w:p w14:paraId="042D9FDE" w14:textId="77777777" w:rsidR="00E54833" w:rsidRDefault="00E54833">
      <w:pPr>
        <w:ind w:left="2160"/>
      </w:pPr>
      <w:r>
        <w:t>Guidance Team Members:</w:t>
      </w:r>
    </w:p>
    <w:p w14:paraId="655AA970" w14:textId="77777777" w:rsidR="00051C14" w:rsidRDefault="00051C14" w:rsidP="00051C14">
      <w:pPr>
        <w:ind w:left="2880" w:firstLine="720"/>
      </w:pPr>
      <w:r>
        <w:t>Dr. Gates</w:t>
      </w:r>
    </w:p>
    <w:p w14:paraId="62232AD1" w14:textId="77777777" w:rsidR="00051C14" w:rsidRDefault="00051C14" w:rsidP="00051C14">
      <w:pPr>
        <w:ind w:left="2880" w:firstLine="720"/>
      </w:pPr>
      <w:r>
        <w:t>Dr. Salamah</w:t>
      </w:r>
    </w:p>
    <w:p w14:paraId="7A2E7ACD" w14:textId="77777777" w:rsidR="00051C14" w:rsidRDefault="00051C14" w:rsidP="00051C14">
      <w:pPr>
        <w:ind w:left="2880" w:firstLine="720"/>
      </w:pPr>
      <w:r>
        <w:t>Dr. Roach</w:t>
      </w:r>
    </w:p>
    <w:p w14:paraId="6429F35F" w14:textId="77777777" w:rsidR="00051C14" w:rsidRDefault="00051C14" w:rsidP="00051C14">
      <w:pPr>
        <w:ind w:left="2880" w:firstLine="720"/>
      </w:pPr>
      <w:r>
        <w:t>Steven Roach</w:t>
      </w:r>
    </w:p>
    <w:p w14:paraId="386A68BE" w14:textId="77777777" w:rsidR="00051C14" w:rsidRDefault="00051C14" w:rsidP="00051C14">
      <w:pPr>
        <w:ind w:left="2880" w:firstLine="720"/>
      </w:pPr>
      <w:r>
        <w:t>Jake Lasley</w:t>
      </w:r>
    </w:p>
    <w:p w14:paraId="654103B5" w14:textId="77777777" w:rsidR="00051C14" w:rsidRDefault="00051C14">
      <w:pPr>
        <w:ind w:left="2160"/>
      </w:pPr>
    </w:p>
    <w:p w14:paraId="0A3829EC" w14:textId="77777777" w:rsidR="00CF7257" w:rsidRDefault="00CF7257" w:rsidP="00CF7257">
      <w:pPr>
        <w:ind w:left="2880" w:firstLine="720"/>
      </w:pPr>
    </w:p>
    <w:p w14:paraId="27ACFD2E" w14:textId="77777777" w:rsidR="00051C14" w:rsidRDefault="00E54833" w:rsidP="00051C14">
      <w:pPr>
        <w:ind w:left="1440" w:firstLine="720"/>
      </w:pPr>
      <w:r>
        <w:t xml:space="preserve">Customer: </w:t>
      </w:r>
      <w:r w:rsidR="00051C14">
        <w:tab/>
        <w:t>Dr. Oscar Perez</w:t>
      </w:r>
    </w:p>
    <w:p w14:paraId="32799B43" w14:textId="77777777" w:rsidR="00051C14" w:rsidRDefault="00051C14" w:rsidP="00051C14">
      <w:pPr>
        <w:ind w:left="2880" w:firstLine="720"/>
      </w:pPr>
      <w:r>
        <w:t>Vincent Fonseca</w:t>
      </w:r>
    </w:p>
    <w:p w14:paraId="7E46331A" w14:textId="77777777" w:rsidR="00051C14" w:rsidRDefault="00051C14" w:rsidP="00051C14">
      <w:pPr>
        <w:ind w:left="2880" w:firstLine="720"/>
      </w:pPr>
      <w:r>
        <w:t>Herandy Denisse Vazquez</w:t>
      </w:r>
    </w:p>
    <w:p w14:paraId="66235D83" w14:textId="77777777" w:rsidR="00051C14" w:rsidRDefault="00051C14" w:rsidP="00051C14">
      <w:pPr>
        <w:ind w:left="1440" w:firstLine="720"/>
      </w:pPr>
      <w:r>
        <w:tab/>
      </w:r>
      <w:r>
        <w:tab/>
        <w:t>Baltazar Santaella</w:t>
      </w:r>
    </w:p>
    <w:p w14:paraId="75C7482C" w14:textId="77777777" w:rsidR="00051C14" w:rsidRDefault="00051C14" w:rsidP="00051C14">
      <w:pPr>
        <w:ind w:left="2880" w:firstLine="720"/>
      </w:pPr>
      <w:r>
        <w:t>Florencia Larsen</w:t>
      </w:r>
      <w:r>
        <w:tab/>
      </w:r>
    </w:p>
    <w:p w14:paraId="7928BB2A" w14:textId="77777777" w:rsidR="00051C14" w:rsidRDefault="00051C14" w:rsidP="00051C14">
      <w:pPr>
        <w:ind w:left="2880" w:firstLine="720"/>
      </w:pPr>
      <w:r>
        <w:t>Erick De Nava</w:t>
      </w:r>
    </w:p>
    <w:p w14:paraId="2AA12BC7" w14:textId="77777777" w:rsidR="00E54833" w:rsidRDefault="00E54833">
      <w:pPr>
        <w:ind w:left="1440" w:firstLine="720"/>
      </w:pPr>
      <w:r>
        <w:tab/>
      </w:r>
    </w:p>
    <w:p w14:paraId="04192BF7" w14:textId="77777777" w:rsidR="00E54833" w:rsidRDefault="00E54833">
      <w:pPr>
        <w:ind w:left="1440" w:firstLine="720"/>
      </w:pPr>
    </w:p>
    <w:p w14:paraId="54B85ED2" w14:textId="77777777" w:rsidR="00E54833" w:rsidRDefault="00E54833">
      <w:pPr>
        <w:ind w:left="1440" w:firstLine="720"/>
      </w:pPr>
      <w:r>
        <w:t>Software Team Members:</w:t>
      </w:r>
    </w:p>
    <w:p w14:paraId="401A920E" w14:textId="77777777" w:rsidR="00051C14" w:rsidRDefault="00051C14">
      <w:pPr>
        <w:ind w:left="1440" w:firstLine="720"/>
      </w:pPr>
      <w:r>
        <w:tab/>
      </w:r>
      <w:r>
        <w:tab/>
        <w:t>Abel Rodriguez</w:t>
      </w:r>
    </w:p>
    <w:p w14:paraId="5661EEEA" w14:textId="77777777" w:rsidR="00051C14" w:rsidRDefault="00051C14">
      <w:pPr>
        <w:ind w:left="1440" w:firstLine="720"/>
      </w:pPr>
      <w:r>
        <w:tab/>
      </w:r>
      <w:r>
        <w:tab/>
        <w:t>Elizabeth Barragan</w:t>
      </w:r>
    </w:p>
    <w:p w14:paraId="061759F5" w14:textId="77777777" w:rsidR="00051C14" w:rsidRDefault="00051C14">
      <w:pPr>
        <w:ind w:left="1440" w:firstLine="720"/>
      </w:pPr>
      <w:r>
        <w:tab/>
      </w:r>
      <w:r>
        <w:tab/>
        <w:t>Jose A. Leon Cordero</w:t>
      </w:r>
    </w:p>
    <w:p w14:paraId="48E2C267" w14:textId="77777777" w:rsidR="00051C14" w:rsidRDefault="00051C14">
      <w:pPr>
        <w:ind w:left="1440" w:firstLine="720"/>
      </w:pPr>
      <w:r>
        <w:tab/>
      </w:r>
      <w:r>
        <w:tab/>
        <w:t>Yamel E. Hernandez</w:t>
      </w:r>
    </w:p>
    <w:p w14:paraId="3E48BE50" w14:textId="77777777" w:rsidR="00051C14" w:rsidRDefault="00051C14">
      <w:pPr>
        <w:ind w:left="1440" w:firstLine="720"/>
      </w:pPr>
      <w:r>
        <w:tab/>
      </w:r>
      <w:r>
        <w:tab/>
        <w:t>Manuel Delgado</w:t>
      </w:r>
    </w:p>
    <w:p w14:paraId="07B9D530" w14:textId="77777777" w:rsidR="00CF7257" w:rsidRDefault="00CF7257">
      <w:pPr>
        <w:ind w:left="1440" w:firstLine="720"/>
      </w:pPr>
    </w:p>
    <w:p w14:paraId="7F3448E8" w14:textId="77777777" w:rsidR="00E54833" w:rsidRDefault="00E54833">
      <w:pPr>
        <w:pStyle w:val="DocControlHeading2"/>
      </w:pPr>
      <w:bookmarkStart w:id="24" w:name="_Toc461626767"/>
      <w:bookmarkStart w:id="25" w:name="_Toc461628997"/>
      <w:bookmarkStart w:id="26" w:name="_Toc461632039"/>
      <w:bookmarkStart w:id="27" w:name="_Toc34675434"/>
      <w:bookmarkStart w:id="28" w:name="_Toc34675522"/>
      <w:bookmarkStart w:id="29" w:name="_Toc34675487"/>
      <w:r>
        <w:t>Change Summary</w:t>
      </w:r>
      <w:bookmarkEnd w:id="24"/>
      <w:bookmarkEnd w:id="25"/>
      <w:bookmarkEnd w:id="26"/>
      <w:bookmarkEnd w:id="27"/>
      <w:bookmarkEnd w:id="28"/>
      <w:bookmarkEnd w:id="29"/>
    </w:p>
    <w:p w14:paraId="13DDEE82" w14:textId="77777777" w:rsidR="00E54833" w:rsidRDefault="00E54833">
      <w:pPr>
        <w:pStyle w:val="Paragraph"/>
      </w:pPr>
      <w:r>
        <w:t>The following table details changes made between versions of this document</w:t>
      </w:r>
    </w:p>
    <w:p w14:paraId="4413BF60"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250CAA57" w14:textId="77777777">
        <w:tc>
          <w:tcPr>
            <w:tcW w:w="1764" w:type="dxa"/>
          </w:tcPr>
          <w:p w14:paraId="44A1B106" w14:textId="77777777" w:rsidR="00E54833" w:rsidRDefault="00E54833">
            <w:pPr>
              <w:jc w:val="center"/>
            </w:pPr>
            <w:r>
              <w:t>Version</w:t>
            </w:r>
          </w:p>
        </w:tc>
        <w:tc>
          <w:tcPr>
            <w:tcW w:w="1170" w:type="dxa"/>
          </w:tcPr>
          <w:p w14:paraId="0A110348" w14:textId="77777777" w:rsidR="00E54833" w:rsidRDefault="00E54833">
            <w:pPr>
              <w:jc w:val="center"/>
            </w:pPr>
            <w:r>
              <w:t>Date</w:t>
            </w:r>
          </w:p>
        </w:tc>
        <w:tc>
          <w:tcPr>
            <w:tcW w:w="1800" w:type="dxa"/>
          </w:tcPr>
          <w:p w14:paraId="49B79B4D" w14:textId="77777777" w:rsidR="00E54833" w:rsidRDefault="00E54833">
            <w:pPr>
              <w:jc w:val="center"/>
            </w:pPr>
            <w:r>
              <w:t>Modifier</w:t>
            </w:r>
          </w:p>
        </w:tc>
        <w:tc>
          <w:tcPr>
            <w:tcW w:w="3978" w:type="dxa"/>
          </w:tcPr>
          <w:p w14:paraId="23CDB104" w14:textId="77777777" w:rsidR="00E54833" w:rsidRDefault="00E54833">
            <w:pPr>
              <w:jc w:val="center"/>
            </w:pPr>
            <w:r>
              <w:t>Description</w:t>
            </w:r>
          </w:p>
        </w:tc>
      </w:tr>
      <w:tr w:rsidR="00CF7257" w14:paraId="68507AD9" w14:textId="77777777">
        <w:tc>
          <w:tcPr>
            <w:tcW w:w="1764" w:type="dxa"/>
          </w:tcPr>
          <w:p w14:paraId="71EF94CF" w14:textId="77777777" w:rsidR="00CF7257" w:rsidRDefault="00CF7257" w:rsidP="00CF7257">
            <w:pPr>
              <w:jc w:val="center"/>
            </w:pPr>
            <w:r>
              <w:t>1.0</w:t>
            </w:r>
          </w:p>
        </w:tc>
        <w:tc>
          <w:tcPr>
            <w:tcW w:w="1170" w:type="dxa"/>
          </w:tcPr>
          <w:p w14:paraId="0F2CB4CD" w14:textId="77777777" w:rsidR="00CF7257" w:rsidRDefault="00CF7257" w:rsidP="00CF7257">
            <w:pPr>
              <w:jc w:val="center"/>
            </w:pPr>
          </w:p>
        </w:tc>
        <w:tc>
          <w:tcPr>
            <w:tcW w:w="1800" w:type="dxa"/>
          </w:tcPr>
          <w:p w14:paraId="4120C9A8" w14:textId="77777777" w:rsidR="00CF7257" w:rsidRDefault="00CF7257" w:rsidP="00CF7257">
            <w:pPr>
              <w:jc w:val="center"/>
            </w:pPr>
          </w:p>
        </w:tc>
        <w:tc>
          <w:tcPr>
            <w:tcW w:w="3978" w:type="dxa"/>
          </w:tcPr>
          <w:p w14:paraId="21E4F9D1" w14:textId="77777777" w:rsidR="00CF7257" w:rsidRDefault="00CF7257" w:rsidP="00CF7257">
            <w:pPr>
              <w:pStyle w:val="TableText"/>
              <w:widowControl/>
              <w:spacing w:before="0" w:after="0"/>
              <w:jc w:val="center"/>
            </w:pPr>
            <w:r>
              <w:t>Creation of Document</w:t>
            </w:r>
          </w:p>
        </w:tc>
      </w:tr>
      <w:tr w:rsidR="009D1EB0" w14:paraId="036EE5B2" w14:textId="77777777">
        <w:tc>
          <w:tcPr>
            <w:tcW w:w="1764" w:type="dxa"/>
          </w:tcPr>
          <w:p w14:paraId="7285D250" w14:textId="77777777" w:rsidR="009D1EB0" w:rsidRDefault="00051C14" w:rsidP="00534CDA">
            <w:pPr>
              <w:jc w:val="center"/>
            </w:pPr>
            <w:r>
              <w:t>1.1</w:t>
            </w:r>
          </w:p>
        </w:tc>
        <w:tc>
          <w:tcPr>
            <w:tcW w:w="1170" w:type="dxa"/>
          </w:tcPr>
          <w:p w14:paraId="12E22E18" w14:textId="77777777" w:rsidR="009D1EB0" w:rsidRDefault="00051C14" w:rsidP="00534CDA">
            <w:pPr>
              <w:jc w:val="center"/>
            </w:pPr>
            <w:r>
              <w:t>03-06-2020</w:t>
            </w:r>
          </w:p>
        </w:tc>
        <w:tc>
          <w:tcPr>
            <w:tcW w:w="1800" w:type="dxa"/>
          </w:tcPr>
          <w:p w14:paraId="0A0EF8E8" w14:textId="77777777" w:rsidR="009D1EB0" w:rsidRDefault="00051C14" w:rsidP="00534CDA">
            <w:pPr>
              <w:jc w:val="center"/>
            </w:pPr>
            <w:r>
              <w:t>Manuel</w:t>
            </w:r>
          </w:p>
        </w:tc>
        <w:tc>
          <w:tcPr>
            <w:tcW w:w="3978" w:type="dxa"/>
          </w:tcPr>
          <w:p w14:paraId="7B6F99DE" w14:textId="77777777" w:rsidR="009D1EB0" w:rsidRDefault="00051C14" w:rsidP="00534CDA">
            <w:pPr>
              <w:pStyle w:val="TableText"/>
              <w:widowControl/>
              <w:spacing w:before="0" w:after="0"/>
              <w:jc w:val="center"/>
            </w:pPr>
            <w:r>
              <w:t>Completed Document Control Details and Section 1.2</w:t>
            </w:r>
          </w:p>
        </w:tc>
      </w:tr>
      <w:tr w:rsidR="009D1EB0" w14:paraId="14E1DE6A" w14:textId="77777777">
        <w:tc>
          <w:tcPr>
            <w:tcW w:w="1764" w:type="dxa"/>
          </w:tcPr>
          <w:p w14:paraId="506E7D82" w14:textId="45177F53" w:rsidR="009D1EB0" w:rsidRDefault="001810D5" w:rsidP="00534CDA">
            <w:pPr>
              <w:jc w:val="center"/>
            </w:pPr>
            <w:r>
              <w:t>1.2</w:t>
            </w:r>
          </w:p>
        </w:tc>
        <w:tc>
          <w:tcPr>
            <w:tcW w:w="1170" w:type="dxa"/>
          </w:tcPr>
          <w:p w14:paraId="39D1C5A2" w14:textId="071ECA68" w:rsidR="009D1EB0" w:rsidRDefault="001810D5" w:rsidP="00534CDA">
            <w:pPr>
              <w:jc w:val="center"/>
            </w:pPr>
            <w:r>
              <w:t>3/7/20</w:t>
            </w:r>
          </w:p>
        </w:tc>
        <w:tc>
          <w:tcPr>
            <w:tcW w:w="1800" w:type="dxa"/>
          </w:tcPr>
          <w:p w14:paraId="3F97B6C9" w14:textId="173F6D05" w:rsidR="009D1EB0" w:rsidRDefault="001810D5" w:rsidP="00534CDA">
            <w:pPr>
              <w:jc w:val="center"/>
            </w:pPr>
            <w:r>
              <w:t>Yamel</w:t>
            </w:r>
          </w:p>
        </w:tc>
        <w:tc>
          <w:tcPr>
            <w:tcW w:w="3978" w:type="dxa"/>
          </w:tcPr>
          <w:p w14:paraId="3A4C1C2E" w14:textId="31234EBD" w:rsidR="009D1EB0" w:rsidRDefault="001810D5" w:rsidP="00534CDA">
            <w:pPr>
              <w:pStyle w:val="TableText"/>
              <w:widowControl/>
              <w:spacing w:before="0" w:after="0"/>
              <w:jc w:val="center"/>
            </w:pPr>
            <w:r>
              <w:t>Sec 1.5</w:t>
            </w:r>
            <w:r w:rsidR="001C3E91">
              <w:t xml:space="preserve"> &amp; Sec 3</w:t>
            </w:r>
            <w:r w:rsidR="00752DDD">
              <w:t xml:space="preserve"> Intro</w:t>
            </w:r>
          </w:p>
        </w:tc>
      </w:tr>
      <w:tr w:rsidR="009D1EB0" w14:paraId="02E70E71" w14:textId="77777777">
        <w:tc>
          <w:tcPr>
            <w:tcW w:w="1764" w:type="dxa"/>
          </w:tcPr>
          <w:p w14:paraId="381E49D9" w14:textId="08D5374A" w:rsidR="009D1EB0" w:rsidRDefault="00262AF5" w:rsidP="00534CDA">
            <w:pPr>
              <w:jc w:val="center"/>
            </w:pPr>
            <w:r>
              <w:t>1.3</w:t>
            </w:r>
          </w:p>
        </w:tc>
        <w:tc>
          <w:tcPr>
            <w:tcW w:w="1170" w:type="dxa"/>
          </w:tcPr>
          <w:p w14:paraId="7D03CC4A" w14:textId="50A1C95A" w:rsidR="009D1EB0" w:rsidRDefault="00262AF5" w:rsidP="00534CDA">
            <w:pPr>
              <w:jc w:val="center"/>
            </w:pPr>
            <w:r>
              <w:t>3/9/2020</w:t>
            </w:r>
          </w:p>
        </w:tc>
        <w:tc>
          <w:tcPr>
            <w:tcW w:w="1800" w:type="dxa"/>
          </w:tcPr>
          <w:p w14:paraId="15C13782" w14:textId="7B3CF3C5" w:rsidR="009D1EB0" w:rsidRDefault="00262AF5" w:rsidP="00534CDA">
            <w:pPr>
              <w:jc w:val="center"/>
            </w:pPr>
            <w:r>
              <w:t>Antoine</w:t>
            </w:r>
          </w:p>
        </w:tc>
        <w:tc>
          <w:tcPr>
            <w:tcW w:w="3978" w:type="dxa"/>
          </w:tcPr>
          <w:p w14:paraId="307B3D2F" w14:textId="5D40775F" w:rsidR="009D1EB0" w:rsidRDefault="00262AF5" w:rsidP="00534CDA">
            <w:pPr>
              <w:pStyle w:val="TableText"/>
              <w:widowControl/>
              <w:spacing w:before="0" w:after="0"/>
              <w:jc w:val="center"/>
            </w:pPr>
            <w:r>
              <w:t>Added 3.1</w:t>
            </w:r>
          </w:p>
        </w:tc>
      </w:tr>
      <w:tr w:rsidR="00247ACD" w14:paraId="420AE975" w14:textId="77777777">
        <w:tc>
          <w:tcPr>
            <w:tcW w:w="1764" w:type="dxa"/>
          </w:tcPr>
          <w:p w14:paraId="7521BAC5" w14:textId="1A56D62E" w:rsidR="00247ACD" w:rsidRDefault="00162E38" w:rsidP="00534CDA">
            <w:pPr>
              <w:jc w:val="center"/>
            </w:pPr>
            <w:r>
              <w:lastRenderedPageBreak/>
              <w:t>1.3</w:t>
            </w:r>
          </w:p>
        </w:tc>
        <w:tc>
          <w:tcPr>
            <w:tcW w:w="1170" w:type="dxa"/>
          </w:tcPr>
          <w:p w14:paraId="2A0720D7" w14:textId="18CFABFA" w:rsidR="00247ACD" w:rsidRDefault="00162E38" w:rsidP="00534CDA">
            <w:pPr>
              <w:jc w:val="center"/>
            </w:pPr>
            <w:r>
              <w:t>3/9/20</w:t>
            </w:r>
          </w:p>
        </w:tc>
        <w:tc>
          <w:tcPr>
            <w:tcW w:w="1800" w:type="dxa"/>
          </w:tcPr>
          <w:p w14:paraId="6E8399AA" w14:textId="10F74905" w:rsidR="00247ACD" w:rsidRDefault="00162E38" w:rsidP="00534CDA">
            <w:pPr>
              <w:jc w:val="center"/>
            </w:pPr>
            <w:r>
              <w:t>Yamel</w:t>
            </w:r>
          </w:p>
        </w:tc>
        <w:tc>
          <w:tcPr>
            <w:tcW w:w="3978" w:type="dxa"/>
          </w:tcPr>
          <w:p w14:paraId="49AB0C7D" w14:textId="08D9DA9E" w:rsidR="00247ACD" w:rsidRDefault="00162E38" w:rsidP="00534CDA">
            <w:pPr>
              <w:pStyle w:val="TableText"/>
              <w:widowControl/>
              <w:spacing w:before="0" w:after="0"/>
              <w:jc w:val="center"/>
            </w:pPr>
            <w:r>
              <w:t>Filled in Sec 1.4, Sec 2 Ingestion Subsystem, &amp; Sec 3 Ingestion Subsystem</w:t>
            </w:r>
          </w:p>
        </w:tc>
      </w:tr>
      <w:tr w:rsidR="00247ACD" w14:paraId="5A9D1EFC" w14:textId="77777777">
        <w:tc>
          <w:tcPr>
            <w:tcW w:w="1764" w:type="dxa"/>
          </w:tcPr>
          <w:p w14:paraId="37AB035F" w14:textId="5E55A13F" w:rsidR="00247ACD" w:rsidRDefault="00BA6C41" w:rsidP="00534CDA">
            <w:pPr>
              <w:jc w:val="center"/>
            </w:pPr>
            <w:r>
              <w:t>1.3</w:t>
            </w:r>
          </w:p>
        </w:tc>
        <w:tc>
          <w:tcPr>
            <w:tcW w:w="1170" w:type="dxa"/>
          </w:tcPr>
          <w:p w14:paraId="36AD337F" w14:textId="06BF9279" w:rsidR="00247ACD" w:rsidRDefault="00BA6C41" w:rsidP="00534CDA">
            <w:pPr>
              <w:jc w:val="center"/>
            </w:pPr>
            <w:r>
              <w:t>03-09-2020</w:t>
            </w:r>
          </w:p>
        </w:tc>
        <w:tc>
          <w:tcPr>
            <w:tcW w:w="1800" w:type="dxa"/>
          </w:tcPr>
          <w:p w14:paraId="2D9D5CC4" w14:textId="59831461" w:rsidR="00247ACD" w:rsidRDefault="00BA6C41" w:rsidP="00534CDA">
            <w:pPr>
              <w:jc w:val="center"/>
            </w:pPr>
            <w:r>
              <w:t>Manuel</w:t>
            </w:r>
          </w:p>
        </w:tc>
        <w:tc>
          <w:tcPr>
            <w:tcW w:w="3978" w:type="dxa"/>
          </w:tcPr>
          <w:p w14:paraId="08FC8593" w14:textId="2C37F9D5" w:rsidR="00247ACD" w:rsidRDefault="00BA6C41" w:rsidP="00534CDA">
            <w:pPr>
              <w:pStyle w:val="TableText"/>
              <w:widowControl/>
              <w:spacing w:before="0" w:after="0"/>
              <w:jc w:val="center"/>
            </w:pPr>
            <w:r>
              <w:t>Added section 3.4</w:t>
            </w:r>
            <w:r w:rsidR="007D063A">
              <w:t xml:space="preserve">, intro to section </w:t>
            </w:r>
            <w:r w:rsidR="001314A4">
              <w:t>2</w:t>
            </w:r>
            <w:r w:rsidR="00CE2E40">
              <w:t>,</w:t>
            </w:r>
            <w:r w:rsidR="00CE2E40">
              <w:t xml:space="preserve"> </w:t>
            </w:r>
            <w:r w:rsidR="00DC413A">
              <w:t>section 2.3</w:t>
            </w:r>
          </w:p>
        </w:tc>
      </w:tr>
      <w:tr w:rsidR="00726AF3" w14:paraId="2D3DE624" w14:textId="77777777">
        <w:tc>
          <w:tcPr>
            <w:tcW w:w="1764" w:type="dxa"/>
          </w:tcPr>
          <w:p w14:paraId="1CBFA874" w14:textId="63D11C78" w:rsidR="00726AF3" w:rsidRDefault="008B2AB5" w:rsidP="00534CDA">
            <w:pPr>
              <w:jc w:val="center"/>
            </w:pPr>
            <w:r>
              <w:t>1.3</w:t>
            </w:r>
          </w:p>
        </w:tc>
        <w:tc>
          <w:tcPr>
            <w:tcW w:w="1170" w:type="dxa"/>
          </w:tcPr>
          <w:p w14:paraId="7FAE3D9B" w14:textId="04A5B2BA" w:rsidR="00726AF3" w:rsidRDefault="006B26BE" w:rsidP="00534CDA">
            <w:pPr>
              <w:jc w:val="center"/>
            </w:pPr>
            <w:r>
              <w:t>3/</w:t>
            </w:r>
            <w:r w:rsidR="00EA770B">
              <w:t>9/</w:t>
            </w:r>
            <w:r w:rsidR="00DA6ED5">
              <w:t>20</w:t>
            </w:r>
          </w:p>
        </w:tc>
        <w:tc>
          <w:tcPr>
            <w:tcW w:w="1800" w:type="dxa"/>
          </w:tcPr>
          <w:p w14:paraId="5A7E70D9" w14:textId="604F803D" w:rsidR="00726AF3" w:rsidRDefault="005C35F0" w:rsidP="00534CDA">
            <w:pPr>
              <w:jc w:val="center"/>
            </w:pPr>
            <w:r>
              <w:t>Elizabet</w:t>
            </w:r>
            <w:r w:rsidR="00443370">
              <w:t xml:space="preserve">h </w:t>
            </w:r>
          </w:p>
        </w:tc>
        <w:tc>
          <w:tcPr>
            <w:tcW w:w="3978" w:type="dxa"/>
          </w:tcPr>
          <w:p w14:paraId="3FBC1351" w14:textId="02A3B06C" w:rsidR="00726AF3" w:rsidRDefault="00A34F76" w:rsidP="00534CDA">
            <w:pPr>
              <w:pStyle w:val="TableText"/>
              <w:widowControl/>
              <w:spacing w:before="0" w:after="0"/>
              <w:jc w:val="center"/>
            </w:pPr>
            <w:r>
              <w:t>Added full Sec. 4,</w:t>
            </w:r>
            <w:r w:rsidR="003E4F6F">
              <w:t xml:space="preserve"> Sec 3.5</w:t>
            </w:r>
            <w:r w:rsidR="008A67B2">
              <w:t xml:space="preserve"> </w:t>
            </w:r>
          </w:p>
        </w:tc>
      </w:tr>
    </w:tbl>
    <w:p w14:paraId="58BA876E" w14:textId="77777777" w:rsidR="00E54833" w:rsidRDefault="00E54833" w:rsidP="00907980"/>
    <w:p w14:paraId="06EA77A8" w14:textId="77777777" w:rsidR="00F911E3" w:rsidRDefault="00E54833">
      <w:pPr>
        <w:pStyle w:val="TableofContents"/>
        <w:rPr>
          <w:noProof/>
        </w:rPr>
      </w:pPr>
      <w:r>
        <w:lastRenderedPageBreak/>
        <w:t>Table of Contents</w:t>
      </w:r>
      <w:r>
        <w:fldChar w:fldCharType="begin"/>
      </w:r>
      <w:r>
        <w:instrText xml:space="preserve"> TOC \o "1-3" \h \z </w:instrText>
      </w:r>
      <w:r>
        <w:fldChar w:fldCharType="separate"/>
      </w:r>
    </w:p>
    <w:p w14:paraId="0F84B55D" w14:textId="059E4230" w:rsidR="00F911E3" w:rsidRDefault="00F911E3">
      <w:pPr>
        <w:pStyle w:val="TOC1"/>
        <w:rPr>
          <w:rFonts w:asciiTheme="minorHAnsi" w:eastAsiaTheme="minorEastAsia" w:hAnsiTheme="minorHAnsi" w:cstheme="minorBidi"/>
          <w:b w:val="0"/>
          <w:caps w:val="0"/>
          <w:noProof/>
          <w:sz w:val="22"/>
          <w:szCs w:val="22"/>
        </w:rPr>
      </w:pPr>
      <w:hyperlink w:anchor="_Toc34675518" w:history="1">
        <w:r w:rsidRPr="00C7531D">
          <w:rPr>
            <w:rStyle w:val="Hyperlink"/>
            <w:noProof/>
          </w:rPr>
          <w:t>Document Control</w:t>
        </w:r>
        <w:r>
          <w:rPr>
            <w:noProof/>
            <w:webHidden/>
          </w:rPr>
          <w:tab/>
        </w:r>
        <w:r>
          <w:rPr>
            <w:noProof/>
            <w:webHidden/>
          </w:rPr>
          <w:fldChar w:fldCharType="begin"/>
        </w:r>
        <w:r>
          <w:rPr>
            <w:noProof/>
            <w:webHidden/>
          </w:rPr>
          <w:instrText xml:space="preserve"> PAGEREF _Toc34675518 \h </w:instrText>
        </w:r>
        <w:r>
          <w:rPr>
            <w:noProof/>
            <w:webHidden/>
          </w:rPr>
        </w:r>
        <w:r>
          <w:rPr>
            <w:noProof/>
            <w:webHidden/>
          </w:rPr>
          <w:fldChar w:fldCharType="separate"/>
        </w:r>
        <w:r>
          <w:rPr>
            <w:noProof/>
            <w:webHidden/>
          </w:rPr>
          <w:t>ii</w:t>
        </w:r>
        <w:r>
          <w:rPr>
            <w:noProof/>
            <w:webHidden/>
          </w:rPr>
          <w:fldChar w:fldCharType="end"/>
        </w:r>
      </w:hyperlink>
    </w:p>
    <w:p w14:paraId="712E7318" w14:textId="2D5A1BBF" w:rsidR="00F911E3" w:rsidRDefault="00F911E3">
      <w:pPr>
        <w:pStyle w:val="TOC2"/>
        <w:rPr>
          <w:rFonts w:asciiTheme="minorHAnsi" w:eastAsiaTheme="minorEastAsia" w:hAnsiTheme="minorHAnsi" w:cstheme="minorBidi"/>
          <w:smallCaps w:val="0"/>
          <w:noProof/>
          <w:sz w:val="22"/>
          <w:szCs w:val="22"/>
        </w:rPr>
      </w:pPr>
      <w:hyperlink w:anchor="_Toc34675519" w:history="1">
        <w:r w:rsidRPr="00C7531D">
          <w:rPr>
            <w:rStyle w:val="Hyperlink"/>
            <w:noProof/>
          </w:rPr>
          <w:t>Approval</w:t>
        </w:r>
        <w:r>
          <w:rPr>
            <w:noProof/>
            <w:webHidden/>
          </w:rPr>
          <w:tab/>
        </w:r>
        <w:r>
          <w:rPr>
            <w:noProof/>
            <w:webHidden/>
          </w:rPr>
          <w:fldChar w:fldCharType="begin"/>
        </w:r>
        <w:r>
          <w:rPr>
            <w:noProof/>
            <w:webHidden/>
          </w:rPr>
          <w:instrText xml:space="preserve"> PAGEREF _Toc34675519 \h </w:instrText>
        </w:r>
        <w:r>
          <w:rPr>
            <w:noProof/>
            <w:webHidden/>
          </w:rPr>
        </w:r>
        <w:r>
          <w:rPr>
            <w:noProof/>
            <w:webHidden/>
          </w:rPr>
          <w:fldChar w:fldCharType="separate"/>
        </w:r>
        <w:r>
          <w:rPr>
            <w:noProof/>
            <w:webHidden/>
          </w:rPr>
          <w:t>ii</w:t>
        </w:r>
        <w:r>
          <w:rPr>
            <w:noProof/>
            <w:webHidden/>
          </w:rPr>
          <w:fldChar w:fldCharType="end"/>
        </w:r>
      </w:hyperlink>
    </w:p>
    <w:p w14:paraId="1E025668" w14:textId="72E556F4" w:rsidR="00F911E3" w:rsidRDefault="00F911E3">
      <w:pPr>
        <w:pStyle w:val="TOC2"/>
        <w:rPr>
          <w:rFonts w:asciiTheme="minorHAnsi" w:eastAsiaTheme="minorEastAsia" w:hAnsiTheme="minorHAnsi" w:cstheme="minorBidi"/>
          <w:smallCaps w:val="0"/>
          <w:noProof/>
          <w:sz w:val="22"/>
          <w:szCs w:val="22"/>
        </w:rPr>
      </w:pPr>
      <w:hyperlink w:anchor="_Toc34675520" w:history="1">
        <w:r w:rsidRPr="00C7531D">
          <w:rPr>
            <w:rStyle w:val="Hyperlink"/>
            <w:noProof/>
          </w:rPr>
          <w:t>Document Change Control</w:t>
        </w:r>
        <w:r>
          <w:rPr>
            <w:noProof/>
            <w:webHidden/>
          </w:rPr>
          <w:tab/>
        </w:r>
        <w:r>
          <w:rPr>
            <w:noProof/>
            <w:webHidden/>
          </w:rPr>
          <w:fldChar w:fldCharType="begin"/>
        </w:r>
        <w:r>
          <w:rPr>
            <w:noProof/>
            <w:webHidden/>
          </w:rPr>
          <w:instrText xml:space="preserve"> PAGEREF _Toc34675520 \h </w:instrText>
        </w:r>
        <w:r>
          <w:rPr>
            <w:noProof/>
            <w:webHidden/>
          </w:rPr>
        </w:r>
        <w:r>
          <w:rPr>
            <w:noProof/>
            <w:webHidden/>
          </w:rPr>
          <w:fldChar w:fldCharType="separate"/>
        </w:r>
        <w:r>
          <w:rPr>
            <w:noProof/>
            <w:webHidden/>
          </w:rPr>
          <w:t>ii</w:t>
        </w:r>
        <w:r>
          <w:rPr>
            <w:noProof/>
            <w:webHidden/>
          </w:rPr>
          <w:fldChar w:fldCharType="end"/>
        </w:r>
      </w:hyperlink>
    </w:p>
    <w:p w14:paraId="5AB9A2D4" w14:textId="7CC66B7F" w:rsidR="00F911E3" w:rsidRDefault="00F911E3">
      <w:pPr>
        <w:pStyle w:val="TOC2"/>
        <w:rPr>
          <w:rFonts w:asciiTheme="minorHAnsi" w:eastAsiaTheme="minorEastAsia" w:hAnsiTheme="minorHAnsi" w:cstheme="minorBidi"/>
          <w:smallCaps w:val="0"/>
          <w:noProof/>
          <w:sz w:val="22"/>
          <w:szCs w:val="22"/>
        </w:rPr>
      </w:pPr>
      <w:hyperlink w:anchor="_Toc34675521" w:history="1">
        <w:r w:rsidRPr="00C7531D">
          <w:rPr>
            <w:rStyle w:val="Hyperlink"/>
            <w:noProof/>
          </w:rPr>
          <w:t>Distribution List</w:t>
        </w:r>
        <w:r>
          <w:rPr>
            <w:noProof/>
            <w:webHidden/>
          </w:rPr>
          <w:tab/>
        </w:r>
        <w:r>
          <w:rPr>
            <w:noProof/>
            <w:webHidden/>
          </w:rPr>
          <w:fldChar w:fldCharType="begin"/>
        </w:r>
        <w:r>
          <w:rPr>
            <w:noProof/>
            <w:webHidden/>
          </w:rPr>
          <w:instrText xml:space="preserve"> PAGEREF _Toc34675521 \h </w:instrText>
        </w:r>
        <w:r>
          <w:rPr>
            <w:noProof/>
            <w:webHidden/>
          </w:rPr>
        </w:r>
        <w:r>
          <w:rPr>
            <w:noProof/>
            <w:webHidden/>
          </w:rPr>
          <w:fldChar w:fldCharType="separate"/>
        </w:r>
        <w:r>
          <w:rPr>
            <w:noProof/>
            <w:webHidden/>
          </w:rPr>
          <w:t>ii</w:t>
        </w:r>
        <w:r>
          <w:rPr>
            <w:noProof/>
            <w:webHidden/>
          </w:rPr>
          <w:fldChar w:fldCharType="end"/>
        </w:r>
      </w:hyperlink>
    </w:p>
    <w:p w14:paraId="1EA8910F" w14:textId="2C43AB6C" w:rsidR="00F911E3" w:rsidRDefault="00F911E3">
      <w:pPr>
        <w:pStyle w:val="TOC2"/>
        <w:rPr>
          <w:rFonts w:asciiTheme="minorHAnsi" w:eastAsiaTheme="minorEastAsia" w:hAnsiTheme="minorHAnsi" w:cstheme="minorBidi"/>
          <w:smallCaps w:val="0"/>
          <w:noProof/>
          <w:sz w:val="22"/>
          <w:szCs w:val="22"/>
        </w:rPr>
      </w:pPr>
      <w:hyperlink w:anchor="_Toc34675522" w:history="1">
        <w:r w:rsidRPr="00C7531D">
          <w:rPr>
            <w:rStyle w:val="Hyperlink"/>
            <w:noProof/>
          </w:rPr>
          <w:t>Change Summary</w:t>
        </w:r>
        <w:r>
          <w:rPr>
            <w:noProof/>
            <w:webHidden/>
          </w:rPr>
          <w:tab/>
        </w:r>
        <w:r>
          <w:rPr>
            <w:noProof/>
            <w:webHidden/>
          </w:rPr>
          <w:fldChar w:fldCharType="begin"/>
        </w:r>
        <w:r>
          <w:rPr>
            <w:noProof/>
            <w:webHidden/>
          </w:rPr>
          <w:instrText xml:space="preserve"> PAGEREF _Toc34675522 \h </w:instrText>
        </w:r>
        <w:r>
          <w:rPr>
            <w:noProof/>
            <w:webHidden/>
          </w:rPr>
        </w:r>
        <w:r>
          <w:rPr>
            <w:noProof/>
            <w:webHidden/>
          </w:rPr>
          <w:fldChar w:fldCharType="separate"/>
        </w:r>
        <w:r>
          <w:rPr>
            <w:noProof/>
            <w:webHidden/>
          </w:rPr>
          <w:t>ii</w:t>
        </w:r>
        <w:r>
          <w:rPr>
            <w:noProof/>
            <w:webHidden/>
          </w:rPr>
          <w:fldChar w:fldCharType="end"/>
        </w:r>
      </w:hyperlink>
    </w:p>
    <w:p w14:paraId="43D1B175" w14:textId="1A00616F" w:rsidR="00F911E3" w:rsidRDefault="00F911E3">
      <w:pPr>
        <w:pStyle w:val="TOC1"/>
        <w:tabs>
          <w:tab w:val="left" w:pos="400"/>
        </w:tabs>
        <w:rPr>
          <w:rFonts w:asciiTheme="minorHAnsi" w:eastAsiaTheme="minorEastAsia" w:hAnsiTheme="minorHAnsi" w:cstheme="minorBidi"/>
          <w:b w:val="0"/>
          <w:caps w:val="0"/>
          <w:noProof/>
          <w:sz w:val="22"/>
          <w:szCs w:val="22"/>
        </w:rPr>
      </w:pPr>
      <w:hyperlink w:anchor="_Toc34675523" w:history="1">
        <w:r w:rsidRPr="00C7531D">
          <w:rPr>
            <w:rStyle w:val="Hyperlink"/>
            <w:noProof/>
          </w:rPr>
          <w:t>1.</w:t>
        </w:r>
        <w:r>
          <w:rPr>
            <w:rFonts w:asciiTheme="minorHAnsi" w:eastAsiaTheme="minorEastAsia" w:hAnsiTheme="minorHAnsi" w:cstheme="minorBidi"/>
            <w:b w:val="0"/>
            <w:caps w:val="0"/>
            <w:noProof/>
            <w:sz w:val="22"/>
            <w:szCs w:val="22"/>
          </w:rPr>
          <w:tab/>
        </w:r>
        <w:r w:rsidRPr="00C7531D">
          <w:rPr>
            <w:rStyle w:val="Hyperlink"/>
            <w:noProof/>
          </w:rPr>
          <w:t>Introduction</w:t>
        </w:r>
        <w:r>
          <w:rPr>
            <w:noProof/>
            <w:webHidden/>
          </w:rPr>
          <w:tab/>
        </w:r>
        <w:r>
          <w:rPr>
            <w:noProof/>
            <w:webHidden/>
          </w:rPr>
          <w:fldChar w:fldCharType="begin"/>
        </w:r>
        <w:r>
          <w:rPr>
            <w:noProof/>
            <w:webHidden/>
          </w:rPr>
          <w:instrText xml:space="preserve"> PAGEREF _Toc34675523 \h </w:instrText>
        </w:r>
        <w:r>
          <w:rPr>
            <w:noProof/>
            <w:webHidden/>
          </w:rPr>
        </w:r>
        <w:r>
          <w:rPr>
            <w:noProof/>
            <w:webHidden/>
          </w:rPr>
          <w:fldChar w:fldCharType="separate"/>
        </w:r>
        <w:r>
          <w:rPr>
            <w:noProof/>
            <w:webHidden/>
          </w:rPr>
          <w:t>1</w:t>
        </w:r>
        <w:r>
          <w:rPr>
            <w:noProof/>
            <w:webHidden/>
          </w:rPr>
          <w:fldChar w:fldCharType="end"/>
        </w:r>
      </w:hyperlink>
    </w:p>
    <w:p w14:paraId="5E91BA81" w14:textId="4FBAC903"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24" w:history="1">
        <w:r w:rsidRPr="00C7531D">
          <w:rPr>
            <w:rStyle w:val="Hyperlink"/>
            <w:noProof/>
          </w:rPr>
          <w:t>1.1.</w:t>
        </w:r>
        <w:r>
          <w:rPr>
            <w:rFonts w:asciiTheme="minorHAnsi" w:eastAsiaTheme="minorEastAsia" w:hAnsiTheme="minorHAnsi" w:cstheme="minorBidi"/>
            <w:smallCaps w:val="0"/>
            <w:noProof/>
            <w:sz w:val="22"/>
            <w:szCs w:val="22"/>
          </w:rPr>
          <w:tab/>
        </w:r>
        <w:r w:rsidRPr="00C7531D">
          <w:rPr>
            <w:rStyle w:val="Hyperlink"/>
            <w:noProof/>
          </w:rPr>
          <w:t>Purpose and Intended Audience</w:t>
        </w:r>
        <w:r>
          <w:rPr>
            <w:noProof/>
            <w:webHidden/>
          </w:rPr>
          <w:tab/>
        </w:r>
        <w:r>
          <w:rPr>
            <w:noProof/>
            <w:webHidden/>
          </w:rPr>
          <w:fldChar w:fldCharType="begin"/>
        </w:r>
        <w:r>
          <w:rPr>
            <w:noProof/>
            <w:webHidden/>
          </w:rPr>
          <w:instrText xml:space="preserve"> PAGEREF _Toc34675524 \h </w:instrText>
        </w:r>
        <w:r>
          <w:rPr>
            <w:noProof/>
            <w:webHidden/>
          </w:rPr>
        </w:r>
        <w:r>
          <w:rPr>
            <w:noProof/>
            <w:webHidden/>
          </w:rPr>
          <w:fldChar w:fldCharType="separate"/>
        </w:r>
        <w:r>
          <w:rPr>
            <w:noProof/>
            <w:webHidden/>
          </w:rPr>
          <w:t>1</w:t>
        </w:r>
        <w:r>
          <w:rPr>
            <w:noProof/>
            <w:webHidden/>
          </w:rPr>
          <w:fldChar w:fldCharType="end"/>
        </w:r>
      </w:hyperlink>
    </w:p>
    <w:p w14:paraId="17ACE160" w14:textId="107BF7FF"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25" w:history="1">
        <w:r w:rsidRPr="00C7531D">
          <w:rPr>
            <w:rStyle w:val="Hyperlink"/>
            <w:noProof/>
          </w:rPr>
          <w:t>1.2.</w:t>
        </w:r>
        <w:r>
          <w:rPr>
            <w:rFonts w:asciiTheme="minorHAnsi" w:eastAsiaTheme="minorEastAsia" w:hAnsiTheme="minorHAnsi" w:cstheme="minorBidi"/>
            <w:smallCaps w:val="0"/>
            <w:noProof/>
            <w:sz w:val="22"/>
            <w:szCs w:val="22"/>
          </w:rPr>
          <w:tab/>
        </w:r>
        <w:r w:rsidRPr="00C7531D">
          <w:rPr>
            <w:rStyle w:val="Hyperlink"/>
            <w:noProof/>
          </w:rPr>
          <w:t>Scope of Product</w:t>
        </w:r>
        <w:r>
          <w:rPr>
            <w:noProof/>
            <w:webHidden/>
          </w:rPr>
          <w:tab/>
        </w:r>
        <w:r>
          <w:rPr>
            <w:noProof/>
            <w:webHidden/>
          </w:rPr>
          <w:fldChar w:fldCharType="begin"/>
        </w:r>
        <w:r>
          <w:rPr>
            <w:noProof/>
            <w:webHidden/>
          </w:rPr>
          <w:instrText xml:space="preserve"> PAGEREF _Toc34675525 \h </w:instrText>
        </w:r>
        <w:r>
          <w:rPr>
            <w:noProof/>
            <w:webHidden/>
          </w:rPr>
        </w:r>
        <w:r>
          <w:rPr>
            <w:noProof/>
            <w:webHidden/>
          </w:rPr>
          <w:fldChar w:fldCharType="separate"/>
        </w:r>
        <w:r>
          <w:rPr>
            <w:noProof/>
            <w:webHidden/>
          </w:rPr>
          <w:t>1</w:t>
        </w:r>
        <w:r>
          <w:rPr>
            <w:noProof/>
            <w:webHidden/>
          </w:rPr>
          <w:fldChar w:fldCharType="end"/>
        </w:r>
      </w:hyperlink>
    </w:p>
    <w:p w14:paraId="5E4ED2AD" w14:textId="53A84CA2"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26" w:history="1">
        <w:r w:rsidRPr="00C7531D">
          <w:rPr>
            <w:rStyle w:val="Hyperlink"/>
            <w:noProof/>
          </w:rPr>
          <w:t>1.3.</w:t>
        </w:r>
        <w:r>
          <w:rPr>
            <w:rFonts w:asciiTheme="minorHAnsi" w:eastAsiaTheme="minorEastAsia" w:hAnsiTheme="minorHAnsi" w:cstheme="minorBidi"/>
            <w:smallCaps w:val="0"/>
            <w:noProof/>
            <w:sz w:val="22"/>
            <w:szCs w:val="22"/>
          </w:rPr>
          <w:tab/>
        </w:r>
        <w:r w:rsidRPr="00C7531D">
          <w:rPr>
            <w:rStyle w:val="Hyperlink"/>
            <w:noProof/>
          </w:rPr>
          <w:t>References</w:t>
        </w:r>
        <w:r>
          <w:rPr>
            <w:noProof/>
            <w:webHidden/>
          </w:rPr>
          <w:tab/>
        </w:r>
        <w:r>
          <w:rPr>
            <w:noProof/>
            <w:webHidden/>
          </w:rPr>
          <w:fldChar w:fldCharType="begin"/>
        </w:r>
        <w:r>
          <w:rPr>
            <w:noProof/>
            <w:webHidden/>
          </w:rPr>
          <w:instrText xml:space="preserve"> PAGEREF _Toc34675526 \h </w:instrText>
        </w:r>
        <w:r>
          <w:rPr>
            <w:noProof/>
            <w:webHidden/>
          </w:rPr>
        </w:r>
        <w:r>
          <w:rPr>
            <w:noProof/>
            <w:webHidden/>
          </w:rPr>
          <w:fldChar w:fldCharType="separate"/>
        </w:r>
        <w:r>
          <w:rPr>
            <w:noProof/>
            <w:webHidden/>
          </w:rPr>
          <w:t>1</w:t>
        </w:r>
        <w:r>
          <w:rPr>
            <w:noProof/>
            <w:webHidden/>
          </w:rPr>
          <w:fldChar w:fldCharType="end"/>
        </w:r>
      </w:hyperlink>
    </w:p>
    <w:p w14:paraId="10F51689" w14:textId="30FE09B1"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27" w:history="1">
        <w:r w:rsidRPr="00C7531D">
          <w:rPr>
            <w:rStyle w:val="Hyperlink"/>
            <w:noProof/>
          </w:rPr>
          <w:t>1.4.</w:t>
        </w:r>
        <w:r>
          <w:rPr>
            <w:rFonts w:asciiTheme="minorHAnsi" w:eastAsiaTheme="minorEastAsia" w:hAnsiTheme="minorHAnsi" w:cstheme="minorBidi"/>
            <w:smallCaps w:val="0"/>
            <w:noProof/>
            <w:sz w:val="22"/>
            <w:szCs w:val="22"/>
          </w:rPr>
          <w:tab/>
        </w:r>
        <w:r w:rsidRPr="00C7531D">
          <w:rPr>
            <w:rStyle w:val="Hyperlink"/>
            <w:noProof/>
          </w:rPr>
          <w:t>Definitions, Acronyms, and Abbreviations</w:t>
        </w:r>
        <w:r>
          <w:rPr>
            <w:noProof/>
            <w:webHidden/>
          </w:rPr>
          <w:tab/>
        </w:r>
        <w:r>
          <w:rPr>
            <w:noProof/>
            <w:webHidden/>
          </w:rPr>
          <w:fldChar w:fldCharType="begin"/>
        </w:r>
        <w:r>
          <w:rPr>
            <w:noProof/>
            <w:webHidden/>
          </w:rPr>
          <w:instrText xml:space="preserve"> PAGEREF _Toc34675527 \h </w:instrText>
        </w:r>
        <w:r>
          <w:rPr>
            <w:noProof/>
            <w:webHidden/>
          </w:rPr>
        </w:r>
        <w:r>
          <w:rPr>
            <w:noProof/>
            <w:webHidden/>
          </w:rPr>
          <w:fldChar w:fldCharType="separate"/>
        </w:r>
        <w:r>
          <w:rPr>
            <w:noProof/>
            <w:webHidden/>
          </w:rPr>
          <w:t>1</w:t>
        </w:r>
        <w:r>
          <w:rPr>
            <w:noProof/>
            <w:webHidden/>
          </w:rPr>
          <w:fldChar w:fldCharType="end"/>
        </w:r>
      </w:hyperlink>
    </w:p>
    <w:p w14:paraId="256E3786" w14:textId="52A62672" w:rsidR="00F911E3" w:rsidRDefault="00F911E3">
      <w:pPr>
        <w:pStyle w:val="TOC3"/>
        <w:tabs>
          <w:tab w:val="left" w:pos="1200"/>
        </w:tabs>
        <w:rPr>
          <w:rFonts w:asciiTheme="minorHAnsi" w:eastAsiaTheme="minorEastAsia" w:hAnsiTheme="minorHAnsi" w:cstheme="minorBidi"/>
          <w:i w:val="0"/>
          <w:noProof/>
          <w:sz w:val="22"/>
          <w:szCs w:val="22"/>
        </w:rPr>
      </w:pPr>
      <w:hyperlink w:anchor="_Toc34675528" w:history="1">
        <w:r w:rsidRPr="00C7531D">
          <w:rPr>
            <w:rStyle w:val="Hyperlink"/>
            <w:noProof/>
          </w:rPr>
          <w:t>1.4.1.</w:t>
        </w:r>
        <w:r>
          <w:rPr>
            <w:rFonts w:asciiTheme="minorHAnsi" w:eastAsiaTheme="minorEastAsia" w:hAnsiTheme="minorHAnsi" w:cstheme="minorBidi"/>
            <w:i w:val="0"/>
            <w:noProof/>
            <w:sz w:val="22"/>
            <w:szCs w:val="22"/>
          </w:rPr>
          <w:tab/>
        </w:r>
        <w:r w:rsidRPr="00C7531D">
          <w:rPr>
            <w:rStyle w:val="Hyperlink"/>
            <w:noProof/>
          </w:rPr>
          <w:t>Definitions</w:t>
        </w:r>
        <w:r>
          <w:rPr>
            <w:noProof/>
            <w:webHidden/>
          </w:rPr>
          <w:tab/>
        </w:r>
        <w:r>
          <w:rPr>
            <w:noProof/>
            <w:webHidden/>
          </w:rPr>
          <w:fldChar w:fldCharType="begin"/>
        </w:r>
        <w:r>
          <w:rPr>
            <w:noProof/>
            <w:webHidden/>
          </w:rPr>
          <w:instrText xml:space="preserve"> PAGEREF _Toc34675528 \h </w:instrText>
        </w:r>
        <w:r>
          <w:rPr>
            <w:noProof/>
            <w:webHidden/>
          </w:rPr>
        </w:r>
        <w:r>
          <w:rPr>
            <w:noProof/>
            <w:webHidden/>
          </w:rPr>
          <w:fldChar w:fldCharType="separate"/>
        </w:r>
        <w:r>
          <w:rPr>
            <w:noProof/>
            <w:webHidden/>
          </w:rPr>
          <w:t>1</w:t>
        </w:r>
        <w:r>
          <w:rPr>
            <w:noProof/>
            <w:webHidden/>
          </w:rPr>
          <w:fldChar w:fldCharType="end"/>
        </w:r>
      </w:hyperlink>
    </w:p>
    <w:p w14:paraId="1054DA89" w14:textId="6DB399CB" w:rsidR="00F911E3" w:rsidRDefault="00F911E3">
      <w:pPr>
        <w:pStyle w:val="TOC3"/>
        <w:tabs>
          <w:tab w:val="left" w:pos="1200"/>
        </w:tabs>
        <w:rPr>
          <w:rFonts w:asciiTheme="minorHAnsi" w:eastAsiaTheme="minorEastAsia" w:hAnsiTheme="minorHAnsi" w:cstheme="minorBidi"/>
          <w:i w:val="0"/>
          <w:noProof/>
          <w:sz w:val="22"/>
          <w:szCs w:val="22"/>
        </w:rPr>
      </w:pPr>
      <w:hyperlink w:anchor="_Toc34675529" w:history="1">
        <w:r w:rsidRPr="00C7531D">
          <w:rPr>
            <w:rStyle w:val="Hyperlink"/>
            <w:noProof/>
          </w:rPr>
          <w:t>1.4.2.</w:t>
        </w:r>
        <w:r>
          <w:rPr>
            <w:rFonts w:asciiTheme="minorHAnsi" w:eastAsiaTheme="minorEastAsia" w:hAnsiTheme="minorHAnsi" w:cstheme="minorBidi"/>
            <w:i w:val="0"/>
            <w:noProof/>
            <w:sz w:val="22"/>
            <w:szCs w:val="22"/>
          </w:rPr>
          <w:tab/>
        </w:r>
        <w:r w:rsidRPr="00C7531D">
          <w:rPr>
            <w:rStyle w:val="Hyperlink"/>
            <w:noProof/>
          </w:rPr>
          <w:t>Acronyms</w:t>
        </w:r>
        <w:r>
          <w:rPr>
            <w:noProof/>
            <w:webHidden/>
          </w:rPr>
          <w:tab/>
        </w:r>
        <w:r>
          <w:rPr>
            <w:noProof/>
            <w:webHidden/>
          </w:rPr>
          <w:fldChar w:fldCharType="begin"/>
        </w:r>
        <w:r>
          <w:rPr>
            <w:noProof/>
            <w:webHidden/>
          </w:rPr>
          <w:instrText xml:space="preserve"> PAGEREF _Toc34675529 \h </w:instrText>
        </w:r>
        <w:r>
          <w:rPr>
            <w:noProof/>
            <w:webHidden/>
          </w:rPr>
        </w:r>
        <w:r>
          <w:rPr>
            <w:noProof/>
            <w:webHidden/>
          </w:rPr>
          <w:fldChar w:fldCharType="separate"/>
        </w:r>
        <w:r>
          <w:rPr>
            <w:noProof/>
            <w:webHidden/>
          </w:rPr>
          <w:t>2</w:t>
        </w:r>
        <w:r>
          <w:rPr>
            <w:noProof/>
            <w:webHidden/>
          </w:rPr>
          <w:fldChar w:fldCharType="end"/>
        </w:r>
      </w:hyperlink>
    </w:p>
    <w:p w14:paraId="22507EDB" w14:textId="59EF7F9C" w:rsidR="00F911E3" w:rsidRDefault="00F911E3">
      <w:pPr>
        <w:pStyle w:val="TOC3"/>
        <w:tabs>
          <w:tab w:val="left" w:pos="1200"/>
        </w:tabs>
        <w:rPr>
          <w:rFonts w:asciiTheme="minorHAnsi" w:eastAsiaTheme="minorEastAsia" w:hAnsiTheme="minorHAnsi" w:cstheme="minorBidi"/>
          <w:i w:val="0"/>
          <w:noProof/>
          <w:sz w:val="22"/>
          <w:szCs w:val="22"/>
        </w:rPr>
      </w:pPr>
      <w:hyperlink w:anchor="_Toc34675530" w:history="1">
        <w:r w:rsidRPr="00C7531D">
          <w:rPr>
            <w:rStyle w:val="Hyperlink"/>
            <w:noProof/>
          </w:rPr>
          <w:t>1.4.3.</w:t>
        </w:r>
        <w:r>
          <w:rPr>
            <w:rFonts w:asciiTheme="minorHAnsi" w:eastAsiaTheme="minorEastAsia" w:hAnsiTheme="minorHAnsi" w:cstheme="minorBidi"/>
            <w:i w:val="0"/>
            <w:noProof/>
            <w:sz w:val="22"/>
            <w:szCs w:val="22"/>
          </w:rPr>
          <w:tab/>
        </w:r>
        <w:r w:rsidRPr="00C7531D">
          <w:rPr>
            <w:rStyle w:val="Hyperlink"/>
            <w:noProof/>
          </w:rPr>
          <w:t>Abbreviations</w:t>
        </w:r>
        <w:r>
          <w:rPr>
            <w:noProof/>
            <w:webHidden/>
          </w:rPr>
          <w:tab/>
        </w:r>
        <w:r>
          <w:rPr>
            <w:noProof/>
            <w:webHidden/>
          </w:rPr>
          <w:fldChar w:fldCharType="begin"/>
        </w:r>
        <w:r>
          <w:rPr>
            <w:noProof/>
            <w:webHidden/>
          </w:rPr>
          <w:instrText xml:space="preserve"> PAGEREF _Toc34675530 \h </w:instrText>
        </w:r>
        <w:r>
          <w:rPr>
            <w:noProof/>
            <w:webHidden/>
          </w:rPr>
        </w:r>
        <w:r>
          <w:rPr>
            <w:noProof/>
            <w:webHidden/>
          </w:rPr>
          <w:fldChar w:fldCharType="separate"/>
        </w:r>
        <w:r>
          <w:rPr>
            <w:noProof/>
            <w:webHidden/>
          </w:rPr>
          <w:t>2</w:t>
        </w:r>
        <w:r>
          <w:rPr>
            <w:noProof/>
            <w:webHidden/>
          </w:rPr>
          <w:fldChar w:fldCharType="end"/>
        </w:r>
      </w:hyperlink>
    </w:p>
    <w:p w14:paraId="051F5D2C" w14:textId="3AE36C97"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1" w:history="1">
        <w:r w:rsidRPr="00C7531D">
          <w:rPr>
            <w:rStyle w:val="Hyperlink"/>
            <w:noProof/>
          </w:rPr>
          <w:t>1.5.</w:t>
        </w:r>
        <w:r>
          <w:rPr>
            <w:rFonts w:asciiTheme="minorHAnsi" w:eastAsiaTheme="minorEastAsia" w:hAnsiTheme="minorHAnsi" w:cstheme="minorBidi"/>
            <w:smallCaps w:val="0"/>
            <w:noProof/>
            <w:sz w:val="22"/>
            <w:szCs w:val="22"/>
          </w:rPr>
          <w:tab/>
        </w:r>
        <w:r w:rsidRPr="00C7531D">
          <w:rPr>
            <w:rStyle w:val="Hyperlink"/>
            <w:noProof/>
          </w:rPr>
          <w:t>Overview</w:t>
        </w:r>
        <w:r>
          <w:rPr>
            <w:noProof/>
            <w:webHidden/>
          </w:rPr>
          <w:tab/>
        </w:r>
        <w:r>
          <w:rPr>
            <w:noProof/>
            <w:webHidden/>
          </w:rPr>
          <w:fldChar w:fldCharType="begin"/>
        </w:r>
        <w:r>
          <w:rPr>
            <w:noProof/>
            <w:webHidden/>
          </w:rPr>
          <w:instrText xml:space="preserve"> PAGEREF _Toc34675531 \h </w:instrText>
        </w:r>
        <w:r>
          <w:rPr>
            <w:noProof/>
            <w:webHidden/>
          </w:rPr>
        </w:r>
        <w:r>
          <w:rPr>
            <w:noProof/>
            <w:webHidden/>
          </w:rPr>
          <w:fldChar w:fldCharType="separate"/>
        </w:r>
        <w:r>
          <w:rPr>
            <w:noProof/>
            <w:webHidden/>
          </w:rPr>
          <w:t>2</w:t>
        </w:r>
        <w:r>
          <w:rPr>
            <w:noProof/>
            <w:webHidden/>
          </w:rPr>
          <w:fldChar w:fldCharType="end"/>
        </w:r>
      </w:hyperlink>
    </w:p>
    <w:p w14:paraId="1F460AA6" w14:textId="50F6108D" w:rsidR="00F911E3" w:rsidRDefault="00F911E3">
      <w:pPr>
        <w:pStyle w:val="TOC1"/>
        <w:tabs>
          <w:tab w:val="left" w:pos="400"/>
        </w:tabs>
        <w:rPr>
          <w:rFonts w:asciiTheme="minorHAnsi" w:eastAsiaTheme="minorEastAsia" w:hAnsiTheme="minorHAnsi" w:cstheme="minorBidi"/>
          <w:b w:val="0"/>
          <w:caps w:val="0"/>
          <w:noProof/>
          <w:sz w:val="22"/>
          <w:szCs w:val="22"/>
        </w:rPr>
      </w:pPr>
      <w:hyperlink w:anchor="_Toc34675532" w:history="1">
        <w:r w:rsidRPr="00C7531D">
          <w:rPr>
            <w:rStyle w:val="Hyperlink"/>
            <w:noProof/>
          </w:rPr>
          <w:t>2.</w:t>
        </w:r>
        <w:r>
          <w:rPr>
            <w:rFonts w:asciiTheme="minorHAnsi" w:eastAsiaTheme="minorEastAsia" w:hAnsiTheme="minorHAnsi" w:cstheme="minorBidi"/>
            <w:b w:val="0"/>
            <w:caps w:val="0"/>
            <w:noProof/>
            <w:sz w:val="22"/>
            <w:szCs w:val="22"/>
          </w:rPr>
          <w:tab/>
        </w:r>
        <w:r w:rsidRPr="00C7531D">
          <w:rPr>
            <w:rStyle w:val="Hyperlink"/>
            <w:noProof/>
          </w:rPr>
          <w:t>Decomposition Description</w:t>
        </w:r>
        <w:r>
          <w:rPr>
            <w:noProof/>
            <w:webHidden/>
          </w:rPr>
          <w:tab/>
        </w:r>
        <w:r>
          <w:rPr>
            <w:noProof/>
            <w:webHidden/>
          </w:rPr>
          <w:fldChar w:fldCharType="begin"/>
        </w:r>
        <w:r>
          <w:rPr>
            <w:noProof/>
            <w:webHidden/>
          </w:rPr>
          <w:instrText xml:space="preserve"> PAGEREF _Toc34675532 \h </w:instrText>
        </w:r>
        <w:r>
          <w:rPr>
            <w:noProof/>
            <w:webHidden/>
          </w:rPr>
        </w:r>
        <w:r>
          <w:rPr>
            <w:noProof/>
            <w:webHidden/>
          </w:rPr>
          <w:fldChar w:fldCharType="separate"/>
        </w:r>
        <w:r>
          <w:rPr>
            <w:noProof/>
            <w:webHidden/>
          </w:rPr>
          <w:t>3</w:t>
        </w:r>
        <w:r>
          <w:rPr>
            <w:noProof/>
            <w:webHidden/>
          </w:rPr>
          <w:fldChar w:fldCharType="end"/>
        </w:r>
      </w:hyperlink>
    </w:p>
    <w:p w14:paraId="5D13357B" w14:textId="6665B45E"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3" w:history="1">
        <w:r w:rsidRPr="00C7531D">
          <w:rPr>
            <w:rStyle w:val="Hyperlink"/>
            <w:noProof/>
          </w:rPr>
          <w:t>2.1.</w:t>
        </w:r>
        <w:r>
          <w:rPr>
            <w:rFonts w:asciiTheme="minorHAnsi" w:eastAsiaTheme="minorEastAsia" w:hAnsiTheme="minorHAnsi" w:cstheme="minorBidi"/>
            <w:smallCaps w:val="0"/>
            <w:noProof/>
            <w:sz w:val="22"/>
            <w:szCs w:val="22"/>
          </w:rPr>
          <w:tab/>
        </w:r>
        <w:r w:rsidRPr="00C7531D">
          <w:rPr>
            <w:rStyle w:val="Hyperlink"/>
            <w:noProof/>
          </w:rPr>
          <w:t>System Collaboration Diagram</w:t>
        </w:r>
        <w:r>
          <w:rPr>
            <w:noProof/>
            <w:webHidden/>
          </w:rPr>
          <w:tab/>
        </w:r>
        <w:r>
          <w:rPr>
            <w:noProof/>
            <w:webHidden/>
          </w:rPr>
          <w:fldChar w:fldCharType="begin"/>
        </w:r>
        <w:r>
          <w:rPr>
            <w:noProof/>
            <w:webHidden/>
          </w:rPr>
          <w:instrText xml:space="preserve"> PAGEREF _Toc34675533 \h </w:instrText>
        </w:r>
        <w:r>
          <w:rPr>
            <w:noProof/>
            <w:webHidden/>
          </w:rPr>
        </w:r>
        <w:r>
          <w:rPr>
            <w:noProof/>
            <w:webHidden/>
          </w:rPr>
          <w:fldChar w:fldCharType="separate"/>
        </w:r>
        <w:r>
          <w:rPr>
            <w:noProof/>
            <w:webHidden/>
          </w:rPr>
          <w:t>3</w:t>
        </w:r>
        <w:r>
          <w:rPr>
            <w:noProof/>
            <w:webHidden/>
          </w:rPr>
          <w:fldChar w:fldCharType="end"/>
        </w:r>
      </w:hyperlink>
    </w:p>
    <w:p w14:paraId="44F78BD8" w14:textId="05C549CA"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4" w:history="1">
        <w:r w:rsidRPr="00C7531D">
          <w:rPr>
            <w:rStyle w:val="Hyperlink"/>
            <w:noProof/>
          </w:rPr>
          <w:t>2.2.</w:t>
        </w:r>
        <w:r>
          <w:rPr>
            <w:rFonts w:asciiTheme="minorHAnsi" w:eastAsiaTheme="minorEastAsia" w:hAnsiTheme="minorHAnsi" w:cstheme="minorBidi"/>
            <w:smallCaps w:val="0"/>
            <w:noProof/>
            <w:sz w:val="22"/>
            <w:szCs w:val="22"/>
          </w:rPr>
          <w:tab/>
        </w:r>
        <w:r w:rsidRPr="00C7531D">
          <w:rPr>
            <w:rStyle w:val="Hyperlink"/>
            <w:noProof/>
          </w:rPr>
          <w:t>Subsystem and Component Descriptions</w:t>
        </w:r>
        <w:r>
          <w:rPr>
            <w:noProof/>
            <w:webHidden/>
          </w:rPr>
          <w:tab/>
        </w:r>
        <w:r>
          <w:rPr>
            <w:noProof/>
            <w:webHidden/>
          </w:rPr>
          <w:fldChar w:fldCharType="begin"/>
        </w:r>
        <w:r>
          <w:rPr>
            <w:noProof/>
            <w:webHidden/>
          </w:rPr>
          <w:instrText xml:space="preserve"> PAGEREF _Toc34675534 \h </w:instrText>
        </w:r>
        <w:r>
          <w:rPr>
            <w:noProof/>
            <w:webHidden/>
          </w:rPr>
        </w:r>
        <w:r>
          <w:rPr>
            <w:noProof/>
            <w:webHidden/>
          </w:rPr>
          <w:fldChar w:fldCharType="separate"/>
        </w:r>
        <w:r>
          <w:rPr>
            <w:noProof/>
            <w:webHidden/>
          </w:rPr>
          <w:t>3</w:t>
        </w:r>
        <w:r>
          <w:rPr>
            <w:noProof/>
            <w:webHidden/>
          </w:rPr>
          <w:fldChar w:fldCharType="end"/>
        </w:r>
      </w:hyperlink>
    </w:p>
    <w:p w14:paraId="67BCC757" w14:textId="0ED96A37"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5" w:history="1">
        <w:r w:rsidRPr="00C7531D">
          <w:rPr>
            <w:rStyle w:val="Hyperlink"/>
            <w:noProof/>
          </w:rPr>
          <w:t>2.3.</w:t>
        </w:r>
        <w:r>
          <w:rPr>
            <w:rFonts w:asciiTheme="minorHAnsi" w:eastAsiaTheme="minorEastAsia" w:hAnsiTheme="minorHAnsi" w:cstheme="minorBidi"/>
            <w:smallCaps w:val="0"/>
            <w:noProof/>
            <w:sz w:val="22"/>
            <w:szCs w:val="22"/>
          </w:rPr>
          <w:tab/>
        </w:r>
        <w:r w:rsidRPr="00C7531D">
          <w:rPr>
            <w:rStyle w:val="Hyperlink"/>
            <w:noProof/>
          </w:rPr>
          <w:t>Dependencies</w:t>
        </w:r>
        <w:r>
          <w:rPr>
            <w:noProof/>
            <w:webHidden/>
          </w:rPr>
          <w:tab/>
        </w:r>
        <w:r>
          <w:rPr>
            <w:noProof/>
            <w:webHidden/>
          </w:rPr>
          <w:fldChar w:fldCharType="begin"/>
        </w:r>
        <w:r>
          <w:rPr>
            <w:noProof/>
            <w:webHidden/>
          </w:rPr>
          <w:instrText xml:space="preserve"> PAGEREF _Toc34675535 \h </w:instrText>
        </w:r>
        <w:r>
          <w:rPr>
            <w:noProof/>
            <w:webHidden/>
          </w:rPr>
        </w:r>
        <w:r>
          <w:rPr>
            <w:noProof/>
            <w:webHidden/>
          </w:rPr>
          <w:fldChar w:fldCharType="separate"/>
        </w:r>
        <w:r>
          <w:rPr>
            <w:noProof/>
            <w:webHidden/>
          </w:rPr>
          <w:t>3</w:t>
        </w:r>
        <w:r>
          <w:rPr>
            <w:noProof/>
            <w:webHidden/>
          </w:rPr>
          <w:fldChar w:fldCharType="end"/>
        </w:r>
      </w:hyperlink>
    </w:p>
    <w:p w14:paraId="503847B2" w14:textId="43DE3B84" w:rsidR="00F911E3" w:rsidRDefault="00F911E3">
      <w:pPr>
        <w:pStyle w:val="TOC1"/>
        <w:tabs>
          <w:tab w:val="left" w:pos="400"/>
        </w:tabs>
        <w:rPr>
          <w:rFonts w:asciiTheme="minorHAnsi" w:eastAsiaTheme="minorEastAsia" w:hAnsiTheme="minorHAnsi" w:cstheme="minorBidi"/>
          <w:b w:val="0"/>
          <w:caps w:val="0"/>
          <w:noProof/>
          <w:sz w:val="22"/>
          <w:szCs w:val="22"/>
        </w:rPr>
      </w:pPr>
      <w:hyperlink w:anchor="_Toc34675536" w:history="1">
        <w:r w:rsidRPr="00C7531D">
          <w:rPr>
            <w:rStyle w:val="Hyperlink"/>
            <w:noProof/>
          </w:rPr>
          <w:t>3.</w:t>
        </w:r>
        <w:r>
          <w:rPr>
            <w:rFonts w:asciiTheme="minorHAnsi" w:eastAsiaTheme="minorEastAsia" w:hAnsiTheme="minorHAnsi" w:cstheme="minorBidi"/>
            <w:b w:val="0"/>
            <w:caps w:val="0"/>
            <w:noProof/>
            <w:sz w:val="22"/>
            <w:szCs w:val="22"/>
          </w:rPr>
          <w:tab/>
        </w:r>
        <w:r w:rsidRPr="00C7531D">
          <w:rPr>
            <w:rStyle w:val="Hyperlink"/>
            <w:noProof/>
          </w:rPr>
          <w:t>Detailed Description of Component &lt;name&gt;</w:t>
        </w:r>
        <w:r>
          <w:rPr>
            <w:noProof/>
            <w:webHidden/>
          </w:rPr>
          <w:tab/>
        </w:r>
        <w:r>
          <w:rPr>
            <w:noProof/>
            <w:webHidden/>
          </w:rPr>
          <w:fldChar w:fldCharType="begin"/>
        </w:r>
        <w:r>
          <w:rPr>
            <w:noProof/>
            <w:webHidden/>
          </w:rPr>
          <w:instrText xml:space="preserve"> PAGEREF _Toc34675536 \h </w:instrText>
        </w:r>
        <w:r>
          <w:rPr>
            <w:noProof/>
            <w:webHidden/>
          </w:rPr>
        </w:r>
        <w:r>
          <w:rPr>
            <w:noProof/>
            <w:webHidden/>
          </w:rPr>
          <w:fldChar w:fldCharType="separate"/>
        </w:r>
        <w:r>
          <w:rPr>
            <w:noProof/>
            <w:webHidden/>
          </w:rPr>
          <w:t>4</w:t>
        </w:r>
        <w:r>
          <w:rPr>
            <w:noProof/>
            <w:webHidden/>
          </w:rPr>
          <w:fldChar w:fldCharType="end"/>
        </w:r>
      </w:hyperlink>
    </w:p>
    <w:p w14:paraId="1A235181" w14:textId="280E77DB"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7" w:history="1">
        <w:r w:rsidRPr="00C7531D">
          <w:rPr>
            <w:rStyle w:val="Hyperlink"/>
            <w:noProof/>
          </w:rPr>
          <w:t>3.1.</w:t>
        </w:r>
        <w:r>
          <w:rPr>
            <w:rFonts w:asciiTheme="minorHAnsi" w:eastAsiaTheme="minorEastAsia" w:hAnsiTheme="minorHAnsi" w:cstheme="minorBidi"/>
            <w:smallCaps w:val="0"/>
            <w:noProof/>
            <w:sz w:val="22"/>
            <w:szCs w:val="22"/>
          </w:rPr>
          <w:tab/>
        </w:r>
        <w:r w:rsidRPr="00C7531D">
          <w:rPr>
            <w:rStyle w:val="Hyperlink"/>
            <w:noProof/>
          </w:rPr>
          <w:t>User Interface Subsystem</w:t>
        </w:r>
        <w:r>
          <w:rPr>
            <w:noProof/>
            <w:webHidden/>
          </w:rPr>
          <w:tab/>
        </w:r>
        <w:r>
          <w:rPr>
            <w:noProof/>
            <w:webHidden/>
          </w:rPr>
          <w:fldChar w:fldCharType="begin"/>
        </w:r>
        <w:r>
          <w:rPr>
            <w:noProof/>
            <w:webHidden/>
          </w:rPr>
          <w:instrText xml:space="preserve"> PAGEREF _Toc34675537 \h </w:instrText>
        </w:r>
        <w:r>
          <w:rPr>
            <w:noProof/>
            <w:webHidden/>
          </w:rPr>
        </w:r>
        <w:r>
          <w:rPr>
            <w:noProof/>
            <w:webHidden/>
          </w:rPr>
          <w:fldChar w:fldCharType="separate"/>
        </w:r>
        <w:r>
          <w:rPr>
            <w:noProof/>
            <w:webHidden/>
          </w:rPr>
          <w:t>4</w:t>
        </w:r>
        <w:r>
          <w:rPr>
            <w:noProof/>
            <w:webHidden/>
          </w:rPr>
          <w:fldChar w:fldCharType="end"/>
        </w:r>
      </w:hyperlink>
    </w:p>
    <w:p w14:paraId="57FA9389" w14:textId="18FD489A" w:rsidR="00F911E3" w:rsidRDefault="00F911E3">
      <w:pPr>
        <w:pStyle w:val="TOC3"/>
        <w:tabs>
          <w:tab w:val="left" w:pos="1200"/>
        </w:tabs>
        <w:rPr>
          <w:rFonts w:asciiTheme="minorHAnsi" w:eastAsiaTheme="minorEastAsia" w:hAnsiTheme="minorHAnsi" w:cstheme="minorBidi"/>
          <w:i w:val="0"/>
          <w:noProof/>
          <w:sz w:val="22"/>
          <w:szCs w:val="22"/>
        </w:rPr>
      </w:pPr>
      <w:hyperlink w:anchor="_Toc34675538" w:history="1">
        <w:r w:rsidRPr="00C7531D">
          <w:rPr>
            <w:rStyle w:val="Hyperlink"/>
            <w:noProof/>
          </w:rPr>
          <w:t>3.1.1.</w:t>
        </w:r>
        <w:r>
          <w:rPr>
            <w:rFonts w:asciiTheme="minorHAnsi" w:eastAsiaTheme="minorEastAsia" w:hAnsiTheme="minorHAnsi" w:cstheme="minorBidi"/>
            <w:i w:val="0"/>
            <w:noProof/>
            <w:sz w:val="22"/>
            <w:szCs w:val="22"/>
          </w:rPr>
          <w:tab/>
        </w:r>
        <w:r w:rsidRPr="00C7531D">
          <w:rPr>
            <w:rStyle w:val="Hyperlink"/>
            <w:noProof/>
          </w:rPr>
          <w:t>Graphical User Interface Class</w:t>
        </w:r>
        <w:r>
          <w:rPr>
            <w:noProof/>
            <w:webHidden/>
          </w:rPr>
          <w:tab/>
        </w:r>
        <w:r>
          <w:rPr>
            <w:noProof/>
            <w:webHidden/>
          </w:rPr>
          <w:fldChar w:fldCharType="begin"/>
        </w:r>
        <w:r>
          <w:rPr>
            <w:noProof/>
            <w:webHidden/>
          </w:rPr>
          <w:instrText xml:space="preserve"> PAGEREF _Toc34675538 \h </w:instrText>
        </w:r>
        <w:r>
          <w:rPr>
            <w:noProof/>
            <w:webHidden/>
          </w:rPr>
        </w:r>
        <w:r>
          <w:rPr>
            <w:noProof/>
            <w:webHidden/>
          </w:rPr>
          <w:fldChar w:fldCharType="separate"/>
        </w:r>
        <w:r>
          <w:rPr>
            <w:noProof/>
            <w:webHidden/>
          </w:rPr>
          <w:t>4</w:t>
        </w:r>
        <w:r>
          <w:rPr>
            <w:noProof/>
            <w:webHidden/>
          </w:rPr>
          <w:fldChar w:fldCharType="end"/>
        </w:r>
      </w:hyperlink>
    </w:p>
    <w:p w14:paraId="42FAC829" w14:textId="2C8B3B1B"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39" w:history="1">
        <w:r w:rsidRPr="00C7531D">
          <w:rPr>
            <w:rStyle w:val="Hyperlink"/>
            <w:noProof/>
          </w:rPr>
          <w:t>3.2.</w:t>
        </w:r>
        <w:r>
          <w:rPr>
            <w:rFonts w:asciiTheme="minorHAnsi" w:eastAsiaTheme="minorEastAsia" w:hAnsiTheme="minorHAnsi" w:cstheme="minorBidi"/>
            <w:smallCaps w:val="0"/>
            <w:noProof/>
            <w:sz w:val="22"/>
            <w:szCs w:val="22"/>
          </w:rPr>
          <w:tab/>
        </w:r>
        <w:r w:rsidRPr="00C7531D">
          <w:rPr>
            <w:rStyle w:val="Hyperlink"/>
            <w:noProof/>
          </w:rPr>
          <w:t>Ingestion</w:t>
        </w:r>
        <w:r>
          <w:rPr>
            <w:noProof/>
            <w:webHidden/>
          </w:rPr>
          <w:tab/>
        </w:r>
        <w:r>
          <w:rPr>
            <w:noProof/>
            <w:webHidden/>
          </w:rPr>
          <w:fldChar w:fldCharType="begin"/>
        </w:r>
        <w:r>
          <w:rPr>
            <w:noProof/>
            <w:webHidden/>
          </w:rPr>
          <w:instrText xml:space="preserve"> PAGEREF _Toc34675539 \h </w:instrText>
        </w:r>
        <w:r>
          <w:rPr>
            <w:noProof/>
            <w:webHidden/>
          </w:rPr>
        </w:r>
        <w:r>
          <w:rPr>
            <w:noProof/>
            <w:webHidden/>
          </w:rPr>
          <w:fldChar w:fldCharType="separate"/>
        </w:r>
        <w:r>
          <w:rPr>
            <w:noProof/>
            <w:webHidden/>
          </w:rPr>
          <w:t>5</w:t>
        </w:r>
        <w:r>
          <w:rPr>
            <w:noProof/>
            <w:webHidden/>
          </w:rPr>
          <w:fldChar w:fldCharType="end"/>
        </w:r>
      </w:hyperlink>
    </w:p>
    <w:p w14:paraId="29DD9B1F" w14:textId="6651F650" w:rsidR="00F911E3" w:rsidRDefault="00F911E3">
      <w:pPr>
        <w:pStyle w:val="TOC3"/>
        <w:tabs>
          <w:tab w:val="left" w:pos="1200"/>
        </w:tabs>
        <w:rPr>
          <w:rFonts w:asciiTheme="minorHAnsi" w:eastAsiaTheme="minorEastAsia" w:hAnsiTheme="minorHAnsi" w:cstheme="minorBidi"/>
          <w:i w:val="0"/>
          <w:noProof/>
          <w:sz w:val="22"/>
          <w:szCs w:val="22"/>
        </w:rPr>
      </w:pPr>
      <w:hyperlink w:anchor="_Toc34675540" w:history="1">
        <w:r w:rsidRPr="00C7531D">
          <w:rPr>
            <w:rStyle w:val="Hyperlink"/>
            <w:noProof/>
          </w:rPr>
          <w:t>3.2.1.</w:t>
        </w:r>
        <w:r>
          <w:rPr>
            <w:rFonts w:asciiTheme="minorHAnsi" w:eastAsiaTheme="minorEastAsia" w:hAnsiTheme="minorHAnsi" w:cstheme="minorBidi"/>
            <w:i w:val="0"/>
            <w:noProof/>
            <w:sz w:val="22"/>
            <w:szCs w:val="22"/>
          </w:rPr>
          <w:tab/>
        </w:r>
        <w:r w:rsidRPr="00C7531D">
          <w:rPr>
            <w:rStyle w:val="Hyperlink"/>
            <w:noProof/>
          </w:rPr>
          <w:t>OCR</w:t>
        </w:r>
        <w:r>
          <w:rPr>
            <w:noProof/>
            <w:webHidden/>
          </w:rPr>
          <w:tab/>
        </w:r>
        <w:r>
          <w:rPr>
            <w:noProof/>
            <w:webHidden/>
          </w:rPr>
          <w:fldChar w:fldCharType="begin"/>
        </w:r>
        <w:r>
          <w:rPr>
            <w:noProof/>
            <w:webHidden/>
          </w:rPr>
          <w:instrText xml:space="preserve"> PAGEREF _Toc34675540 \h </w:instrText>
        </w:r>
        <w:r>
          <w:rPr>
            <w:noProof/>
            <w:webHidden/>
          </w:rPr>
        </w:r>
        <w:r>
          <w:rPr>
            <w:noProof/>
            <w:webHidden/>
          </w:rPr>
          <w:fldChar w:fldCharType="separate"/>
        </w:r>
        <w:r>
          <w:rPr>
            <w:noProof/>
            <w:webHidden/>
          </w:rPr>
          <w:t>6</w:t>
        </w:r>
        <w:r>
          <w:rPr>
            <w:noProof/>
            <w:webHidden/>
          </w:rPr>
          <w:fldChar w:fldCharType="end"/>
        </w:r>
      </w:hyperlink>
    </w:p>
    <w:p w14:paraId="3594C004" w14:textId="736AEB5E" w:rsidR="00F911E3" w:rsidRDefault="00F911E3">
      <w:pPr>
        <w:pStyle w:val="TOC3"/>
        <w:tabs>
          <w:tab w:val="left" w:pos="1200"/>
        </w:tabs>
        <w:rPr>
          <w:rFonts w:asciiTheme="minorHAnsi" w:eastAsiaTheme="minorEastAsia" w:hAnsiTheme="minorHAnsi" w:cstheme="minorBidi"/>
          <w:i w:val="0"/>
          <w:noProof/>
          <w:sz w:val="22"/>
          <w:szCs w:val="22"/>
        </w:rPr>
      </w:pPr>
      <w:hyperlink w:anchor="_Toc34675541" w:history="1">
        <w:r w:rsidRPr="00C7531D">
          <w:rPr>
            <w:rStyle w:val="Hyperlink"/>
            <w:noProof/>
          </w:rPr>
          <w:t>3.2.2.</w:t>
        </w:r>
        <w:r>
          <w:rPr>
            <w:rFonts w:asciiTheme="minorHAnsi" w:eastAsiaTheme="minorEastAsia" w:hAnsiTheme="minorHAnsi" w:cstheme="minorBidi"/>
            <w:i w:val="0"/>
            <w:noProof/>
            <w:sz w:val="22"/>
            <w:szCs w:val="22"/>
          </w:rPr>
          <w:tab/>
        </w:r>
        <w:r w:rsidRPr="00C7531D">
          <w:rPr>
            <w:rStyle w:val="Hyperlink"/>
            <w:noProof/>
          </w:rPr>
          <w:t>Audio Transcriber</w:t>
        </w:r>
        <w:r>
          <w:rPr>
            <w:noProof/>
            <w:webHidden/>
          </w:rPr>
          <w:tab/>
        </w:r>
        <w:r>
          <w:rPr>
            <w:noProof/>
            <w:webHidden/>
          </w:rPr>
          <w:fldChar w:fldCharType="begin"/>
        </w:r>
        <w:r>
          <w:rPr>
            <w:noProof/>
            <w:webHidden/>
          </w:rPr>
          <w:instrText xml:space="preserve"> PAGEREF _Toc34675541 \h </w:instrText>
        </w:r>
        <w:r>
          <w:rPr>
            <w:noProof/>
            <w:webHidden/>
          </w:rPr>
        </w:r>
        <w:r>
          <w:rPr>
            <w:noProof/>
            <w:webHidden/>
          </w:rPr>
          <w:fldChar w:fldCharType="separate"/>
        </w:r>
        <w:r>
          <w:rPr>
            <w:noProof/>
            <w:webHidden/>
          </w:rPr>
          <w:t>6</w:t>
        </w:r>
        <w:r>
          <w:rPr>
            <w:noProof/>
            <w:webHidden/>
          </w:rPr>
          <w:fldChar w:fldCharType="end"/>
        </w:r>
      </w:hyperlink>
    </w:p>
    <w:p w14:paraId="2697256F" w14:textId="2101846C" w:rsidR="00F911E3" w:rsidRDefault="00F911E3">
      <w:pPr>
        <w:pStyle w:val="TOC3"/>
        <w:tabs>
          <w:tab w:val="left" w:pos="1200"/>
        </w:tabs>
        <w:rPr>
          <w:rFonts w:asciiTheme="minorHAnsi" w:eastAsiaTheme="minorEastAsia" w:hAnsiTheme="minorHAnsi" w:cstheme="minorBidi"/>
          <w:i w:val="0"/>
          <w:noProof/>
          <w:sz w:val="22"/>
          <w:szCs w:val="22"/>
        </w:rPr>
      </w:pPr>
      <w:hyperlink w:anchor="_Toc34675542" w:history="1">
        <w:r w:rsidRPr="00C7531D">
          <w:rPr>
            <w:rStyle w:val="Hyperlink"/>
            <w:noProof/>
          </w:rPr>
          <w:t>3.2.3.</w:t>
        </w:r>
        <w:r>
          <w:rPr>
            <w:rFonts w:asciiTheme="minorHAnsi" w:eastAsiaTheme="minorEastAsia" w:hAnsiTheme="minorHAnsi" w:cstheme="minorBidi"/>
            <w:i w:val="0"/>
            <w:noProof/>
            <w:sz w:val="22"/>
            <w:szCs w:val="22"/>
          </w:rPr>
          <w:tab/>
        </w:r>
        <w:r w:rsidRPr="00C7531D">
          <w:rPr>
            <w:rStyle w:val="Hyperlink"/>
            <w:noProof/>
          </w:rPr>
          <w:t>Splunk</w:t>
        </w:r>
        <w:r>
          <w:rPr>
            <w:noProof/>
            <w:webHidden/>
          </w:rPr>
          <w:tab/>
        </w:r>
        <w:r>
          <w:rPr>
            <w:noProof/>
            <w:webHidden/>
          </w:rPr>
          <w:fldChar w:fldCharType="begin"/>
        </w:r>
        <w:r>
          <w:rPr>
            <w:noProof/>
            <w:webHidden/>
          </w:rPr>
          <w:instrText xml:space="preserve"> PAGEREF _Toc34675542 \h </w:instrText>
        </w:r>
        <w:r>
          <w:rPr>
            <w:noProof/>
            <w:webHidden/>
          </w:rPr>
        </w:r>
        <w:r>
          <w:rPr>
            <w:noProof/>
            <w:webHidden/>
          </w:rPr>
          <w:fldChar w:fldCharType="separate"/>
        </w:r>
        <w:r>
          <w:rPr>
            <w:noProof/>
            <w:webHidden/>
          </w:rPr>
          <w:t>6</w:t>
        </w:r>
        <w:r>
          <w:rPr>
            <w:noProof/>
            <w:webHidden/>
          </w:rPr>
          <w:fldChar w:fldCharType="end"/>
        </w:r>
      </w:hyperlink>
    </w:p>
    <w:p w14:paraId="0F83CDD9" w14:textId="1FCF21CB"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43" w:history="1">
        <w:r w:rsidRPr="00C7531D">
          <w:rPr>
            <w:rStyle w:val="Hyperlink"/>
            <w:noProof/>
          </w:rPr>
          <w:t>3.3.</w:t>
        </w:r>
        <w:r>
          <w:rPr>
            <w:rFonts w:asciiTheme="minorHAnsi" w:eastAsiaTheme="minorEastAsia" w:hAnsiTheme="minorHAnsi" w:cstheme="minorBidi"/>
            <w:smallCaps w:val="0"/>
            <w:noProof/>
            <w:sz w:val="22"/>
            <w:szCs w:val="22"/>
          </w:rPr>
          <w:tab/>
        </w:r>
        <w:r w:rsidRPr="00C7531D">
          <w:rPr>
            <w:rStyle w:val="Hyperlink"/>
            <w:noProof/>
          </w:rPr>
          <w:t>Vector</w:t>
        </w:r>
        <w:r>
          <w:rPr>
            <w:noProof/>
            <w:webHidden/>
          </w:rPr>
          <w:tab/>
        </w:r>
        <w:r>
          <w:rPr>
            <w:noProof/>
            <w:webHidden/>
          </w:rPr>
          <w:fldChar w:fldCharType="begin"/>
        </w:r>
        <w:r>
          <w:rPr>
            <w:noProof/>
            <w:webHidden/>
          </w:rPr>
          <w:instrText xml:space="preserve"> PAGEREF _Toc34675543 \h </w:instrText>
        </w:r>
        <w:r>
          <w:rPr>
            <w:noProof/>
            <w:webHidden/>
          </w:rPr>
        </w:r>
        <w:r>
          <w:rPr>
            <w:noProof/>
            <w:webHidden/>
          </w:rPr>
          <w:fldChar w:fldCharType="separate"/>
        </w:r>
        <w:r>
          <w:rPr>
            <w:noProof/>
            <w:webHidden/>
          </w:rPr>
          <w:t>6</w:t>
        </w:r>
        <w:r>
          <w:rPr>
            <w:noProof/>
            <w:webHidden/>
          </w:rPr>
          <w:fldChar w:fldCharType="end"/>
        </w:r>
      </w:hyperlink>
    </w:p>
    <w:p w14:paraId="4E7CABFD" w14:textId="391F6961"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44" w:history="1">
        <w:r w:rsidRPr="00C7531D">
          <w:rPr>
            <w:rStyle w:val="Hyperlink"/>
            <w:noProof/>
          </w:rPr>
          <w:t>3.4.</w:t>
        </w:r>
        <w:r>
          <w:rPr>
            <w:rFonts w:asciiTheme="minorHAnsi" w:eastAsiaTheme="minorEastAsia" w:hAnsiTheme="minorHAnsi" w:cstheme="minorBidi"/>
            <w:smallCaps w:val="0"/>
            <w:noProof/>
            <w:sz w:val="22"/>
            <w:szCs w:val="22"/>
          </w:rPr>
          <w:tab/>
        </w:r>
        <w:r w:rsidRPr="00C7531D">
          <w:rPr>
            <w:rStyle w:val="Hyperlink"/>
            <w:noProof/>
          </w:rPr>
          <w:t>Splunk</w:t>
        </w:r>
        <w:r>
          <w:rPr>
            <w:noProof/>
            <w:webHidden/>
          </w:rPr>
          <w:tab/>
        </w:r>
        <w:r>
          <w:rPr>
            <w:noProof/>
            <w:webHidden/>
          </w:rPr>
          <w:fldChar w:fldCharType="begin"/>
        </w:r>
        <w:r>
          <w:rPr>
            <w:noProof/>
            <w:webHidden/>
          </w:rPr>
          <w:instrText xml:space="preserve"> PAGEREF _Toc34675544 \h </w:instrText>
        </w:r>
        <w:r>
          <w:rPr>
            <w:noProof/>
            <w:webHidden/>
          </w:rPr>
        </w:r>
        <w:r>
          <w:rPr>
            <w:noProof/>
            <w:webHidden/>
          </w:rPr>
          <w:fldChar w:fldCharType="separate"/>
        </w:r>
        <w:r>
          <w:rPr>
            <w:noProof/>
            <w:webHidden/>
          </w:rPr>
          <w:t>7</w:t>
        </w:r>
        <w:r>
          <w:rPr>
            <w:noProof/>
            <w:webHidden/>
          </w:rPr>
          <w:fldChar w:fldCharType="end"/>
        </w:r>
      </w:hyperlink>
    </w:p>
    <w:p w14:paraId="1FDEDE8E" w14:textId="2265D4BD" w:rsidR="00F911E3" w:rsidRDefault="00F911E3">
      <w:pPr>
        <w:pStyle w:val="TOC3"/>
        <w:tabs>
          <w:tab w:val="left" w:pos="1200"/>
        </w:tabs>
        <w:rPr>
          <w:rFonts w:asciiTheme="minorHAnsi" w:eastAsiaTheme="minorEastAsia" w:hAnsiTheme="minorHAnsi" w:cstheme="minorBidi"/>
          <w:i w:val="0"/>
          <w:noProof/>
          <w:sz w:val="22"/>
          <w:szCs w:val="22"/>
        </w:rPr>
      </w:pPr>
      <w:hyperlink w:anchor="_Toc34675545" w:history="1">
        <w:r w:rsidRPr="00C7531D">
          <w:rPr>
            <w:rStyle w:val="Hyperlink"/>
            <w:noProof/>
          </w:rPr>
          <w:t>3.4.1.</w:t>
        </w:r>
        <w:r>
          <w:rPr>
            <w:rFonts w:asciiTheme="minorHAnsi" w:eastAsiaTheme="minorEastAsia" w:hAnsiTheme="minorHAnsi" w:cstheme="minorBidi"/>
            <w:i w:val="0"/>
            <w:noProof/>
            <w:sz w:val="22"/>
            <w:szCs w:val="22"/>
          </w:rPr>
          <w:tab/>
        </w:r>
        <w:r w:rsidRPr="00C7531D">
          <w:rPr>
            <w:rStyle w:val="Hyperlink"/>
            <w:noProof/>
          </w:rPr>
          <w:t>Sign In</w:t>
        </w:r>
        <w:r>
          <w:rPr>
            <w:noProof/>
            <w:webHidden/>
          </w:rPr>
          <w:tab/>
        </w:r>
        <w:r>
          <w:rPr>
            <w:noProof/>
            <w:webHidden/>
          </w:rPr>
          <w:fldChar w:fldCharType="begin"/>
        </w:r>
        <w:r>
          <w:rPr>
            <w:noProof/>
            <w:webHidden/>
          </w:rPr>
          <w:instrText xml:space="preserve"> PAGEREF _Toc34675545 \h </w:instrText>
        </w:r>
        <w:r>
          <w:rPr>
            <w:noProof/>
            <w:webHidden/>
          </w:rPr>
        </w:r>
        <w:r>
          <w:rPr>
            <w:noProof/>
            <w:webHidden/>
          </w:rPr>
          <w:fldChar w:fldCharType="separate"/>
        </w:r>
        <w:r>
          <w:rPr>
            <w:noProof/>
            <w:webHidden/>
          </w:rPr>
          <w:t>7</w:t>
        </w:r>
        <w:r>
          <w:rPr>
            <w:noProof/>
            <w:webHidden/>
          </w:rPr>
          <w:fldChar w:fldCharType="end"/>
        </w:r>
      </w:hyperlink>
    </w:p>
    <w:p w14:paraId="440CB8AA" w14:textId="01F0FD44" w:rsidR="00F911E3" w:rsidRDefault="00F911E3">
      <w:pPr>
        <w:pStyle w:val="TOC3"/>
        <w:tabs>
          <w:tab w:val="left" w:pos="1200"/>
        </w:tabs>
        <w:rPr>
          <w:rFonts w:asciiTheme="minorHAnsi" w:eastAsiaTheme="minorEastAsia" w:hAnsiTheme="minorHAnsi" w:cstheme="minorBidi"/>
          <w:i w:val="0"/>
          <w:noProof/>
          <w:sz w:val="22"/>
          <w:szCs w:val="22"/>
        </w:rPr>
      </w:pPr>
      <w:hyperlink w:anchor="_Toc34675546" w:history="1">
        <w:r w:rsidRPr="00C7531D">
          <w:rPr>
            <w:rStyle w:val="Hyperlink"/>
            <w:noProof/>
          </w:rPr>
          <w:t>3.4.2.</w:t>
        </w:r>
        <w:r>
          <w:rPr>
            <w:rFonts w:asciiTheme="minorHAnsi" w:eastAsiaTheme="minorEastAsia" w:hAnsiTheme="minorHAnsi" w:cstheme="minorBidi"/>
            <w:i w:val="0"/>
            <w:noProof/>
            <w:sz w:val="22"/>
            <w:szCs w:val="22"/>
          </w:rPr>
          <w:tab/>
        </w:r>
        <w:r w:rsidRPr="00C7531D">
          <w:rPr>
            <w:rStyle w:val="Hyperlink"/>
            <w:noProof/>
          </w:rPr>
          <w:t>Send Log Files</w:t>
        </w:r>
        <w:r>
          <w:rPr>
            <w:noProof/>
            <w:webHidden/>
          </w:rPr>
          <w:tab/>
        </w:r>
        <w:r>
          <w:rPr>
            <w:noProof/>
            <w:webHidden/>
          </w:rPr>
          <w:fldChar w:fldCharType="begin"/>
        </w:r>
        <w:r>
          <w:rPr>
            <w:noProof/>
            <w:webHidden/>
          </w:rPr>
          <w:instrText xml:space="preserve"> PAGEREF _Toc34675546 \h </w:instrText>
        </w:r>
        <w:r>
          <w:rPr>
            <w:noProof/>
            <w:webHidden/>
          </w:rPr>
        </w:r>
        <w:r>
          <w:rPr>
            <w:noProof/>
            <w:webHidden/>
          </w:rPr>
          <w:fldChar w:fldCharType="separate"/>
        </w:r>
        <w:r>
          <w:rPr>
            <w:noProof/>
            <w:webHidden/>
          </w:rPr>
          <w:t>8</w:t>
        </w:r>
        <w:r>
          <w:rPr>
            <w:noProof/>
            <w:webHidden/>
          </w:rPr>
          <w:fldChar w:fldCharType="end"/>
        </w:r>
      </w:hyperlink>
    </w:p>
    <w:p w14:paraId="37152BBF" w14:textId="55E8B0E7" w:rsidR="00F911E3" w:rsidRDefault="00F911E3">
      <w:pPr>
        <w:pStyle w:val="TOC3"/>
        <w:tabs>
          <w:tab w:val="left" w:pos="1200"/>
        </w:tabs>
        <w:rPr>
          <w:rFonts w:asciiTheme="minorHAnsi" w:eastAsiaTheme="minorEastAsia" w:hAnsiTheme="minorHAnsi" w:cstheme="minorBidi"/>
          <w:i w:val="0"/>
          <w:noProof/>
          <w:sz w:val="22"/>
          <w:szCs w:val="22"/>
        </w:rPr>
      </w:pPr>
      <w:hyperlink w:anchor="_Toc34675547" w:history="1">
        <w:r w:rsidRPr="00C7531D">
          <w:rPr>
            <w:rStyle w:val="Hyperlink"/>
            <w:noProof/>
          </w:rPr>
          <w:t>3.4.3.</w:t>
        </w:r>
        <w:r>
          <w:rPr>
            <w:rFonts w:asciiTheme="minorHAnsi" w:eastAsiaTheme="minorEastAsia" w:hAnsiTheme="minorHAnsi" w:cstheme="minorBidi"/>
            <w:i w:val="0"/>
            <w:noProof/>
            <w:sz w:val="22"/>
            <w:szCs w:val="22"/>
          </w:rPr>
          <w:tab/>
        </w:r>
        <w:r w:rsidRPr="00C7531D">
          <w:rPr>
            <w:rStyle w:val="Hyperlink"/>
            <w:noProof/>
          </w:rPr>
          <w:t>Check Delta</w:t>
        </w:r>
        <w:r>
          <w:rPr>
            <w:noProof/>
            <w:webHidden/>
          </w:rPr>
          <w:tab/>
        </w:r>
        <w:r>
          <w:rPr>
            <w:noProof/>
            <w:webHidden/>
          </w:rPr>
          <w:fldChar w:fldCharType="begin"/>
        </w:r>
        <w:r>
          <w:rPr>
            <w:noProof/>
            <w:webHidden/>
          </w:rPr>
          <w:instrText xml:space="preserve"> PAGEREF _Toc34675547 \h </w:instrText>
        </w:r>
        <w:r>
          <w:rPr>
            <w:noProof/>
            <w:webHidden/>
          </w:rPr>
        </w:r>
        <w:r>
          <w:rPr>
            <w:noProof/>
            <w:webHidden/>
          </w:rPr>
          <w:fldChar w:fldCharType="separate"/>
        </w:r>
        <w:r>
          <w:rPr>
            <w:noProof/>
            <w:webHidden/>
          </w:rPr>
          <w:t>8</w:t>
        </w:r>
        <w:r>
          <w:rPr>
            <w:noProof/>
            <w:webHidden/>
          </w:rPr>
          <w:fldChar w:fldCharType="end"/>
        </w:r>
      </w:hyperlink>
    </w:p>
    <w:p w14:paraId="423C1DFF" w14:textId="0913E673" w:rsidR="00F911E3" w:rsidRDefault="00F911E3">
      <w:pPr>
        <w:pStyle w:val="TOC3"/>
        <w:tabs>
          <w:tab w:val="left" w:pos="1200"/>
        </w:tabs>
        <w:rPr>
          <w:rFonts w:asciiTheme="minorHAnsi" w:eastAsiaTheme="minorEastAsia" w:hAnsiTheme="minorHAnsi" w:cstheme="minorBidi"/>
          <w:i w:val="0"/>
          <w:noProof/>
          <w:sz w:val="22"/>
          <w:szCs w:val="22"/>
        </w:rPr>
      </w:pPr>
      <w:hyperlink w:anchor="_Toc34675548" w:history="1">
        <w:r w:rsidRPr="00C7531D">
          <w:rPr>
            <w:rStyle w:val="Hyperlink"/>
            <w:noProof/>
          </w:rPr>
          <w:t>3.4.4.</w:t>
        </w:r>
        <w:r>
          <w:rPr>
            <w:rFonts w:asciiTheme="minorHAnsi" w:eastAsiaTheme="minorEastAsia" w:hAnsiTheme="minorHAnsi" w:cstheme="minorBidi"/>
            <w:i w:val="0"/>
            <w:noProof/>
            <w:sz w:val="22"/>
            <w:szCs w:val="22"/>
          </w:rPr>
          <w:tab/>
        </w:r>
        <w:r w:rsidRPr="00C7531D">
          <w:rPr>
            <w:rStyle w:val="Hyperlink"/>
            <w:noProof/>
          </w:rPr>
          <w:t>Retrieve Log Entries</w:t>
        </w:r>
        <w:r>
          <w:rPr>
            <w:noProof/>
            <w:webHidden/>
          </w:rPr>
          <w:tab/>
        </w:r>
        <w:r>
          <w:rPr>
            <w:noProof/>
            <w:webHidden/>
          </w:rPr>
          <w:fldChar w:fldCharType="begin"/>
        </w:r>
        <w:r>
          <w:rPr>
            <w:noProof/>
            <w:webHidden/>
          </w:rPr>
          <w:instrText xml:space="preserve"> PAGEREF _Toc34675548 \h </w:instrText>
        </w:r>
        <w:r>
          <w:rPr>
            <w:noProof/>
            <w:webHidden/>
          </w:rPr>
        </w:r>
        <w:r>
          <w:rPr>
            <w:noProof/>
            <w:webHidden/>
          </w:rPr>
          <w:fldChar w:fldCharType="separate"/>
        </w:r>
        <w:r>
          <w:rPr>
            <w:noProof/>
            <w:webHidden/>
          </w:rPr>
          <w:t>8</w:t>
        </w:r>
        <w:r>
          <w:rPr>
            <w:noProof/>
            <w:webHidden/>
          </w:rPr>
          <w:fldChar w:fldCharType="end"/>
        </w:r>
      </w:hyperlink>
    </w:p>
    <w:p w14:paraId="175790C9" w14:textId="01466FCB" w:rsidR="00F911E3" w:rsidRDefault="00F911E3">
      <w:pPr>
        <w:pStyle w:val="TOC3"/>
        <w:tabs>
          <w:tab w:val="left" w:pos="1200"/>
        </w:tabs>
        <w:rPr>
          <w:rFonts w:asciiTheme="minorHAnsi" w:eastAsiaTheme="minorEastAsia" w:hAnsiTheme="minorHAnsi" w:cstheme="minorBidi"/>
          <w:i w:val="0"/>
          <w:noProof/>
          <w:sz w:val="22"/>
          <w:szCs w:val="22"/>
        </w:rPr>
      </w:pPr>
      <w:hyperlink w:anchor="_Toc34675549" w:history="1">
        <w:r w:rsidRPr="00C7531D">
          <w:rPr>
            <w:rStyle w:val="Hyperlink"/>
            <w:noProof/>
          </w:rPr>
          <w:t>3.4.5.</w:t>
        </w:r>
        <w:r>
          <w:rPr>
            <w:rFonts w:asciiTheme="minorHAnsi" w:eastAsiaTheme="minorEastAsia" w:hAnsiTheme="minorHAnsi" w:cstheme="minorBidi"/>
            <w:i w:val="0"/>
            <w:noProof/>
            <w:sz w:val="22"/>
            <w:szCs w:val="22"/>
          </w:rPr>
          <w:tab/>
        </w:r>
        <w:r w:rsidRPr="00C7531D">
          <w:rPr>
            <w:rStyle w:val="Hyperlink"/>
            <w:noProof/>
          </w:rPr>
          <w:t>Search</w:t>
        </w:r>
        <w:r>
          <w:rPr>
            <w:noProof/>
            <w:webHidden/>
          </w:rPr>
          <w:tab/>
        </w:r>
        <w:r>
          <w:rPr>
            <w:noProof/>
            <w:webHidden/>
          </w:rPr>
          <w:fldChar w:fldCharType="begin"/>
        </w:r>
        <w:r>
          <w:rPr>
            <w:noProof/>
            <w:webHidden/>
          </w:rPr>
          <w:instrText xml:space="preserve"> PAGEREF _Toc34675549 \h </w:instrText>
        </w:r>
        <w:r>
          <w:rPr>
            <w:noProof/>
            <w:webHidden/>
          </w:rPr>
        </w:r>
        <w:r>
          <w:rPr>
            <w:noProof/>
            <w:webHidden/>
          </w:rPr>
          <w:fldChar w:fldCharType="separate"/>
        </w:r>
        <w:r>
          <w:rPr>
            <w:noProof/>
            <w:webHidden/>
          </w:rPr>
          <w:t>8</w:t>
        </w:r>
        <w:r>
          <w:rPr>
            <w:noProof/>
            <w:webHidden/>
          </w:rPr>
          <w:fldChar w:fldCharType="end"/>
        </w:r>
      </w:hyperlink>
    </w:p>
    <w:p w14:paraId="155A3DFF" w14:textId="0516BE96" w:rsidR="00F911E3" w:rsidRDefault="00F911E3">
      <w:pPr>
        <w:pStyle w:val="TOC3"/>
        <w:tabs>
          <w:tab w:val="left" w:pos="1200"/>
        </w:tabs>
        <w:rPr>
          <w:rFonts w:asciiTheme="minorHAnsi" w:eastAsiaTheme="minorEastAsia" w:hAnsiTheme="minorHAnsi" w:cstheme="minorBidi"/>
          <w:i w:val="0"/>
          <w:noProof/>
          <w:sz w:val="22"/>
          <w:szCs w:val="22"/>
        </w:rPr>
      </w:pPr>
      <w:hyperlink w:anchor="_Toc34675550" w:history="1">
        <w:r w:rsidRPr="00C7531D">
          <w:rPr>
            <w:rStyle w:val="Hyperlink"/>
            <w:noProof/>
          </w:rPr>
          <w:t>3.4.6.</w:t>
        </w:r>
        <w:r>
          <w:rPr>
            <w:rFonts w:asciiTheme="minorHAnsi" w:eastAsiaTheme="minorEastAsia" w:hAnsiTheme="minorHAnsi" w:cstheme="minorBidi"/>
            <w:i w:val="0"/>
            <w:noProof/>
            <w:sz w:val="22"/>
            <w:szCs w:val="22"/>
          </w:rPr>
          <w:tab/>
        </w:r>
        <w:r w:rsidRPr="00C7531D">
          <w:rPr>
            <w:rStyle w:val="Hyperlink"/>
            <w:noProof/>
          </w:rPr>
          <w:t>Validate</w:t>
        </w:r>
        <w:r>
          <w:rPr>
            <w:noProof/>
            <w:webHidden/>
          </w:rPr>
          <w:tab/>
        </w:r>
        <w:r>
          <w:rPr>
            <w:noProof/>
            <w:webHidden/>
          </w:rPr>
          <w:fldChar w:fldCharType="begin"/>
        </w:r>
        <w:r>
          <w:rPr>
            <w:noProof/>
            <w:webHidden/>
          </w:rPr>
          <w:instrText xml:space="preserve"> PAGEREF _Toc34675550 \h </w:instrText>
        </w:r>
        <w:r>
          <w:rPr>
            <w:noProof/>
            <w:webHidden/>
          </w:rPr>
        </w:r>
        <w:r>
          <w:rPr>
            <w:noProof/>
            <w:webHidden/>
          </w:rPr>
          <w:fldChar w:fldCharType="separate"/>
        </w:r>
        <w:r>
          <w:rPr>
            <w:noProof/>
            <w:webHidden/>
          </w:rPr>
          <w:t>9</w:t>
        </w:r>
        <w:r>
          <w:rPr>
            <w:noProof/>
            <w:webHidden/>
          </w:rPr>
          <w:fldChar w:fldCharType="end"/>
        </w:r>
      </w:hyperlink>
    </w:p>
    <w:p w14:paraId="42092459" w14:textId="3312CD9E"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51" w:history="1">
        <w:r w:rsidRPr="00C7531D">
          <w:rPr>
            <w:rStyle w:val="Hyperlink"/>
            <w:noProof/>
          </w:rPr>
          <w:t>3.5.</w:t>
        </w:r>
        <w:r>
          <w:rPr>
            <w:rFonts w:asciiTheme="minorHAnsi" w:eastAsiaTheme="minorEastAsia" w:hAnsiTheme="minorHAnsi" w:cstheme="minorBidi"/>
            <w:smallCaps w:val="0"/>
            <w:noProof/>
            <w:sz w:val="22"/>
            <w:szCs w:val="22"/>
          </w:rPr>
          <w:tab/>
        </w:r>
        <w:r w:rsidRPr="00C7531D">
          <w:rPr>
            <w:rStyle w:val="Hyperlink"/>
            <w:noProof/>
          </w:rPr>
          <w:t>Storage Subsystem</w:t>
        </w:r>
        <w:r>
          <w:rPr>
            <w:noProof/>
            <w:webHidden/>
          </w:rPr>
          <w:tab/>
        </w:r>
        <w:r>
          <w:rPr>
            <w:noProof/>
            <w:webHidden/>
          </w:rPr>
          <w:fldChar w:fldCharType="begin"/>
        </w:r>
        <w:r>
          <w:rPr>
            <w:noProof/>
            <w:webHidden/>
          </w:rPr>
          <w:instrText xml:space="preserve"> PAGEREF _Toc34675551 \h </w:instrText>
        </w:r>
        <w:r>
          <w:rPr>
            <w:noProof/>
            <w:webHidden/>
          </w:rPr>
        </w:r>
        <w:r>
          <w:rPr>
            <w:noProof/>
            <w:webHidden/>
          </w:rPr>
          <w:fldChar w:fldCharType="separate"/>
        </w:r>
        <w:r>
          <w:rPr>
            <w:noProof/>
            <w:webHidden/>
          </w:rPr>
          <w:t>9</w:t>
        </w:r>
        <w:r>
          <w:rPr>
            <w:noProof/>
            <w:webHidden/>
          </w:rPr>
          <w:fldChar w:fldCharType="end"/>
        </w:r>
      </w:hyperlink>
    </w:p>
    <w:p w14:paraId="73C43376" w14:textId="325F6DA9" w:rsidR="00F911E3" w:rsidRDefault="00F911E3">
      <w:pPr>
        <w:pStyle w:val="TOC3"/>
        <w:rPr>
          <w:rFonts w:asciiTheme="minorHAnsi" w:eastAsiaTheme="minorEastAsia" w:hAnsiTheme="minorHAnsi" w:cstheme="minorBidi"/>
          <w:i w:val="0"/>
          <w:noProof/>
          <w:sz w:val="22"/>
          <w:szCs w:val="22"/>
        </w:rPr>
      </w:pPr>
      <w:hyperlink w:anchor="_Toc34675552" w:history="1">
        <w:r w:rsidRPr="00C7531D">
          <w:rPr>
            <w:rStyle w:val="Hyperlink"/>
            <w:noProof/>
          </w:rPr>
          <w:t>Database Class</w:t>
        </w:r>
        <w:r>
          <w:rPr>
            <w:noProof/>
            <w:webHidden/>
          </w:rPr>
          <w:tab/>
        </w:r>
        <w:r>
          <w:rPr>
            <w:noProof/>
            <w:webHidden/>
          </w:rPr>
          <w:fldChar w:fldCharType="begin"/>
        </w:r>
        <w:r>
          <w:rPr>
            <w:noProof/>
            <w:webHidden/>
          </w:rPr>
          <w:instrText xml:space="preserve"> PAGEREF _Toc34675552 \h </w:instrText>
        </w:r>
        <w:r>
          <w:rPr>
            <w:noProof/>
            <w:webHidden/>
          </w:rPr>
        </w:r>
        <w:r>
          <w:rPr>
            <w:noProof/>
            <w:webHidden/>
          </w:rPr>
          <w:fldChar w:fldCharType="separate"/>
        </w:r>
        <w:r>
          <w:rPr>
            <w:noProof/>
            <w:webHidden/>
          </w:rPr>
          <w:t>9</w:t>
        </w:r>
        <w:r>
          <w:rPr>
            <w:noProof/>
            <w:webHidden/>
          </w:rPr>
          <w:fldChar w:fldCharType="end"/>
        </w:r>
      </w:hyperlink>
    </w:p>
    <w:p w14:paraId="48F71A7F" w14:textId="6C57BAA3" w:rsidR="00F911E3" w:rsidRDefault="00F911E3">
      <w:pPr>
        <w:pStyle w:val="TOC3"/>
        <w:rPr>
          <w:rFonts w:asciiTheme="minorHAnsi" w:eastAsiaTheme="minorEastAsia" w:hAnsiTheme="minorHAnsi" w:cstheme="minorBidi"/>
          <w:i w:val="0"/>
          <w:noProof/>
          <w:sz w:val="22"/>
          <w:szCs w:val="22"/>
        </w:rPr>
      </w:pPr>
      <w:hyperlink w:anchor="_Toc34675553" w:history="1">
        <w:r w:rsidRPr="00C7531D">
          <w:rPr>
            <w:rStyle w:val="Hyperlink"/>
            <w:noProof/>
          </w:rPr>
          <w:t>Version Control</w:t>
        </w:r>
        <w:r>
          <w:rPr>
            <w:noProof/>
            <w:webHidden/>
          </w:rPr>
          <w:tab/>
        </w:r>
        <w:r>
          <w:rPr>
            <w:noProof/>
            <w:webHidden/>
          </w:rPr>
          <w:fldChar w:fldCharType="begin"/>
        </w:r>
        <w:r>
          <w:rPr>
            <w:noProof/>
            <w:webHidden/>
          </w:rPr>
          <w:instrText xml:space="preserve"> PAGEREF _Toc34675553 \h </w:instrText>
        </w:r>
        <w:r>
          <w:rPr>
            <w:noProof/>
            <w:webHidden/>
          </w:rPr>
        </w:r>
        <w:r>
          <w:rPr>
            <w:noProof/>
            <w:webHidden/>
          </w:rPr>
          <w:fldChar w:fldCharType="separate"/>
        </w:r>
        <w:r>
          <w:rPr>
            <w:noProof/>
            <w:webHidden/>
          </w:rPr>
          <w:t>9</w:t>
        </w:r>
        <w:r>
          <w:rPr>
            <w:noProof/>
            <w:webHidden/>
          </w:rPr>
          <w:fldChar w:fldCharType="end"/>
        </w:r>
      </w:hyperlink>
    </w:p>
    <w:p w14:paraId="4AC051E1" w14:textId="67FB7F7B" w:rsidR="00F911E3" w:rsidRDefault="00F911E3">
      <w:pPr>
        <w:pStyle w:val="TOC1"/>
        <w:tabs>
          <w:tab w:val="left" w:pos="400"/>
        </w:tabs>
        <w:rPr>
          <w:rFonts w:asciiTheme="minorHAnsi" w:eastAsiaTheme="minorEastAsia" w:hAnsiTheme="minorHAnsi" w:cstheme="minorBidi"/>
          <w:b w:val="0"/>
          <w:caps w:val="0"/>
          <w:noProof/>
          <w:sz w:val="22"/>
          <w:szCs w:val="22"/>
        </w:rPr>
      </w:pPr>
      <w:hyperlink w:anchor="_Toc34675554" w:history="1">
        <w:r w:rsidRPr="00C7531D">
          <w:rPr>
            <w:rStyle w:val="Hyperlink"/>
            <w:noProof/>
          </w:rPr>
          <w:t>4.</w:t>
        </w:r>
        <w:r>
          <w:rPr>
            <w:rFonts w:asciiTheme="minorHAnsi" w:eastAsiaTheme="minorEastAsia" w:hAnsiTheme="minorHAnsi" w:cstheme="minorBidi"/>
            <w:b w:val="0"/>
            <w:caps w:val="0"/>
            <w:noProof/>
            <w:sz w:val="22"/>
            <w:szCs w:val="22"/>
          </w:rPr>
          <w:tab/>
        </w:r>
        <w:r w:rsidRPr="00C7531D">
          <w:rPr>
            <w:rStyle w:val="Hyperlink"/>
            <w:noProof/>
          </w:rPr>
          <w:t>Database</w:t>
        </w:r>
        <w:r>
          <w:rPr>
            <w:noProof/>
            <w:webHidden/>
          </w:rPr>
          <w:tab/>
        </w:r>
        <w:r>
          <w:rPr>
            <w:noProof/>
            <w:webHidden/>
          </w:rPr>
          <w:fldChar w:fldCharType="begin"/>
        </w:r>
        <w:r>
          <w:rPr>
            <w:noProof/>
            <w:webHidden/>
          </w:rPr>
          <w:instrText xml:space="preserve"> PAGEREF _Toc34675554 \h </w:instrText>
        </w:r>
        <w:r>
          <w:rPr>
            <w:noProof/>
            <w:webHidden/>
          </w:rPr>
        </w:r>
        <w:r>
          <w:rPr>
            <w:noProof/>
            <w:webHidden/>
          </w:rPr>
          <w:fldChar w:fldCharType="separate"/>
        </w:r>
        <w:r>
          <w:rPr>
            <w:noProof/>
            <w:webHidden/>
          </w:rPr>
          <w:t>11</w:t>
        </w:r>
        <w:r>
          <w:rPr>
            <w:noProof/>
            <w:webHidden/>
          </w:rPr>
          <w:fldChar w:fldCharType="end"/>
        </w:r>
      </w:hyperlink>
    </w:p>
    <w:p w14:paraId="4F11F31D" w14:textId="70166C04" w:rsidR="00F911E3" w:rsidRDefault="00F911E3">
      <w:pPr>
        <w:pStyle w:val="TOC2"/>
        <w:tabs>
          <w:tab w:val="left" w:pos="800"/>
        </w:tabs>
        <w:rPr>
          <w:rFonts w:asciiTheme="minorHAnsi" w:eastAsiaTheme="minorEastAsia" w:hAnsiTheme="minorHAnsi" w:cstheme="minorBidi"/>
          <w:smallCaps w:val="0"/>
          <w:noProof/>
          <w:sz w:val="22"/>
          <w:szCs w:val="22"/>
        </w:rPr>
      </w:pPr>
      <w:hyperlink w:anchor="_Toc34675555" w:history="1">
        <w:r w:rsidRPr="00C7531D">
          <w:rPr>
            <w:rStyle w:val="Hyperlink"/>
            <w:noProof/>
          </w:rPr>
          <w:t>4.1.</w:t>
        </w:r>
        <w:r>
          <w:rPr>
            <w:rFonts w:asciiTheme="minorHAnsi" w:eastAsiaTheme="minorEastAsia" w:hAnsiTheme="minorHAnsi" w:cstheme="minorBidi"/>
            <w:smallCaps w:val="0"/>
            <w:noProof/>
            <w:sz w:val="22"/>
            <w:szCs w:val="22"/>
          </w:rPr>
          <w:tab/>
        </w:r>
        <w:r w:rsidRPr="00C7531D">
          <w:rPr>
            <w:rStyle w:val="Hyperlink"/>
            <w:noProof/>
          </w:rPr>
          <w:t>Database Schema</w:t>
        </w:r>
        <w:r>
          <w:rPr>
            <w:noProof/>
            <w:webHidden/>
          </w:rPr>
          <w:tab/>
        </w:r>
        <w:r>
          <w:rPr>
            <w:noProof/>
            <w:webHidden/>
          </w:rPr>
          <w:fldChar w:fldCharType="begin"/>
        </w:r>
        <w:r>
          <w:rPr>
            <w:noProof/>
            <w:webHidden/>
          </w:rPr>
          <w:instrText xml:space="preserve"> PAGEREF _Toc34675555 \h </w:instrText>
        </w:r>
        <w:r>
          <w:rPr>
            <w:noProof/>
            <w:webHidden/>
          </w:rPr>
        </w:r>
        <w:r>
          <w:rPr>
            <w:noProof/>
            <w:webHidden/>
          </w:rPr>
          <w:fldChar w:fldCharType="separate"/>
        </w:r>
        <w:r>
          <w:rPr>
            <w:noProof/>
            <w:webHidden/>
          </w:rPr>
          <w:t>11</w:t>
        </w:r>
        <w:r>
          <w:rPr>
            <w:noProof/>
            <w:webHidden/>
          </w:rPr>
          <w:fldChar w:fldCharType="end"/>
        </w:r>
      </w:hyperlink>
    </w:p>
    <w:p w14:paraId="7EA87939" w14:textId="24A98B1F" w:rsidR="00F911E3" w:rsidRDefault="00F911E3">
      <w:pPr>
        <w:pStyle w:val="TOC3"/>
        <w:tabs>
          <w:tab w:val="left" w:pos="1200"/>
        </w:tabs>
        <w:rPr>
          <w:rFonts w:asciiTheme="minorHAnsi" w:eastAsiaTheme="minorEastAsia" w:hAnsiTheme="minorHAnsi" w:cstheme="minorBidi"/>
          <w:i w:val="0"/>
          <w:noProof/>
          <w:sz w:val="22"/>
          <w:szCs w:val="22"/>
        </w:rPr>
      </w:pPr>
      <w:hyperlink w:anchor="_Toc34675556" w:history="1">
        <w:r w:rsidRPr="00C7531D">
          <w:rPr>
            <w:rStyle w:val="Hyperlink"/>
            <w:noProof/>
          </w:rPr>
          <w:t>4.1.1.</w:t>
        </w:r>
        <w:r>
          <w:rPr>
            <w:rFonts w:asciiTheme="minorHAnsi" w:eastAsiaTheme="minorEastAsia" w:hAnsiTheme="minorHAnsi" w:cstheme="minorBidi"/>
            <w:i w:val="0"/>
            <w:noProof/>
            <w:sz w:val="22"/>
            <w:szCs w:val="22"/>
          </w:rPr>
          <w:tab/>
        </w:r>
        <w:r w:rsidRPr="00C7531D">
          <w:rPr>
            <w:rStyle w:val="Hyperlink"/>
            <w:noProof/>
          </w:rPr>
          <w:t>ER Diagram</w:t>
        </w:r>
        <w:r>
          <w:rPr>
            <w:noProof/>
            <w:webHidden/>
          </w:rPr>
          <w:tab/>
        </w:r>
        <w:r>
          <w:rPr>
            <w:noProof/>
            <w:webHidden/>
          </w:rPr>
          <w:fldChar w:fldCharType="begin"/>
        </w:r>
        <w:r>
          <w:rPr>
            <w:noProof/>
            <w:webHidden/>
          </w:rPr>
          <w:instrText xml:space="preserve"> PAGEREF _Toc34675556 \h </w:instrText>
        </w:r>
        <w:r>
          <w:rPr>
            <w:noProof/>
            <w:webHidden/>
          </w:rPr>
        </w:r>
        <w:r>
          <w:rPr>
            <w:noProof/>
            <w:webHidden/>
          </w:rPr>
          <w:fldChar w:fldCharType="separate"/>
        </w:r>
        <w:r>
          <w:rPr>
            <w:noProof/>
            <w:webHidden/>
          </w:rPr>
          <w:t>11</w:t>
        </w:r>
        <w:r>
          <w:rPr>
            <w:noProof/>
            <w:webHidden/>
          </w:rPr>
          <w:fldChar w:fldCharType="end"/>
        </w:r>
      </w:hyperlink>
    </w:p>
    <w:p w14:paraId="203F69CF" w14:textId="3BE9C04B" w:rsidR="00F911E3" w:rsidRDefault="00F911E3">
      <w:pPr>
        <w:pStyle w:val="TOC3"/>
        <w:tabs>
          <w:tab w:val="left" w:pos="1200"/>
        </w:tabs>
        <w:rPr>
          <w:rFonts w:asciiTheme="minorHAnsi" w:eastAsiaTheme="minorEastAsia" w:hAnsiTheme="minorHAnsi" w:cstheme="minorBidi"/>
          <w:i w:val="0"/>
          <w:noProof/>
          <w:sz w:val="22"/>
          <w:szCs w:val="22"/>
        </w:rPr>
      </w:pPr>
      <w:hyperlink w:anchor="_Toc34675557" w:history="1">
        <w:r w:rsidRPr="00C7531D">
          <w:rPr>
            <w:rStyle w:val="Hyperlink"/>
            <w:noProof/>
          </w:rPr>
          <w:t>4.1.2.</w:t>
        </w:r>
        <w:r>
          <w:rPr>
            <w:rFonts w:asciiTheme="minorHAnsi" w:eastAsiaTheme="minorEastAsia" w:hAnsiTheme="minorHAnsi" w:cstheme="minorBidi"/>
            <w:i w:val="0"/>
            <w:noProof/>
            <w:sz w:val="22"/>
            <w:szCs w:val="22"/>
          </w:rPr>
          <w:tab/>
        </w:r>
        <w:r w:rsidRPr="00C7531D">
          <w:rPr>
            <w:rStyle w:val="Hyperlink"/>
            <w:noProof/>
          </w:rPr>
          <w:t>ER Crow’s Notation</w:t>
        </w:r>
        <w:r>
          <w:rPr>
            <w:noProof/>
            <w:webHidden/>
          </w:rPr>
          <w:tab/>
        </w:r>
        <w:r>
          <w:rPr>
            <w:noProof/>
            <w:webHidden/>
          </w:rPr>
          <w:fldChar w:fldCharType="begin"/>
        </w:r>
        <w:r>
          <w:rPr>
            <w:noProof/>
            <w:webHidden/>
          </w:rPr>
          <w:instrText xml:space="preserve"> PAGEREF _Toc34675557 \h </w:instrText>
        </w:r>
        <w:r>
          <w:rPr>
            <w:noProof/>
            <w:webHidden/>
          </w:rPr>
        </w:r>
        <w:r>
          <w:rPr>
            <w:noProof/>
            <w:webHidden/>
          </w:rPr>
          <w:fldChar w:fldCharType="separate"/>
        </w:r>
        <w:r>
          <w:rPr>
            <w:noProof/>
            <w:webHidden/>
          </w:rPr>
          <w:t>12</w:t>
        </w:r>
        <w:r>
          <w:rPr>
            <w:noProof/>
            <w:webHidden/>
          </w:rPr>
          <w:fldChar w:fldCharType="end"/>
        </w:r>
      </w:hyperlink>
    </w:p>
    <w:p w14:paraId="07879C9C" w14:textId="77777777" w:rsidR="00E54833" w:rsidRDefault="00E54833">
      <w:pPr>
        <w:pStyle w:val="TOC2"/>
        <w:tabs>
          <w:tab w:val="left" w:pos="800"/>
        </w:tabs>
        <w:sectPr w:rsidR="00E5483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14:paraId="788FB774" w14:textId="77777777" w:rsidR="00E54833" w:rsidRDefault="00E54833">
      <w:pPr>
        <w:pStyle w:val="Heading1"/>
      </w:pPr>
      <w:bookmarkStart w:id="30" w:name="_Toc464031724"/>
      <w:bookmarkStart w:id="31" w:name="_Toc464031936"/>
      <w:bookmarkStart w:id="32" w:name="_Toc464031937"/>
      <w:bookmarkStart w:id="33" w:name="_Toc464822048"/>
      <w:bookmarkStart w:id="34" w:name="_Toc34675435"/>
      <w:bookmarkStart w:id="35" w:name="_Toc34675523"/>
      <w:bookmarkStart w:id="36" w:name="_Toc34675488"/>
      <w:r>
        <w:lastRenderedPageBreak/>
        <w:t>Introduction</w:t>
      </w:r>
      <w:bookmarkEnd w:id="30"/>
      <w:bookmarkEnd w:id="31"/>
      <w:bookmarkEnd w:id="32"/>
      <w:bookmarkEnd w:id="33"/>
      <w:bookmarkEnd w:id="34"/>
      <w:bookmarkEnd w:id="35"/>
      <w:bookmarkEnd w:id="36"/>
    </w:p>
    <w:p w14:paraId="3C7DD27B" w14:textId="77777777" w:rsidR="00E54833" w:rsidRDefault="00E54833">
      <w:pPr>
        <w:pStyle w:val="Heading2"/>
      </w:pPr>
      <w:bookmarkStart w:id="37" w:name="_Toc464031938"/>
      <w:bookmarkStart w:id="38" w:name="_Toc464822049"/>
      <w:bookmarkStart w:id="39" w:name="_Toc34675436"/>
      <w:bookmarkStart w:id="40" w:name="_Toc34675524"/>
      <w:bookmarkStart w:id="41" w:name="_Toc34675489"/>
      <w:r>
        <w:t>Purpose and Intended Audience</w:t>
      </w:r>
      <w:bookmarkEnd w:id="37"/>
      <w:bookmarkEnd w:id="38"/>
      <w:bookmarkEnd w:id="39"/>
      <w:bookmarkEnd w:id="40"/>
      <w:bookmarkEnd w:id="41"/>
    </w:p>
    <w:p w14:paraId="42007D8B" w14:textId="77777777" w:rsidR="00A349E4" w:rsidRDefault="00A349E4" w:rsidP="00722594">
      <w:pPr>
        <w:ind w:left="288"/>
      </w:pPr>
      <w:r>
        <w:t>&lt;&lt; document purpose: system design. Describe the intent behind this document &gt;&gt;</w:t>
      </w:r>
    </w:p>
    <w:p w14:paraId="27DD1491" w14:textId="77777777" w:rsidR="00CF7257" w:rsidRDefault="00CF7257" w:rsidP="00722594">
      <w:pPr>
        <w:ind w:left="288"/>
      </w:pPr>
      <w:r>
        <w:t xml:space="preserve">The purpose of creating the software design document is </w:t>
      </w:r>
      <w:r w:rsidR="00A349E4">
        <w:t>...</w:t>
      </w:r>
    </w:p>
    <w:p w14:paraId="0F55719D" w14:textId="77777777" w:rsidR="006628EA" w:rsidRDefault="006628EA" w:rsidP="00722594">
      <w:pPr>
        <w:ind w:left="288"/>
      </w:pPr>
    </w:p>
    <w:p w14:paraId="6D992117" w14:textId="0FE1F897" w:rsidR="006628EA" w:rsidRDefault="006628EA" w:rsidP="006628EA">
      <w:pPr>
        <w:ind w:left="288"/>
      </w:pPr>
      <w:r>
        <w:t xml:space="preserve">The purpose of </w:t>
      </w:r>
      <w:commentRangeStart w:id="42"/>
      <w:r>
        <w:t xml:space="preserve">this document </w:t>
      </w:r>
      <w:commentRangeEnd w:id="42"/>
      <w:r w:rsidR="00756F08">
        <w:rPr>
          <w:rStyle w:val="CommentReference"/>
          <w:rFonts w:eastAsia="Batang"/>
        </w:rPr>
        <w:commentReference w:id="42"/>
      </w:r>
      <w:r>
        <w:t xml:space="preserve">is to inform </w:t>
      </w:r>
      <w:commentRangeStart w:id="43"/>
      <w:r>
        <w:t xml:space="preserve">future maintainers </w:t>
      </w:r>
      <w:commentRangeEnd w:id="43"/>
      <w:r w:rsidR="004A747A">
        <w:rPr>
          <w:rStyle w:val="CommentReference"/>
          <w:rFonts w:eastAsia="Batang"/>
        </w:rPr>
        <w:commentReference w:id="43"/>
      </w:r>
      <w:r>
        <w:t xml:space="preserve">on the description, collaborations, and protocols of </w:t>
      </w:r>
      <w:commentRangeStart w:id="44"/>
      <w:r>
        <w:t xml:space="preserve">each </w:t>
      </w:r>
      <w:r w:rsidR="00750637">
        <w:t xml:space="preserve">of </w:t>
      </w:r>
      <w:r>
        <w:t xml:space="preserve">our </w:t>
      </w:r>
      <w:commentRangeEnd w:id="44"/>
      <w:r w:rsidR="00655F51">
        <w:rPr>
          <w:rStyle w:val="CommentReference"/>
          <w:rFonts w:eastAsia="Batang"/>
        </w:rPr>
        <w:commentReference w:id="44"/>
      </w:r>
      <w:r>
        <w:t xml:space="preserve">PICK system’s subsystems and components for future changes to the system. The document will go over the descriptions of each subsystem and component, along with the </w:t>
      </w:r>
      <w:commentRangeStart w:id="45"/>
      <w:commentRangeStart w:id="46"/>
      <w:r>
        <w:t xml:space="preserve">classes’ and collaborations’ descriptions </w:t>
      </w:r>
      <w:commentRangeEnd w:id="45"/>
      <w:r w:rsidR="00693EE4">
        <w:rPr>
          <w:rStyle w:val="CommentReference"/>
          <w:rFonts w:eastAsia="Batang"/>
        </w:rPr>
        <w:commentReference w:id="45"/>
      </w:r>
      <w:commentRangeEnd w:id="46"/>
      <w:r w:rsidR="00860ADC">
        <w:rPr>
          <w:rStyle w:val="CommentReference"/>
          <w:rFonts w:eastAsia="Batang"/>
        </w:rPr>
        <w:commentReference w:id="46"/>
      </w:r>
      <w:r>
        <w:t xml:space="preserve">associated with them. </w:t>
      </w:r>
      <w:commentRangeStart w:id="47"/>
      <w:r>
        <w:t xml:space="preserve">The collaborations will depict and explain which set of classes and contracts are grouped together, </w:t>
      </w:r>
      <w:commentRangeEnd w:id="47"/>
      <w:r w:rsidR="00860ADC">
        <w:rPr>
          <w:rStyle w:val="CommentReference"/>
          <w:rFonts w:eastAsia="Batang"/>
        </w:rPr>
        <w:commentReference w:id="47"/>
      </w:r>
      <w:commentRangeStart w:id="48"/>
      <w:r>
        <w:t>what data is sent to each class through the contracts</w:t>
      </w:r>
      <w:commentRangeEnd w:id="48"/>
      <w:r w:rsidR="00776CA9">
        <w:rPr>
          <w:rStyle w:val="CommentReference"/>
          <w:rFonts w:eastAsia="Batang"/>
        </w:rPr>
        <w:commentReference w:id="48"/>
      </w:r>
      <w:r>
        <w:t xml:space="preserve">, </w:t>
      </w:r>
      <w:commentRangeStart w:id="49"/>
      <w:r>
        <w:t xml:space="preserve">and the end result desired by the </w:t>
      </w:r>
      <w:commentRangeStart w:id="50"/>
      <w:r>
        <w:t>collaboration</w:t>
      </w:r>
      <w:r w:rsidR="00696451">
        <w:t xml:space="preserve">. </w:t>
      </w:r>
      <w:commentRangeEnd w:id="49"/>
      <w:r w:rsidR="00776CA9">
        <w:rPr>
          <w:rStyle w:val="CommentReference"/>
          <w:rFonts w:eastAsia="Batang"/>
        </w:rPr>
        <w:commentReference w:id="49"/>
      </w:r>
      <w:r>
        <w:t xml:space="preserve"> Lastly</w:t>
      </w:r>
      <w:commentRangeEnd w:id="50"/>
      <w:r w:rsidR="00481A0E">
        <w:rPr>
          <w:rStyle w:val="CommentReference"/>
          <w:rFonts w:eastAsia="Batang"/>
        </w:rPr>
        <w:commentReference w:id="50"/>
      </w:r>
      <w:r>
        <w:t>, protocols will be an in</w:t>
      </w:r>
      <w:r w:rsidR="00776CA9">
        <w:t>-</w:t>
      </w:r>
      <w:r>
        <w:t xml:space="preserve">depth explanation of </w:t>
      </w:r>
      <w:commentRangeStart w:id="51"/>
      <w:r>
        <w:t xml:space="preserve">each collaboration’s method call in the system </w:t>
      </w:r>
      <w:commentRangeEnd w:id="51"/>
      <w:r w:rsidR="00E05925">
        <w:rPr>
          <w:rStyle w:val="CommentReference"/>
          <w:rFonts w:eastAsia="Batang"/>
        </w:rPr>
        <w:commentReference w:id="51"/>
      </w:r>
      <w:r w:rsidR="00DD709D">
        <w:t>that</w:t>
      </w:r>
      <w:r>
        <w:t xml:space="preserve"> will allow the maintainer to understand </w:t>
      </w:r>
      <w:r w:rsidR="00985A85">
        <w:t xml:space="preserve">how to call a </w:t>
      </w:r>
      <w:r>
        <w:t>method</w:t>
      </w:r>
      <w:r w:rsidR="005A63C0">
        <w:t>, the</w:t>
      </w:r>
      <w:r w:rsidR="00617DA4">
        <w:t xml:space="preserve"> inside workings of</w:t>
      </w:r>
      <w:r>
        <w:t xml:space="preserve"> the </w:t>
      </w:r>
      <w:r w:rsidR="00617DA4">
        <w:t>that</w:t>
      </w:r>
      <w:r>
        <w:t xml:space="preserve"> method, and the expected result</w:t>
      </w:r>
      <w:r w:rsidR="003D5271">
        <w:t xml:space="preserve"> outcome of </w:t>
      </w:r>
      <w:r w:rsidR="00BD55A5">
        <w:t>the method.</w:t>
      </w:r>
      <w:r>
        <w:t xml:space="preserve"> </w:t>
      </w:r>
    </w:p>
    <w:p w14:paraId="46E96CEF" w14:textId="77777777" w:rsidR="006628EA" w:rsidRDefault="006628EA" w:rsidP="00722594">
      <w:pPr>
        <w:ind w:left="288"/>
      </w:pPr>
    </w:p>
    <w:p w14:paraId="19D1A99A" w14:textId="0F136A6E" w:rsidR="007B1701" w:rsidRDefault="00E54833" w:rsidP="001E1AA6">
      <w:pPr>
        <w:pStyle w:val="Heading2"/>
      </w:pPr>
      <w:bookmarkStart w:id="52" w:name="_Toc425134230"/>
      <w:bookmarkStart w:id="53" w:name="_Toc461626769"/>
      <w:bookmarkStart w:id="54" w:name="_Toc464031939"/>
      <w:bookmarkStart w:id="55" w:name="_Toc464822050"/>
      <w:bookmarkStart w:id="56" w:name="_Toc34675437"/>
      <w:bookmarkStart w:id="57" w:name="_Toc34675525"/>
      <w:bookmarkStart w:id="58" w:name="_Toc34675490"/>
      <w:commentRangeStart w:id="59"/>
      <w:r>
        <w:t>Scope</w:t>
      </w:r>
      <w:bookmarkEnd w:id="52"/>
      <w:bookmarkEnd w:id="53"/>
      <w:r>
        <w:t xml:space="preserve"> of Product</w:t>
      </w:r>
      <w:bookmarkEnd w:id="54"/>
      <w:bookmarkEnd w:id="55"/>
      <w:commentRangeEnd w:id="59"/>
      <w:r w:rsidR="00152D79">
        <w:rPr>
          <w:rStyle w:val="CommentReference"/>
          <w:rFonts w:eastAsia="Batang"/>
          <w:b w:val="0"/>
        </w:rPr>
        <w:commentReference w:id="59"/>
      </w:r>
      <w:bookmarkEnd w:id="56"/>
      <w:bookmarkEnd w:id="57"/>
      <w:bookmarkEnd w:id="58"/>
    </w:p>
    <w:p w14:paraId="31F6FFBE" w14:textId="77777777" w:rsidR="007B1701" w:rsidRDefault="007B1701" w:rsidP="007B1701">
      <w:r w:rsidRPr="00183D57">
        <w:t xml:space="preserve">The </w:t>
      </w:r>
      <w:r>
        <w:t>Lethality, Survivability, and HSI Directorate (LSH)</w:t>
      </w:r>
      <w:r w:rsidRPr="00183D57">
        <w:t xml:space="preserve"> recognizes the complexity and the time it takes to </w:t>
      </w:r>
      <w:r>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want a system that would </w:t>
      </w:r>
      <w:r>
        <w:t>aid</w:t>
      </w:r>
      <w:r w:rsidRPr="00183D57">
        <w:t xml:space="preserve"> their analysts </w:t>
      </w:r>
      <w:r>
        <w:t xml:space="preserve">in correlating red team’s activities to blue team’s responses and represent the events that took place during an adversarial assessment graphically.  </w:t>
      </w:r>
    </w:p>
    <w:p w14:paraId="6BBDDB09" w14:textId="77777777" w:rsidR="007B1701" w:rsidRPr="002F4BE4" w:rsidRDefault="007B1701" w:rsidP="007B1701"/>
    <w:p w14:paraId="480807D3" w14:textId="0C60FA16" w:rsidR="008F5BE0" w:rsidRDefault="007B1701" w:rsidP="00A72E1C">
      <w:pPr>
        <w:pStyle w:val="Paragraph"/>
        <w:ind w:firstLine="288"/>
      </w:pPr>
      <w:r w:rsidRPr="002F4BE4">
        <w:t xml:space="preserve">The University of Texas at El Paso (UTEP) and </w:t>
      </w:r>
      <w:r>
        <w:t xml:space="preserve">LSH </w:t>
      </w:r>
      <w:r w:rsidRPr="002F4BE4">
        <w:t xml:space="preserve">are collaborating to develop </w:t>
      </w:r>
      <w:r w:rsidRPr="001D6B3F">
        <w:t>Prevent, Mitigate, and Recover (PMR) Insight Collective Knowledge System (PICK)</w:t>
      </w:r>
      <w:r w:rsidRPr="002F4BE4">
        <w:t xml:space="preserve"> that will </w:t>
      </w:r>
      <w:r>
        <w:t xml:space="preserve">provide </w:t>
      </w:r>
      <w:r w:rsidRPr="002F4BE4">
        <w:t xml:space="preserve">the </w:t>
      </w:r>
      <w:r>
        <w:t>ability to correlate red team’s activities to blue team’s responses and graphically represent the events that took place during an adversarial assessment</w:t>
      </w:r>
      <w:r w:rsidRPr="002F4BE4">
        <w:t>.</w:t>
      </w:r>
      <w:r>
        <w:t xml:space="preserve"> </w:t>
      </w:r>
    </w:p>
    <w:p w14:paraId="7720F52D" w14:textId="77777777" w:rsidR="00E54833" w:rsidRDefault="00E54833">
      <w:pPr>
        <w:pStyle w:val="Heading2"/>
      </w:pPr>
      <w:bookmarkStart w:id="60" w:name="_Toc425134231"/>
      <w:bookmarkStart w:id="61" w:name="_Toc461626770"/>
      <w:bookmarkStart w:id="62" w:name="_Toc464031940"/>
      <w:bookmarkStart w:id="63" w:name="_Toc464822051"/>
      <w:bookmarkStart w:id="64" w:name="_Toc34675438"/>
      <w:bookmarkStart w:id="65" w:name="_Toc34675526"/>
      <w:bookmarkStart w:id="66" w:name="_Toc34675491"/>
      <w:r>
        <w:t>References</w:t>
      </w:r>
      <w:bookmarkEnd w:id="64"/>
      <w:bookmarkEnd w:id="65"/>
      <w:bookmarkEnd w:id="66"/>
    </w:p>
    <w:p w14:paraId="662733E7" w14:textId="77777777" w:rsidR="00836D95" w:rsidRDefault="00836D95" w:rsidP="00836D95">
      <w:pPr>
        <w:pStyle w:val="Paragraph"/>
      </w:pPr>
    </w:p>
    <w:p w14:paraId="08FF0B20" w14:textId="77777777" w:rsidR="00836D95" w:rsidRDefault="00836D95" w:rsidP="00836D95">
      <w:pPr>
        <w:pStyle w:val="Paragraph"/>
        <w:ind w:firstLine="288"/>
      </w:pPr>
      <w:r>
        <w:t xml:space="preserve">[1] </w:t>
      </w:r>
      <w:r w:rsidRPr="00FE39B5">
        <w:t>08c_SDD_Outline.</w:t>
      </w:r>
      <w:r>
        <w:t>pdf</w:t>
      </w:r>
    </w:p>
    <w:p w14:paraId="3B5A74CF" w14:textId="77777777" w:rsidR="00F82D71" w:rsidRPr="00F82D71" w:rsidRDefault="00836D95" w:rsidP="00F82D71">
      <w:pPr>
        <w:pStyle w:val="Paragraph"/>
        <w:ind w:firstLine="288"/>
      </w:pPr>
      <w:r>
        <w:t xml:space="preserve">[2] </w:t>
      </w:r>
      <w:r w:rsidRPr="008C11E9">
        <w:t>09Subsystems.pd</w:t>
      </w:r>
      <w:r>
        <w:t xml:space="preserve">f </w:t>
      </w:r>
    </w:p>
    <w:p w14:paraId="27AA8B76" w14:textId="6FB54A44" w:rsidR="001878FD" w:rsidRDefault="50BBDBCA" w:rsidP="001878FD">
      <w:pPr>
        <w:pStyle w:val="Paragraph"/>
        <w:ind w:firstLine="288"/>
      </w:pPr>
      <w:r>
        <w:t xml:space="preserve">[3]“Entity–relationshipmodel,”Wikipedia,09-Mar-2020.[Online].Available: </w:t>
      </w:r>
      <w:hyperlink r:id="rId15">
        <w:r w:rsidRPr="50BBDBCA">
          <w:rPr>
            <w:rStyle w:val="Hyperlink"/>
          </w:rPr>
          <w:t>https://en.wikipedia.org/wiki/Entity–relationship_model</w:t>
        </w:r>
      </w:hyperlink>
      <w:r>
        <w:t>.  [Accessed: 10-Mar-2020].</w:t>
      </w:r>
    </w:p>
    <w:p w14:paraId="5DFF74B3" w14:textId="3B8C1890" w:rsidR="002A4052" w:rsidRDefault="002A4052" w:rsidP="00836D95">
      <w:pPr>
        <w:pStyle w:val="Paragraph"/>
        <w:ind w:firstLine="288"/>
      </w:pPr>
      <w:r>
        <w:t xml:space="preserve">[4] </w:t>
      </w:r>
      <w:r w:rsidR="00522E47" w:rsidRPr="00522E47">
        <w:t>SDD_detailed_component_table_template</w:t>
      </w:r>
      <w:r w:rsidR="00522E47">
        <w:t>.do</w:t>
      </w:r>
      <w:r w:rsidR="00C5253B">
        <w:t>cx</w:t>
      </w:r>
    </w:p>
    <w:p w14:paraId="1B9365A2" w14:textId="77777777" w:rsidR="00836D95" w:rsidRDefault="00836D95" w:rsidP="00836D95">
      <w:pPr>
        <w:pStyle w:val="Paragraph"/>
      </w:pPr>
    </w:p>
    <w:p w14:paraId="08CD4FC4" w14:textId="02E162AE" w:rsidR="00836D95" w:rsidRDefault="00836D95" w:rsidP="00836D95">
      <w:pPr>
        <w:pStyle w:val="Paragraph"/>
        <w:sectPr w:rsidR="00836D95">
          <w:headerReference w:type="default" r:id="rId16"/>
          <w:footerReference w:type="default" r:id="rId17"/>
          <w:pgSz w:w="12240" w:h="15840" w:code="1"/>
          <w:pgMar w:top="1440" w:right="1440" w:bottom="1440" w:left="1800" w:header="720" w:footer="720" w:gutter="0"/>
          <w:pgNumType w:start="1"/>
          <w:cols w:space="720"/>
        </w:sectPr>
      </w:pPr>
    </w:p>
    <w:p w14:paraId="4779C634" w14:textId="77777777" w:rsidR="00E54833" w:rsidRDefault="00E54833">
      <w:pPr>
        <w:pStyle w:val="Heading2"/>
      </w:pPr>
      <w:bookmarkStart w:id="67" w:name="_Toc34675439"/>
      <w:bookmarkStart w:id="68" w:name="_Toc34675527"/>
      <w:bookmarkStart w:id="69" w:name="_Toc34675492"/>
      <w:r>
        <w:t>Definitions, Acronyms, and Abbreviations</w:t>
      </w:r>
      <w:bookmarkEnd w:id="60"/>
      <w:bookmarkEnd w:id="61"/>
      <w:bookmarkEnd w:id="62"/>
      <w:bookmarkEnd w:id="63"/>
      <w:bookmarkEnd w:id="67"/>
      <w:bookmarkEnd w:id="68"/>
      <w:bookmarkEnd w:id="69"/>
    </w:p>
    <w:p w14:paraId="25B594FB" w14:textId="77777777" w:rsidR="00E54833" w:rsidRDefault="00E54833">
      <w:pPr>
        <w:pStyle w:val="Heading3"/>
      </w:pPr>
      <w:bookmarkStart w:id="70" w:name="_Toc425134232"/>
      <w:bookmarkStart w:id="71" w:name="_Toc461626771"/>
      <w:bookmarkStart w:id="72" w:name="_Toc464031941"/>
      <w:bookmarkStart w:id="73" w:name="_Toc464822052"/>
      <w:bookmarkStart w:id="74" w:name="_Toc34675440"/>
      <w:bookmarkStart w:id="75" w:name="_Toc34675528"/>
      <w:bookmarkStart w:id="76" w:name="_Toc34675493"/>
      <w:r>
        <w:t>Definitions</w:t>
      </w:r>
      <w:bookmarkEnd w:id="70"/>
      <w:bookmarkEnd w:id="71"/>
      <w:bookmarkEnd w:id="72"/>
      <w:bookmarkEnd w:id="73"/>
      <w:bookmarkEnd w:id="74"/>
      <w:bookmarkEnd w:id="75"/>
      <w:bookmarkEnd w:id="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E15A23" w14:paraId="046D9757" w14:textId="77777777" w:rsidTr="004C2C0D">
        <w:tc>
          <w:tcPr>
            <w:tcW w:w="4488" w:type="dxa"/>
          </w:tcPr>
          <w:p w14:paraId="42211DBA" w14:textId="59A9CA3B" w:rsidR="00E15A23" w:rsidRPr="00E15A23" w:rsidRDefault="004F0E51" w:rsidP="00E15A23">
            <w:pPr>
              <w:pStyle w:val="Paragraph"/>
              <w:jc w:val="center"/>
              <w:rPr>
                <w:b/>
              </w:rPr>
            </w:pPr>
            <w:r>
              <w:rPr>
                <w:b/>
              </w:rPr>
              <w:t>Data Cleansing</w:t>
            </w:r>
          </w:p>
        </w:tc>
        <w:tc>
          <w:tcPr>
            <w:tcW w:w="4502" w:type="dxa"/>
          </w:tcPr>
          <w:p w14:paraId="0B7E396C" w14:textId="23020235" w:rsidR="00E15A23" w:rsidRDefault="00D55A2B" w:rsidP="00534CDA">
            <w:pPr>
              <w:pStyle w:val="Paragraph"/>
              <w:jc w:val="center"/>
            </w:pPr>
            <w:r w:rsidRPr="00D55A2B">
              <w:t>Data cleansing is the removal of unwanted characters from uncleansed TMUX log file; removal of blank rows from uncleansed excel log file; and removal of blank lines from uncleansed log file.</w:t>
            </w:r>
          </w:p>
        </w:tc>
      </w:tr>
      <w:tr w:rsidR="00F50FC1" w14:paraId="0D5BD125" w14:textId="77777777" w:rsidTr="004C2C0D">
        <w:tc>
          <w:tcPr>
            <w:tcW w:w="4488" w:type="dxa"/>
          </w:tcPr>
          <w:p w14:paraId="7B53936F" w14:textId="516F4742" w:rsidR="00F50FC1" w:rsidRPr="00E15A23" w:rsidRDefault="004F0E51" w:rsidP="00E15A23">
            <w:pPr>
              <w:pStyle w:val="Paragraph"/>
              <w:jc w:val="center"/>
              <w:rPr>
                <w:b/>
              </w:rPr>
            </w:pPr>
            <w:r>
              <w:rPr>
                <w:b/>
              </w:rPr>
              <w:t>Data Validation</w:t>
            </w:r>
          </w:p>
        </w:tc>
        <w:tc>
          <w:tcPr>
            <w:tcW w:w="4502" w:type="dxa"/>
          </w:tcPr>
          <w:p w14:paraId="504BF751" w14:textId="59A1632C" w:rsidR="00F50FC1" w:rsidRDefault="0051367F" w:rsidP="00534CDA">
            <w:pPr>
              <w:pStyle w:val="Paragraph"/>
              <w:jc w:val="center"/>
            </w:pPr>
            <w:r w:rsidRPr="0051367F">
              <w:t>Data validation is the process of inspecting data in the cleansed log files based on predefined data validation rules.</w:t>
            </w:r>
          </w:p>
        </w:tc>
      </w:tr>
      <w:tr w:rsidR="0051367F" w14:paraId="73ACD414" w14:textId="77777777" w:rsidTr="004C2C0D">
        <w:tc>
          <w:tcPr>
            <w:tcW w:w="4488" w:type="dxa"/>
          </w:tcPr>
          <w:p w14:paraId="4C4EE9CD" w14:textId="3FFB1273" w:rsidR="0051367F" w:rsidRDefault="00C60C89" w:rsidP="00E15A23">
            <w:pPr>
              <w:pStyle w:val="Paragraph"/>
              <w:jc w:val="center"/>
              <w:rPr>
                <w:b/>
              </w:rPr>
            </w:pPr>
            <w:r>
              <w:rPr>
                <w:b/>
              </w:rPr>
              <w:lastRenderedPageBreak/>
              <w:t>Log Entry</w:t>
            </w:r>
          </w:p>
        </w:tc>
        <w:tc>
          <w:tcPr>
            <w:tcW w:w="4502" w:type="dxa"/>
          </w:tcPr>
          <w:p w14:paraId="0A6C3152" w14:textId="0BAE2358" w:rsidR="0051367F" w:rsidRPr="0051367F" w:rsidRDefault="00F9756E" w:rsidP="0051367F">
            <w:pPr>
              <w:pStyle w:val="Paragraph"/>
              <w:jc w:val="center"/>
            </w:pPr>
            <w:r w:rsidRPr="00F9756E">
              <w:t>Splunk takes the validated log files and convert them into normalized data.  The normalized data are called log entries.  Users of the system can filter and edit log entries.</w:t>
            </w:r>
          </w:p>
        </w:tc>
      </w:tr>
      <w:tr w:rsidR="0051367F" w14:paraId="4B39F64B" w14:textId="77777777" w:rsidTr="004C2C0D">
        <w:tc>
          <w:tcPr>
            <w:tcW w:w="4488" w:type="dxa"/>
          </w:tcPr>
          <w:p w14:paraId="5F7A2841" w14:textId="4D833A02" w:rsidR="0051367F" w:rsidRDefault="00EA2D0D" w:rsidP="00E15A23">
            <w:pPr>
              <w:pStyle w:val="Paragraph"/>
              <w:jc w:val="center"/>
              <w:rPr>
                <w:b/>
              </w:rPr>
            </w:pPr>
            <w:r>
              <w:rPr>
                <w:b/>
              </w:rPr>
              <w:t>Significant Log Entry</w:t>
            </w:r>
          </w:p>
        </w:tc>
        <w:tc>
          <w:tcPr>
            <w:tcW w:w="4502" w:type="dxa"/>
          </w:tcPr>
          <w:p w14:paraId="6C671FC0" w14:textId="3BF53E8C" w:rsidR="0051367F" w:rsidRPr="0051367F" w:rsidRDefault="00795894" w:rsidP="0051367F">
            <w:pPr>
              <w:pStyle w:val="Paragraph"/>
              <w:jc w:val="center"/>
            </w:pPr>
            <w:r w:rsidRPr="00795894">
              <w:t>A log entry selected by the user and associated with a vector. The attributes are the same as for a log entry. The system stores significant log entries. Splunk stores log entries in the normalized data files.</w:t>
            </w:r>
          </w:p>
        </w:tc>
      </w:tr>
      <w:tr w:rsidR="008B6BCB" w14:paraId="3EE23E85" w14:textId="77777777" w:rsidTr="004C2C0D">
        <w:tc>
          <w:tcPr>
            <w:tcW w:w="4488" w:type="dxa"/>
          </w:tcPr>
          <w:p w14:paraId="2654C391" w14:textId="5BB45FC9" w:rsidR="008B6BCB" w:rsidRDefault="00764F31" w:rsidP="00E15A23">
            <w:pPr>
              <w:pStyle w:val="Paragraph"/>
              <w:jc w:val="center"/>
              <w:rPr>
                <w:b/>
              </w:rPr>
            </w:pPr>
            <w:r>
              <w:rPr>
                <w:b/>
              </w:rPr>
              <w:t>Timestamp</w:t>
            </w:r>
          </w:p>
        </w:tc>
        <w:tc>
          <w:tcPr>
            <w:tcW w:w="4502" w:type="dxa"/>
          </w:tcPr>
          <w:p w14:paraId="1CDF5590" w14:textId="3BA6EB4D" w:rsidR="008B6BCB" w:rsidRPr="008B6BCB" w:rsidRDefault="004C2C0D" w:rsidP="0051367F">
            <w:pPr>
              <w:pStyle w:val="Paragraph"/>
              <w:jc w:val="center"/>
            </w:pPr>
            <w:r w:rsidRPr="004C2C0D">
              <w:t>Denotes time in hours:minutes, date in month:date:year, and section in am/pm.</w:t>
            </w:r>
          </w:p>
        </w:tc>
      </w:tr>
    </w:tbl>
    <w:p w14:paraId="16732F71" w14:textId="77777777" w:rsidR="00F50FC1" w:rsidRDefault="00F50FC1">
      <w:pPr>
        <w:pStyle w:val="Paragraph"/>
      </w:pPr>
    </w:p>
    <w:p w14:paraId="5BEFC1F7" w14:textId="77777777" w:rsidR="00E54833" w:rsidRDefault="00E54833">
      <w:pPr>
        <w:pStyle w:val="Heading3"/>
      </w:pPr>
      <w:bookmarkStart w:id="77" w:name="_Toc425134233"/>
      <w:bookmarkStart w:id="78" w:name="_Toc461626772"/>
      <w:bookmarkStart w:id="79" w:name="_Toc464031942"/>
      <w:bookmarkStart w:id="80" w:name="_Toc464822053"/>
      <w:bookmarkStart w:id="81" w:name="_Toc34675441"/>
      <w:bookmarkStart w:id="82" w:name="_Toc34675529"/>
      <w:bookmarkStart w:id="83" w:name="_Toc34675494"/>
      <w:r>
        <w:t>Acronyms</w:t>
      </w:r>
      <w:bookmarkEnd w:id="77"/>
      <w:bookmarkEnd w:id="78"/>
      <w:bookmarkEnd w:id="79"/>
      <w:bookmarkEnd w:id="80"/>
      <w:bookmarkEnd w:id="81"/>
      <w:bookmarkEnd w:id="82"/>
      <w:bookmarkEnd w:id="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501"/>
      </w:tblGrid>
      <w:tr w:rsidR="00EA7D88" w14:paraId="61B1F527" w14:textId="77777777" w:rsidTr="0041252E">
        <w:tc>
          <w:tcPr>
            <w:tcW w:w="4489" w:type="dxa"/>
          </w:tcPr>
          <w:p w14:paraId="00FD5DC2" w14:textId="5B2E4F4D" w:rsidR="00EA7D88" w:rsidRDefault="009D0DF3" w:rsidP="00534CDA">
            <w:pPr>
              <w:pStyle w:val="Paragraph"/>
              <w:jc w:val="center"/>
              <w:rPr>
                <w:b/>
              </w:rPr>
            </w:pPr>
            <w:r>
              <w:rPr>
                <w:b/>
              </w:rPr>
              <w:t>PICK</w:t>
            </w:r>
          </w:p>
        </w:tc>
        <w:tc>
          <w:tcPr>
            <w:tcW w:w="4501" w:type="dxa"/>
          </w:tcPr>
          <w:p w14:paraId="13027E3F" w14:textId="461A9CA7" w:rsidR="00EA7D88" w:rsidRDefault="00A870F9" w:rsidP="00EA7D88">
            <w:pPr>
              <w:pStyle w:val="Paragraph"/>
              <w:jc w:val="center"/>
            </w:pPr>
            <w:r w:rsidRPr="00A870F9">
              <w:t>Prevent, Mitigate, and Recover (PMR) Insight Collective Knowledge System</w:t>
            </w:r>
          </w:p>
        </w:tc>
      </w:tr>
      <w:tr w:rsidR="00286E6A" w14:paraId="6D34516A" w14:textId="77777777" w:rsidTr="0041252E">
        <w:tc>
          <w:tcPr>
            <w:tcW w:w="4489" w:type="dxa"/>
          </w:tcPr>
          <w:p w14:paraId="0983BF53" w14:textId="62180947" w:rsidR="00286E6A" w:rsidRDefault="00286E6A" w:rsidP="00534CDA">
            <w:pPr>
              <w:pStyle w:val="Paragraph"/>
              <w:jc w:val="center"/>
              <w:rPr>
                <w:b/>
              </w:rPr>
            </w:pPr>
            <w:r>
              <w:rPr>
                <w:b/>
              </w:rPr>
              <w:t>UTEP</w:t>
            </w:r>
          </w:p>
        </w:tc>
        <w:tc>
          <w:tcPr>
            <w:tcW w:w="4501" w:type="dxa"/>
          </w:tcPr>
          <w:p w14:paraId="1E4F8F2C" w14:textId="286D1B1E" w:rsidR="00286E6A" w:rsidRPr="00A870F9" w:rsidRDefault="00286E6A" w:rsidP="00EA7D88">
            <w:pPr>
              <w:pStyle w:val="Paragraph"/>
              <w:jc w:val="center"/>
            </w:pPr>
            <w:r>
              <w:t>University of Texas at El Paso</w:t>
            </w:r>
          </w:p>
        </w:tc>
      </w:tr>
      <w:tr w:rsidR="004E6072" w14:paraId="02C4211E" w14:textId="77777777" w:rsidTr="0041252E">
        <w:tc>
          <w:tcPr>
            <w:tcW w:w="4489" w:type="dxa"/>
          </w:tcPr>
          <w:p w14:paraId="46DD4857" w14:textId="688BDE7A" w:rsidR="004E6072" w:rsidRDefault="0041252E" w:rsidP="00534CDA">
            <w:pPr>
              <w:pStyle w:val="Paragraph"/>
              <w:jc w:val="center"/>
              <w:rPr>
                <w:b/>
              </w:rPr>
            </w:pPr>
            <w:r w:rsidRPr="00447612">
              <w:rPr>
                <w:b/>
              </w:rPr>
              <w:t>LSH</w:t>
            </w:r>
          </w:p>
        </w:tc>
        <w:tc>
          <w:tcPr>
            <w:tcW w:w="4501" w:type="dxa"/>
          </w:tcPr>
          <w:p w14:paraId="322CFBC9" w14:textId="58E2DCD7" w:rsidR="004E6072" w:rsidRPr="00A870F9" w:rsidRDefault="0041252E" w:rsidP="00EA7D88">
            <w:pPr>
              <w:pStyle w:val="Paragraph"/>
              <w:jc w:val="center"/>
            </w:pPr>
            <w:r w:rsidRPr="000C423E">
              <w:t>Lethality, Survivability, and HSI Directorate</w:t>
            </w:r>
          </w:p>
        </w:tc>
      </w:tr>
      <w:tr w:rsidR="004E6072" w14:paraId="5A2F34C6" w14:textId="77777777" w:rsidTr="0041252E">
        <w:tc>
          <w:tcPr>
            <w:tcW w:w="4489" w:type="dxa"/>
          </w:tcPr>
          <w:p w14:paraId="38B53DE6" w14:textId="10BC182A" w:rsidR="004E6072" w:rsidRDefault="00447612" w:rsidP="00534CDA">
            <w:pPr>
              <w:pStyle w:val="Paragraph"/>
              <w:jc w:val="center"/>
              <w:rPr>
                <w:b/>
              </w:rPr>
            </w:pPr>
            <w:r w:rsidRPr="00447612">
              <w:rPr>
                <w:b/>
              </w:rPr>
              <w:t>PMR</w:t>
            </w:r>
          </w:p>
        </w:tc>
        <w:tc>
          <w:tcPr>
            <w:tcW w:w="4501" w:type="dxa"/>
          </w:tcPr>
          <w:p w14:paraId="1C148496" w14:textId="27122CA6" w:rsidR="004E6072" w:rsidRPr="00A870F9" w:rsidRDefault="00447612" w:rsidP="00EA7D88">
            <w:pPr>
              <w:pStyle w:val="Paragraph"/>
              <w:jc w:val="center"/>
            </w:pPr>
            <w:r w:rsidRPr="00447612">
              <w:t>Prevent, Mitigate, and Recover</w:t>
            </w:r>
          </w:p>
        </w:tc>
      </w:tr>
      <w:tr w:rsidR="00EA7D88" w14:paraId="3E8AA2E6" w14:textId="77777777" w:rsidTr="0041252E">
        <w:tc>
          <w:tcPr>
            <w:tcW w:w="4489" w:type="dxa"/>
          </w:tcPr>
          <w:p w14:paraId="0316BC57" w14:textId="6966EBB8" w:rsidR="00EA7D88" w:rsidRDefault="00EA7D88" w:rsidP="00EA7D88">
            <w:pPr>
              <w:pStyle w:val="Paragraph"/>
              <w:jc w:val="center"/>
              <w:rPr>
                <w:b/>
              </w:rPr>
            </w:pPr>
            <w:r>
              <w:rPr>
                <w:b/>
              </w:rPr>
              <w:t>UI</w:t>
            </w:r>
          </w:p>
        </w:tc>
        <w:tc>
          <w:tcPr>
            <w:tcW w:w="4501" w:type="dxa"/>
          </w:tcPr>
          <w:p w14:paraId="1A440543" w14:textId="764C2F38" w:rsidR="00EA7D88" w:rsidRDefault="00EA7D88" w:rsidP="00EA7D88">
            <w:pPr>
              <w:pStyle w:val="Paragraph"/>
              <w:jc w:val="center"/>
            </w:pPr>
            <w:r>
              <w:t>User Interface</w:t>
            </w:r>
          </w:p>
        </w:tc>
      </w:tr>
      <w:tr w:rsidR="00F50FC1" w14:paraId="7D6E40E5" w14:textId="77777777" w:rsidTr="0041252E">
        <w:tc>
          <w:tcPr>
            <w:tcW w:w="4489" w:type="dxa"/>
          </w:tcPr>
          <w:p w14:paraId="17F0F840" w14:textId="076DD2FD" w:rsidR="00F50FC1" w:rsidRPr="00534CDA" w:rsidRDefault="00674156" w:rsidP="00534CDA">
            <w:pPr>
              <w:pStyle w:val="Paragraph"/>
              <w:jc w:val="center"/>
              <w:rPr>
                <w:b/>
              </w:rPr>
            </w:pPr>
            <w:r>
              <w:rPr>
                <w:b/>
              </w:rPr>
              <w:t>GUI</w:t>
            </w:r>
          </w:p>
        </w:tc>
        <w:tc>
          <w:tcPr>
            <w:tcW w:w="4501" w:type="dxa"/>
          </w:tcPr>
          <w:p w14:paraId="127068B9" w14:textId="1F1EA7E8" w:rsidR="00674156" w:rsidRDefault="00674156" w:rsidP="00EA7D88">
            <w:pPr>
              <w:pStyle w:val="Paragraph"/>
              <w:jc w:val="center"/>
            </w:pPr>
            <w:r>
              <w:t>Graphical User Interface</w:t>
            </w:r>
          </w:p>
        </w:tc>
      </w:tr>
      <w:tr w:rsidR="00EA7D88" w14:paraId="1B29B647" w14:textId="77777777" w:rsidTr="0041252E">
        <w:tc>
          <w:tcPr>
            <w:tcW w:w="4489" w:type="dxa"/>
          </w:tcPr>
          <w:p w14:paraId="2BA8853C" w14:textId="0E9EF058" w:rsidR="00EA7D88" w:rsidRDefault="008C3C3A" w:rsidP="00534CDA">
            <w:pPr>
              <w:pStyle w:val="Paragraph"/>
              <w:jc w:val="center"/>
              <w:rPr>
                <w:b/>
              </w:rPr>
            </w:pPr>
            <w:r>
              <w:rPr>
                <w:b/>
              </w:rPr>
              <w:t>OCR</w:t>
            </w:r>
          </w:p>
        </w:tc>
        <w:tc>
          <w:tcPr>
            <w:tcW w:w="4501" w:type="dxa"/>
          </w:tcPr>
          <w:p w14:paraId="7B0C1FB7" w14:textId="4CD18445" w:rsidR="00EA7D88" w:rsidRDefault="008C3C3A" w:rsidP="00EA7D88">
            <w:pPr>
              <w:pStyle w:val="Paragraph"/>
              <w:jc w:val="center"/>
            </w:pPr>
            <w:r>
              <w:t>Optical Character Reader</w:t>
            </w:r>
          </w:p>
        </w:tc>
      </w:tr>
    </w:tbl>
    <w:p w14:paraId="09BC7A2B" w14:textId="77777777" w:rsidR="00F50FC1" w:rsidRDefault="00F50FC1">
      <w:pPr>
        <w:pStyle w:val="Paragraph"/>
      </w:pPr>
    </w:p>
    <w:p w14:paraId="1EA78988" w14:textId="77777777" w:rsidR="00E15A23" w:rsidRDefault="00E15A23">
      <w:pPr>
        <w:pStyle w:val="Paragraph"/>
      </w:pPr>
    </w:p>
    <w:p w14:paraId="1C53EBF1" w14:textId="77777777" w:rsidR="00E54833" w:rsidRDefault="00E54833">
      <w:pPr>
        <w:pStyle w:val="Heading3"/>
      </w:pPr>
      <w:bookmarkStart w:id="84" w:name="_Toc464822054"/>
      <w:bookmarkStart w:id="85" w:name="_Toc34675530"/>
      <w:bookmarkStart w:id="86" w:name="_Toc34675495"/>
      <w:r>
        <w:t>Abbreviations</w:t>
      </w:r>
      <w:bookmarkEnd w:id="84"/>
      <w:bookmarkEnd w:id="85"/>
      <w:bookmarkEnd w:id="8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F50FC1" w14:paraId="2E268DE2" w14:textId="77777777" w:rsidTr="005563A1">
        <w:tc>
          <w:tcPr>
            <w:tcW w:w="4495" w:type="dxa"/>
          </w:tcPr>
          <w:p w14:paraId="5A8F459B" w14:textId="77777777" w:rsidR="00F50FC1" w:rsidRPr="00534CDA" w:rsidRDefault="00F50FC1" w:rsidP="00534CDA">
            <w:pPr>
              <w:pStyle w:val="Paragraph"/>
              <w:jc w:val="center"/>
              <w:rPr>
                <w:b/>
              </w:rPr>
            </w:pPr>
          </w:p>
        </w:tc>
        <w:tc>
          <w:tcPr>
            <w:tcW w:w="4495" w:type="dxa"/>
          </w:tcPr>
          <w:p w14:paraId="456E28F8" w14:textId="77777777" w:rsidR="00F50FC1" w:rsidRDefault="00F50FC1" w:rsidP="00534CDA">
            <w:pPr>
              <w:pStyle w:val="Paragraph"/>
              <w:jc w:val="center"/>
            </w:pPr>
          </w:p>
        </w:tc>
      </w:tr>
      <w:tr w:rsidR="00F50FC1" w14:paraId="55F8DE6B" w14:textId="77777777" w:rsidTr="005563A1">
        <w:tc>
          <w:tcPr>
            <w:tcW w:w="4495" w:type="dxa"/>
          </w:tcPr>
          <w:p w14:paraId="4B659706" w14:textId="77777777" w:rsidR="00F50FC1" w:rsidRPr="00534CDA" w:rsidRDefault="00F50FC1" w:rsidP="00534CDA">
            <w:pPr>
              <w:pStyle w:val="Paragraph"/>
              <w:jc w:val="center"/>
              <w:rPr>
                <w:b/>
              </w:rPr>
            </w:pPr>
          </w:p>
        </w:tc>
        <w:tc>
          <w:tcPr>
            <w:tcW w:w="4495" w:type="dxa"/>
          </w:tcPr>
          <w:p w14:paraId="135F9C38" w14:textId="77777777" w:rsidR="00F50FC1" w:rsidRDefault="00F50FC1" w:rsidP="00534CDA">
            <w:pPr>
              <w:pStyle w:val="Paragraph"/>
              <w:jc w:val="center"/>
            </w:pPr>
          </w:p>
        </w:tc>
      </w:tr>
    </w:tbl>
    <w:p w14:paraId="2B805323" w14:textId="150FFA8A" w:rsidR="00534CDA" w:rsidRPr="00BF7519" w:rsidRDefault="00534CDA" w:rsidP="00BF7519">
      <w:pPr>
        <w:pStyle w:val="ecmsonormal"/>
        <w:shd w:val="clear" w:color="auto" w:fill="FFFFFF"/>
        <w:rPr>
          <w:rFonts w:ascii="Segoe UI" w:hAnsi="Segoe UI" w:cs="Segoe UI"/>
          <w:color w:val="444444"/>
          <w:sz w:val="20"/>
          <w:szCs w:val="20"/>
        </w:rPr>
      </w:pPr>
      <w:bookmarkStart w:id="87" w:name="_Toc35156378"/>
      <w:bookmarkEnd w:id="87"/>
    </w:p>
    <w:p w14:paraId="72193E95" w14:textId="42962E13" w:rsidR="005C72F4" w:rsidRDefault="00E54833" w:rsidP="00BF7519">
      <w:pPr>
        <w:pStyle w:val="Heading2"/>
      </w:pPr>
      <w:bookmarkStart w:id="88" w:name="_Toc425134235"/>
      <w:bookmarkStart w:id="89" w:name="_Toc461626774"/>
      <w:bookmarkStart w:id="90" w:name="_Toc464031943"/>
      <w:bookmarkStart w:id="91" w:name="_Toc464822055"/>
      <w:bookmarkStart w:id="92" w:name="_Toc34675531"/>
      <w:bookmarkStart w:id="93" w:name="_Toc34675496"/>
      <w:r>
        <w:t>Overview</w:t>
      </w:r>
      <w:bookmarkEnd w:id="88"/>
      <w:bookmarkEnd w:id="89"/>
      <w:bookmarkEnd w:id="90"/>
      <w:bookmarkEnd w:id="91"/>
      <w:bookmarkEnd w:id="92"/>
      <w:bookmarkEnd w:id="93"/>
      <w:r>
        <w:t xml:space="preserve"> </w:t>
      </w:r>
    </w:p>
    <w:p w14:paraId="62E83884" w14:textId="23FDD5D6" w:rsidR="002B2BE5" w:rsidRDefault="002B2BE5" w:rsidP="005C72F4">
      <w:pPr>
        <w:pStyle w:val="Paragraph"/>
        <w:ind w:left="288"/>
      </w:pPr>
      <w:r>
        <w:t xml:space="preserve">The document will </w:t>
      </w:r>
      <w:r w:rsidR="00FD778D">
        <w:t xml:space="preserve">be composed of a </w:t>
      </w:r>
      <w:commentRangeStart w:id="94"/>
      <w:r w:rsidR="00FD778D">
        <w:t>detail description</w:t>
      </w:r>
      <w:r>
        <w:t xml:space="preserve"> of our </w:t>
      </w:r>
      <w:r w:rsidR="003D1225">
        <w:t>overall system</w:t>
      </w:r>
      <w:commentRangeEnd w:id="94"/>
      <w:r w:rsidR="00670B5E">
        <w:rPr>
          <w:rStyle w:val="CommentReference"/>
          <w:rFonts w:eastAsia="Batang"/>
        </w:rPr>
        <w:commentReference w:id="94"/>
      </w:r>
      <w:r w:rsidR="003D1225">
        <w:t>. Section 2 will discuss how</w:t>
      </w:r>
      <w:r w:rsidR="00892E78">
        <w:t xml:space="preserve"> we decomposed our system into subsystems and components</w:t>
      </w:r>
      <w:r w:rsidR="00724075">
        <w:t xml:space="preserve">, </w:t>
      </w:r>
      <w:commentRangeStart w:id="95"/>
      <w:r w:rsidR="00724075">
        <w:t xml:space="preserve">that will go into details </w:t>
      </w:r>
      <w:r w:rsidR="00834A23">
        <w:t xml:space="preserve">of </w:t>
      </w:r>
      <w:r w:rsidR="00A12CD1">
        <w:t>their purpose and who</w:t>
      </w:r>
      <w:r w:rsidR="00577276">
        <w:t xml:space="preserve"> they collaborate with.</w:t>
      </w:r>
      <w:r w:rsidR="0063786E">
        <w:t xml:space="preserve"> </w:t>
      </w:r>
      <w:commentRangeEnd w:id="95"/>
      <w:r w:rsidR="00235C55">
        <w:rPr>
          <w:rStyle w:val="CommentReference"/>
          <w:rFonts w:eastAsia="Batang"/>
        </w:rPr>
        <w:commentReference w:id="95"/>
      </w:r>
      <w:commentRangeStart w:id="96"/>
      <w:r w:rsidR="0063786E">
        <w:t xml:space="preserve">Section 3 will discuss the details of the components, their design, </w:t>
      </w:r>
      <w:r w:rsidR="00B55A30">
        <w:t>their contracts and their protocols</w:t>
      </w:r>
      <w:r w:rsidR="00320AB4">
        <w:t>.</w:t>
      </w:r>
      <w:commentRangeEnd w:id="96"/>
      <w:r w:rsidR="0073159B">
        <w:rPr>
          <w:rStyle w:val="CommentReference"/>
          <w:rFonts w:eastAsia="Batang"/>
        </w:rPr>
        <w:commentReference w:id="96"/>
      </w:r>
      <w:r w:rsidR="00320AB4">
        <w:t xml:space="preserve"> Lastly section 4 </w:t>
      </w:r>
      <w:r w:rsidR="00E81209">
        <w:t xml:space="preserve">will discuss the database used </w:t>
      </w:r>
      <w:commentRangeStart w:id="97"/>
      <w:r w:rsidR="00E81209">
        <w:t>and its schema on how it will contribute to the system.</w:t>
      </w:r>
      <w:commentRangeEnd w:id="97"/>
      <w:r w:rsidR="0073159B">
        <w:rPr>
          <w:rStyle w:val="CommentReference"/>
          <w:rFonts w:eastAsia="Batang"/>
        </w:rPr>
        <w:commentReference w:id="97"/>
      </w:r>
    </w:p>
    <w:p w14:paraId="1BBEF780" w14:textId="77777777" w:rsidR="00BF7519" w:rsidRDefault="00BF7519" w:rsidP="005C72F4">
      <w:pPr>
        <w:pStyle w:val="Paragraph"/>
        <w:ind w:left="288"/>
      </w:pPr>
    </w:p>
    <w:p w14:paraId="42D37953" w14:textId="77777777" w:rsidR="00BF7519" w:rsidRDefault="00BF7519" w:rsidP="005C72F4">
      <w:pPr>
        <w:pStyle w:val="Paragraph"/>
        <w:ind w:left="288"/>
      </w:pPr>
    </w:p>
    <w:p w14:paraId="4D82D755" w14:textId="77777777" w:rsidR="00E54833" w:rsidRDefault="00E54833">
      <w:pPr>
        <w:pStyle w:val="Heading1"/>
      </w:pPr>
      <w:bookmarkStart w:id="98" w:name="_Toc425134236"/>
      <w:bookmarkStart w:id="99" w:name="_Toc461626775"/>
      <w:bookmarkStart w:id="100" w:name="_Toc464031945"/>
      <w:bookmarkStart w:id="101" w:name="_Toc464822057"/>
      <w:bookmarkStart w:id="102" w:name="_Toc34675532"/>
      <w:bookmarkStart w:id="103" w:name="_Toc34675497"/>
      <w:r>
        <w:lastRenderedPageBreak/>
        <w:t>Decomposition Description</w:t>
      </w:r>
      <w:bookmarkEnd w:id="98"/>
      <w:bookmarkEnd w:id="99"/>
      <w:bookmarkEnd w:id="100"/>
      <w:bookmarkEnd w:id="101"/>
      <w:bookmarkEnd w:id="102"/>
      <w:bookmarkEnd w:id="103"/>
    </w:p>
    <w:p w14:paraId="4F9B147C" w14:textId="597F3756" w:rsidR="00FF014E" w:rsidRDefault="00D262A0" w:rsidP="00A349E4">
      <w:r>
        <w:t xml:space="preserve">The overall descriptions </w:t>
      </w:r>
      <w:r w:rsidR="008E7DDE">
        <w:t xml:space="preserve">for each </w:t>
      </w:r>
      <w:r w:rsidR="00BD2232">
        <w:t xml:space="preserve">component </w:t>
      </w:r>
      <w:r>
        <w:t xml:space="preserve">will describe how within the </w:t>
      </w:r>
      <w:r w:rsidR="008F39AD">
        <w:t>system,</w:t>
      </w:r>
      <w:r>
        <w:t xml:space="preserve"> subsystems interact with each other.</w:t>
      </w:r>
      <w:r w:rsidR="008F39AD">
        <w:t xml:space="preserve"> </w:t>
      </w:r>
      <w:r w:rsidR="00BD2232">
        <w:t xml:space="preserve">It will </w:t>
      </w:r>
      <w:r w:rsidR="00195602">
        <w:t xml:space="preserve">abstractly and concisely inform the reader </w:t>
      </w:r>
      <w:r w:rsidR="006C073A">
        <w:t xml:space="preserve">what </w:t>
      </w:r>
      <w:r w:rsidR="00803228">
        <w:t>functions the specific component is in charge of displaying.</w:t>
      </w:r>
    </w:p>
    <w:p w14:paraId="20300EDC" w14:textId="5E99F3F9" w:rsidR="00A349E4" w:rsidRDefault="00A349E4" w:rsidP="00A349E4">
      <w:pPr>
        <w:pStyle w:val="Heading2"/>
      </w:pPr>
      <w:bookmarkStart w:id="104" w:name="_Toc226979930"/>
      <w:bookmarkStart w:id="105" w:name="_Toc34675533"/>
      <w:bookmarkStart w:id="106" w:name="_Toc34675498"/>
      <w:commentRangeStart w:id="107"/>
      <w:r>
        <w:t>System Collaboration Diagram</w:t>
      </w:r>
      <w:bookmarkEnd w:id="104"/>
      <w:commentRangeEnd w:id="107"/>
      <w:r w:rsidR="00F975AC">
        <w:rPr>
          <w:rStyle w:val="CommentReference"/>
          <w:rFonts w:eastAsia="Batang"/>
          <w:b w:val="0"/>
        </w:rPr>
        <w:commentReference w:id="107"/>
      </w:r>
      <w:bookmarkEnd w:id="105"/>
      <w:bookmarkEnd w:id="106"/>
    </w:p>
    <w:p w14:paraId="463868FE" w14:textId="77777777" w:rsidR="0045145E" w:rsidRPr="0045145E" w:rsidRDefault="0045145E" w:rsidP="0045145E"/>
    <w:p w14:paraId="04BFDD62" w14:textId="77777777" w:rsidR="00DA766B" w:rsidRDefault="00DA766B" w:rsidP="00A349E4"/>
    <w:p w14:paraId="0A2B0A77" w14:textId="3600D377" w:rsidR="00DA766B" w:rsidRDefault="00DA766B" w:rsidP="00A349E4"/>
    <w:p w14:paraId="485DAB2A" w14:textId="62FF1438" w:rsidR="0048032C" w:rsidRDefault="0048032C" w:rsidP="0048032C">
      <w:pPr>
        <w:pStyle w:val="Heading2"/>
        <w:tabs>
          <w:tab w:val="num" w:pos="576"/>
        </w:tabs>
        <w:ind w:left="576" w:hanging="576"/>
      </w:pPr>
      <w:bookmarkStart w:id="108" w:name="_Toc226979931"/>
      <w:bookmarkStart w:id="109" w:name="_Toc34675534"/>
      <w:bookmarkStart w:id="110" w:name="_Toc34675499"/>
      <w:commentRangeStart w:id="111"/>
      <w:commentRangeStart w:id="112"/>
      <w:commentRangeStart w:id="113"/>
      <w:r>
        <w:t>Subsystem and Component Descriptions</w:t>
      </w:r>
      <w:bookmarkEnd w:id="108"/>
      <w:commentRangeEnd w:id="111"/>
      <w:r w:rsidR="00802944">
        <w:rPr>
          <w:rStyle w:val="CommentReference"/>
          <w:rFonts w:eastAsia="Batang"/>
          <w:b w:val="0"/>
        </w:rPr>
        <w:commentReference w:id="111"/>
      </w:r>
      <w:commentRangeEnd w:id="112"/>
      <w:r w:rsidR="00F21EFA">
        <w:rPr>
          <w:rStyle w:val="CommentReference"/>
          <w:rFonts w:eastAsia="Batang"/>
          <w:b w:val="0"/>
        </w:rPr>
        <w:commentReference w:id="112"/>
      </w:r>
      <w:bookmarkEnd w:id="109"/>
      <w:bookmarkEnd w:id="110"/>
      <w:commentRangeEnd w:id="113"/>
      <w:r w:rsidR="00CC3AA9">
        <w:rPr>
          <w:rStyle w:val="CommentReference"/>
          <w:rFonts w:eastAsia="Batang"/>
          <w:b w:val="0"/>
        </w:rPr>
        <w:commentReference w:id="113"/>
      </w:r>
    </w:p>
    <w:p w14:paraId="4C7C424C" w14:textId="77777777" w:rsidR="0048032C" w:rsidRDefault="0048032C" w:rsidP="0048032C">
      <w:pPr>
        <w:pStyle w:val="Paragraph"/>
      </w:pPr>
      <w:r>
        <w:t xml:space="preserve">&lt;&lt; Provide a description of subsystems and components in the diagrams in section 2.1. For each component or subsystem to be described in this document, give the name, describe the purpose, and list the contracts supported by this component (e.g., the subsystem contracts). Indicate where in the following detailed sections of this document each component is discussed. &gt;&gt; </w:t>
      </w:r>
    </w:p>
    <w:p w14:paraId="40CE9F12" w14:textId="77777777" w:rsidR="00A82852" w:rsidRDefault="00A82852" w:rsidP="0048032C">
      <w:pPr>
        <w:pStyle w:val="Paragraph"/>
      </w:pPr>
    </w:p>
    <w:p w14:paraId="16B98C21" w14:textId="77777777" w:rsidR="00FC7381" w:rsidRDefault="00FC7381" w:rsidP="00FC7381">
      <w:pPr>
        <w:pStyle w:val="Heading2"/>
      </w:pPr>
      <w:bookmarkStart w:id="114" w:name="_Toc34675535"/>
      <w:bookmarkStart w:id="115" w:name="_Toc34675500"/>
      <w:commentRangeStart w:id="116"/>
      <w:r>
        <w:t>Dependencies</w:t>
      </w:r>
      <w:bookmarkEnd w:id="114"/>
      <w:bookmarkEnd w:id="115"/>
      <w:commentRangeEnd w:id="116"/>
      <w:r w:rsidR="00CC3AA9">
        <w:rPr>
          <w:rStyle w:val="CommentReference"/>
          <w:rFonts w:eastAsia="Batang"/>
          <w:b w:val="0"/>
        </w:rPr>
        <w:commentReference w:id="116"/>
      </w:r>
    </w:p>
    <w:p w14:paraId="33990BBF" w14:textId="5D1C412A" w:rsidR="002943D0" w:rsidRDefault="002943D0" w:rsidP="0048032C">
      <w:pPr>
        <w:pStyle w:val="Paragraph"/>
      </w:pPr>
      <w:r>
        <w:t xml:space="preserve">Components for </w:t>
      </w:r>
      <w:r w:rsidR="00522A1B">
        <w:t xml:space="preserve">optical character reader and audio transcriber have not yet been looked at individually </w:t>
      </w:r>
      <w:r w:rsidR="00522A1B">
        <w:t>therefore it</w:t>
      </w:r>
      <w:r w:rsidR="00522A1B">
        <w:t xml:space="preserve"> impacts </w:t>
      </w:r>
      <w:r w:rsidR="000A4D16">
        <w:t xml:space="preserve">the time it will take to complete a detailed </w:t>
      </w:r>
      <w:r w:rsidR="005B1D7E">
        <w:t>collaboration diagram.</w:t>
      </w:r>
      <w:r w:rsidR="009C3968">
        <w:t xml:space="preserve"> To take advantage of all the </w:t>
      </w:r>
      <w:r w:rsidR="006876B8">
        <w:t>capabilities Splunk has to offer, there needs to be a considerable amount of time spent on understanding the parsing methods and the configuration files Splunk uses internally.</w:t>
      </w:r>
      <w:r w:rsidR="00703E75">
        <w:t xml:space="preserve"> We depend on understanding </w:t>
      </w:r>
      <w:r w:rsidR="00AD0B6F">
        <w:t>these</w:t>
      </w:r>
      <w:r w:rsidR="00703E75">
        <w:t xml:space="preserve"> components in order to deliver an optimize system</w:t>
      </w:r>
      <w:r w:rsidR="00683349">
        <w:t>.</w:t>
      </w:r>
    </w:p>
    <w:p w14:paraId="59B9C540" w14:textId="196CFE83" w:rsidR="00FC7381" w:rsidRDefault="00FC7381" w:rsidP="00FC7381">
      <w:pPr>
        <w:pStyle w:val="Heading1"/>
      </w:pPr>
      <w:bookmarkStart w:id="117" w:name="_Toc226979932"/>
      <w:bookmarkStart w:id="118" w:name="_Toc34675536"/>
      <w:bookmarkStart w:id="119" w:name="_Toc34675501"/>
      <w:commentRangeStart w:id="120"/>
      <w:r>
        <w:lastRenderedPageBreak/>
        <w:t>Detailed Description of Component</w:t>
      </w:r>
      <w:bookmarkEnd w:id="117"/>
      <w:bookmarkEnd w:id="118"/>
      <w:bookmarkEnd w:id="119"/>
      <w:r w:rsidR="00BB6A53">
        <w:t>s</w:t>
      </w:r>
      <w:commentRangeEnd w:id="120"/>
      <w:r w:rsidR="00BB6A53">
        <w:rPr>
          <w:rStyle w:val="CommentReference"/>
          <w:rFonts w:eastAsia="Batang"/>
          <w:b w:val="0"/>
          <w:kern w:val="0"/>
        </w:rPr>
        <w:commentReference w:id="120"/>
      </w:r>
    </w:p>
    <w:p w14:paraId="5A3FE1A6" w14:textId="252F0A86" w:rsidR="006659A6" w:rsidRDefault="006659A6" w:rsidP="00FC7381">
      <w:r>
        <w:t xml:space="preserve">The following section will </w:t>
      </w:r>
      <w:r w:rsidR="004A52B4">
        <w:t xml:space="preserve">describe the system’s components with their functionalities and </w:t>
      </w:r>
      <w:r w:rsidR="0075051F">
        <w:t>contracts with other components.</w:t>
      </w:r>
    </w:p>
    <w:p w14:paraId="666C049E" w14:textId="3EFF872E" w:rsidR="003E0F45" w:rsidRDefault="00262AF5" w:rsidP="00A6676A">
      <w:pPr>
        <w:pStyle w:val="Heading2"/>
      </w:pPr>
      <w:bookmarkStart w:id="121" w:name="_Toc34675537"/>
      <w:bookmarkStart w:id="122" w:name="_Toc34675502"/>
      <w:r>
        <w:t>User Interface</w:t>
      </w:r>
      <w:r w:rsidR="00E223D9">
        <w:t xml:space="preserve"> Subsystem</w:t>
      </w:r>
      <w:bookmarkEnd w:id="121"/>
      <w:bookmarkEnd w:id="122"/>
    </w:p>
    <w:p w14:paraId="7D8A070B" w14:textId="5DBB8676" w:rsidR="002B6969" w:rsidRDefault="00011163" w:rsidP="002B6969">
      <w:r>
        <w:t xml:space="preserve">This section describes the </w:t>
      </w:r>
      <w:r w:rsidR="00253E60">
        <w:t>UI</w:t>
      </w:r>
      <w:r w:rsidR="00A6676A">
        <w:t xml:space="preserve"> subsystem of the PICK system.</w:t>
      </w:r>
      <w:r w:rsidR="00EF5778">
        <w:t xml:space="preserve"> The purpose of the UI subsystem is to present the PICK system </w:t>
      </w:r>
      <w:r w:rsidR="002A3E1A">
        <w:t>to the user and provide a way for the user to interact with the system.</w:t>
      </w:r>
    </w:p>
    <w:p w14:paraId="67DE0F9C" w14:textId="77777777" w:rsidR="00A6676A" w:rsidRDefault="00A6676A" w:rsidP="002B6969"/>
    <w:p w14:paraId="08EC385D" w14:textId="7E2233DB" w:rsidR="00B6135C" w:rsidRDefault="00313E2F" w:rsidP="002B6969">
      <w:r>
        <w:t>The following is the</w:t>
      </w:r>
      <w:r w:rsidR="00E223D9">
        <w:t xml:space="preserve"> Collaboration Diagram of the UI s</w:t>
      </w:r>
      <w:r w:rsidR="00C06257">
        <w:t>ubsystem</w:t>
      </w:r>
      <w:r w:rsidR="009E1BDB">
        <w:t>:</w:t>
      </w:r>
    </w:p>
    <w:p w14:paraId="168261D9" w14:textId="2672EC9E" w:rsidR="00A47DAB" w:rsidRDefault="00A47DAB" w:rsidP="002B6969"/>
    <w:p w14:paraId="01A27D68" w14:textId="48113574" w:rsidR="00A47DAB" w:rsidRDefault="00B6135C" w:rsidP="00A47DAB">
      <w:pPr>
        <w:jc w:val="center"/>
      </w:pPr>
      <w:r>
        <w:rPr>
          <w:noProof/>
        </w:rPr>
        <w:drawing>
          <wp:anchor distT="0" distB="0" distL="114300" distR="114300" simplePos="0" relativeHeight="251658240" behindDoc="1" locked="0" layoutInCell="1" allowOverlap="1" wp14:anchorId="6CD4F21D" wp14:editId="0A22242E">
            <wp:simplePos x="0" y="0"/>
            <wp:positionH relativeFrom="column">
              <wp:posOffset>342900</wp:posOffset>
            </wp:positionH>
            <wp:positionV relativeFrom="paragraph">
              <wp:posOffset>110490</wp:posOffset>
            </wp:positionV>
            <wp:extent cx="5715000" cy="3749675"/>
            <wp:effectExtent l="0" t="0" r="0" b="3175"/>
            <wp:wrapTight wrapText="bothSides">
              <wp:wrapPolygon edited="0">
                <wp:start x="0" y="0"/>
                <wp:lineTo x="0" y="21509"/>
                <wp:lineTo x="21528" y="21509"/>
                <wp:lineTo x="21528" y="0"/>
                <wp:lineTo x="0" y="0"/>
              </wp:wrapPolygon>
            </wp:wrapTight>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749675"/>
                    </a:xfrm>
                    <a:prstGeom prst="rect">
                      <a:avLst/>
                    </a:prstGeom>
                  </pic:spPr>
                </pic:pic>
              </a:graphicData>
            </a:graphic>
          </wp:anchor>
        </w:drawing>
      </w:r>
    </w:p>
    <w:p w14:paraId="6F74F701" w14:textId="77777777" w:rsidR="00D368F2" w:rsidRDefault="00D368F2" w:rsidP="002B6969"/>
    <w:p w14:paraId="0423BE73" w14:textId="63903F6E" w:rsidR="00D368F2" w:rsidRDefault="002A3E1A" w:rsidP="00D368F2">
      <w:pPr>
        <w:pStyle w:val="Heading3"/>
      </w:pPr>
      <w:bookmarkStart w:id="123" w:name="_Toc34675538"/>
      <w:bookmarkStart w:id="124" w:name="_Toc34675503"/>
      <w:commentRangeStart w:id="125"/>
      <w:r>
        <w:t xml:space="preserve">Graphical </w:t>
      </w:r>
      <w:r w:rsidR="007126C0">
        <w:t>User Interface</w:t>
      </w:r>
      <w:r w:rsidR="00E1175F">
        <w:t xml:space="preserve"> Class</w:t>
      </w:r>
      <w:bookmarkEnd w:id="123"/>
      <w:bookmarkEnd w:id="124"/>
      <w:commentRangeEnd w:id="125"/>
      <w:r w:rsidR="00CD515F">
        <w:rPr>
          <w:rStyle w:val="CommentReference"/>
          <w:rFonts w:eastAsia="Batang"/>
          <w:b w:val="0"/>
        </w:rPr>
        <w:commentReference w:id="125"/>
      </w:r>
    </w:p>
    <w:p w14:paraId="5F03EBEA" w14:textId="29D8F4BE" w:rsidR="002A6890" w:rsidRDefault="006265B2" w:rsidP="002A6890">
      <w:commentRangeStart w:id="126"/>
      <w:r>
        <w:t xml:space="preserve">The </w:t>
      </w:r>
      <w:r w:rsidR="002A3E1A">
        <w:t>G</w:t>
      </w:r>
      <w:r>
        <w:t>UI class leverages</w:t>
      </w:r>
      <w:r w:rsidR="00344527">
        <w:t xml:space="preserve"> the PyQt5 Python framework</w:t>
      </w:r>
      <w:r>
        <w:t xml:space="preserve"> to present the PICK system graphically.</w:t>
      </w:r>
      <w:r w:rsidR="009366ED">
        <w:t xml:space="preserve"> </w:t>
      </w:r>
      <w:r w:rsidR="00005C48">
        <w:t xml:space="preserve">The </w:t>
      </w:r>
      <w:r w:rsidR="002A3E1A">
        <w:t>G</w:t>
      </w:r>
      <w:r w:rsidR="00AE69AB">
        <w:t>UI class is not a sub-class or superclass</w:t>
      </w:r>
      <w:r w:rsidR="0009385D">
        <w:t xml:space="preserve"> – it </w:t>
      </w:r>
      <w:r w:rsidR="00F717EE">
        <w:t xml:space="preserve">is broken down into several </w:t>
      </w:r>
      <w:r w:rsidR="00304190">
        <w:t>helper c</w:t>
      </w:r>
      <w:r w:rsidR="00F717EE">
        <w:t>lasses</w:t>
      </w:r>
      <w:r w:rsidR="00FD5A6D">
        <w:t xml:space="preserve">. </w:t>
      </w:r>
      <w:r w:rsidR="00D11369">
        <w:t>Each</w:t>
      </w:r>
      <w:r w:rsidR="00304190">
        <w:t xml:space="preserve"> helper</w:t>
      </w:r>
      <w:r w:rsidR="00D11369">
        <w:t xml:space="preserve"> class makes up one</w:t>
      </w:r>
      <w:r w:rsidR="00264A18">
        <w:t xml:space="preserve"> window or </w:t>
      </w:r>
      <w:r w:rsidR="00D11369">
        <w:t xml:space="preserve">one </w:t>
      </w:r>
      <w:r w:rsidR="0013254B">
        <w:t>PyQt5 fram</w:t>
      </w:r>
      <w:r w:rsidR="00D048D7">
        <w:t>e. This is done to avoid coupling while maintaining cohesion of the GUI subsystem.</w:t>
      </w:r>
      <w:commentRangeEnd w:id="126"/>
      <w:r w:rsidR="002A3E1A">
        <w:rPr>
          <w:rStyle w:val="CommentReference"/>
          <w:rFonts w:eastAsia="Batang"/>
        </w:rPr>
        <w:commentReference w:id="126"/>
      </w:r>
    </w:p>
    <w:p w14:paraId="509742E1" w14:textId="77777777" w:rsidR="00670E64" w:rsidRDefault="00670E64" w:rsidP="002A6890"/>
    <w:tbl>
      <w:tblPr>
        <w:tblStyle w:val="TableGrid"/>
        <w:tblW w:w="9420" w:type="dxa"/>
        <w:tblLayout w:type="fixed"/>
        <w:tblLook w:val="06A0" w:firstRow="1" w:lastRow="0" w:firstColumn="1" w:lastColumn="0" w:noHBand="1" w:noVBand="1"/>
      </w:tblPr>
      <w:tblGrid>
        <w:gridCol w:w="4680"/>
        <w:gridCol w:w="4740"/>
      </w:tblGrid>
      <w:tr w:rsidR="007D4097" w14:paraId="0B795616" w14:textId="77777777" w:rsidTr="008913EF">
        <w:tc>
          <w:tcPr>
            <w:tcW w:w="9420" w:type="dxa"/>
            <w:gridSpan w:val="2"/>
          </w:tcPr>
          <w:p w14:paraId="4EBB88BB" w14:textId="7146988D" w:rsidR="007D4097" w:rsidRDefault="007D4097" w:rsidP="00FC160F">
            <w:r w:rsidRPr="1B840FA4">
              <w:rPr>
                <w:b/>
                <w:bCs/>
              </w:rPr>
              <w:t>Class Name</w:t>
            </w:r>
            <w:r>
              <w:t>:</w:t>
            </w:r>
            <w:r w:rsidR="00304190">
              <w:t xml:space="preserve"> User Interface Class</w:t>
            </w:r>
          </w:p>
        </w:tc>
      </w:tr>
      <w:tr w:rsidR="007D4097" w14:paraId="134E1674" w14:textId="77777777" w:rsidTr="008913EF">
        <w:tc>
          <w:tcPr>
            <w:tcW w:w="9420" w:type="dxa"/>
            <w:gridSpan w:val="2"/>
          </w:tcPr>
          <w:p w14:paraId="48E84FE6" w14:textId="77777777" w:rsidR="007D4097" w:rsidRDefault="007D4097" w:rsidP="00FC160F">
            <w:r w:rsidRPr="1B840FA4">
              <w:rPr>
                <w:b/>
                <w:bCs/>
              </w:rPr>
              <w:t>Superclass</w:t>
            </w:r>
            <w:r>
              <w:t>:</w:t>
            </w:r>
          </w:p>
        </w:tc>
      </w:tr>
      <w:tr w:rsidR="007D4097" w14:paraId="27F940D4" w14:textId="77777777" w:rsidTr="008913EF">
        <w:tc>
          <w:tcPr>
            <w:tcW w:w="9420" w:type="dxa"/>
            <w:gridSpan w:val="2"/>
          </w:tcPr>
          <w:p w14:paraId="35C02932" w14:textId="77777777" w:rsidR="007D4097" w:rsidRDefault="007D4097" w:rsidP="00FC160F">
            <w:r w:rsidRPr="1B840FA4">
              <w:rPr>
                <w:b/>
                <w:bCs/>
              </w:rPr>
              <w:t>Subclasses</w:t>
            </w:r>
            <w:r>
              <w:t>:</w:t>
            </w:r>
          </w:p>
        </w:tc>
      </w:tr>
      <w:tr w:rsidR="007D4097" w14:paraId="51BB2EF6" w14:textId="77777777" w:rsidTr="008913EF">
        <w:tc>
          <w:tcPr>
            <w:tcW w:w="9420" w:type="dxa"/>
            <w:gridSpan w:val="2"/>
          </w:tcPr>
          <w:p w14:paraId="2038BA71" w14:textId="77777777" w:rsidR="007D4097" w:rsidRDefault="007D4097" w:rsidP="00FC160F">
            <w:pPr>
              <w:rPr>
                <w:b/>
                <w:bCs/>
              </w:rPr>
            </w:pPr>
            <w:r w:rsidRPr="1B840FA4">
              <w:rPr>
                <w:b/>
                <w:bCs/>
              </w:rPr>
              <w:t>Private Responsibilities</w:t>
            </w:r>
          </w:p>
          <w:p w14:paraId="197288CF" w14:textId="77777777" w:rsidR="00F07A43" w:rsidRPr="00F07A43" w:rsidRDefault="007D4097" w:rsidP="00F07A43">
            <w:pPr>
              <w:pStyle w:val="ListParagraph"/>
              <w:numPr>
                <w:ilvl w:val="0"/>
                <w:numId w:val="33"/>
              </w:numPr>
              <w:overflowPunct/>
              <w:autoSpaceDE/>
              <w:autoSpaceDN/>
              <w:adjustRightInd/>
              <w:textAlignment w:val="auto"/>
              <w:rPr>
                <w:rFonts w:eastAsiaTheme="minorEastAsia"/>
              </w:rPr>
            </w:pPr>
            <w:r>
              <w:t xml:space="preserve">Know </w:t>
            </w:r>
            <w:r w:rsidR="00F07A43">
              <w:t>current window format</w:t>
            </w:r>
          </w:p>
          <w:p w14:paraId="121CC536" w14:textId="77777777" w:rsidR="00F07A43" w:rsidRPr="00F07A43" w:rsidRDefault="00F07A43" w:rsidP="00F07A43">
            <w:pPr>
              <w:pStyle w:val="ListParagraph"/>
              <w:numPr>
                <w:ilvl w:val="0"/>
                <w:numId w:val="33"/>
              </w:numPr>
              <w:overflowPunct/>
              <w:autoSpaceDE/>
              <w:autoSpaceDN/>
              <w:adjustRightInd/>
              <w:textAlignment w:val="auto"/>
              <w:rPr>
                <w:rFonts w:eastAsiaTheme="minorEastAsia"/>
              </w:rPr>
            </w:pPr>
            <w:r>
              <w:t>Know which object</w:t>
            </w:r>
          </w:p>
          <w:p w14:paraId="0F6395D3" w14:textId="77777777" w:rsidR="00F07A43" w:rsidRPr="0028360A" w:rsidRDefault="00F07A43" w:rsidP="00F07A43">
            <w:pPr>
              <w:pStyle w:val="ListParagraph"/>
              <w:numPr>
                <w:ilvl w:val="0"/>
                <w:numId w:val="33"/>
              </w:numPr>
              <w:overflowPunct/>
              <w:autoSpaceDE/>
              <w:autoSpaceDN/>
              <w:adjustRightInd/>
              <w:textAlignment w:val="auto"/>
              <w:rPr>
                <w:rFonts w:eastAsiaTheme="minorEastAsia"/>
              </w:rPr>
            </w:pPr>
            <w:r>
              <w:t>Display current window</w:t>
            </w:r>
          </w:p>
          <w:p w14:paraId="713D94FA" w14:textId="77777777" w:rsidR="0028360A" w:rsidRPr="000711F7" w:rsidRDefault="0028360A" w:rsidP="00E0664E">
            <w:pPr>
              <w:pStyle w:val="ListParagraph"/>
              <w:numPr>
                <w:ilvl w:val="0"/>
                <w:numId w:val="33"/>
              </w:numPr>
              <w:overflowPunct/>
              <w:autoSpaceDE/>
              <w:autoSpaceDN/>
              <w:adjustRightInd/>
              <w:textAlignment w:val="auto"/>
              <w:rPr>
                <w:rFonts w:eastAsiaTheme="minorEastAsia"/>
              </w:rPr>
            </w:pPr>
            <w:r>
              <w:t>Display object(s) info needed for current window</w:t>
            </w:r>
          </w:p>
          <w:p w14:paraId="3B554815" w14:textId="65EF38C4" w:rsidR="000711F7" w:rsidRPr="00E0664E" w:rsidRDefault="008913EF" w:rsidP="00E0664E">
            <w:pPr>
              <w:pStyle w:val="ListParagraph"/>
              <w:numPr>
                <w:ilvl w:val="0"/>
                <w:numId w:val="33"/>
              </w:numPr>
              <w:overflowPunct/>
              <w:autoSpaceDE/>
              <w:autoSpaceDN/>
              <w:adjustRightInd/>
              <w:textAlignment w:val="auto"/>
              <w:rPr>
                <w:rFonts w:eastAsiaTheme="minorEastAsia"/>
              </w:rPr>
            </w:pPr>
            <w:r>
              <w:t>Can update object info on current window</w:t>
            </w:r>
          </w:p>
        </w:tc>
      </w:tr>
      <w:tr w:rsidR="007D4097" w14:paraId="0BF37F2A" w14:textId="77777777" w:rsidTr="008913EF">
        <w:tc>
          <w:tcPr>
            <w:tcW w:w="9420" w:type="dxa"/>
            <w:gridSpan w:val="2"/>
          </w:tcPr>
          <w:p w14:paraId="15056B56" w14:textId="3053F3B7" w:rsidR="007D4097" w:rsidRDefault="007D4097" w:rsidP="00FC160F">
            <w:pPr>
              <w:rPr>
                <w:b/>
                <w:bCs/>
              </w:rPr>
            </w:pPr>
            <w:r w:rsidRPr="1B840FA4">
              <w:rPr>
                <w:b/>
                <w:bCs/>
              </w:rPr>
              <w:t>Contract:</w:t>
            </w:r>
            <w:r>
              <w:t xml:space="preserve"> </w:t>
            </w:r>
            <w:r w:rsidR="002C42D2">
              <w:t>1. Can receive user input</w:t>
            </w:r>
          </w:p>
        </w:tc>
      </w:tr>
      <w:tr w:rsidR="007D4097" w14:paraId="0C1DC1BF" w14:textId="77777777" w:rsidTr="008913EF">
        <w:tc>
          <w:tcPr>
            <w:tcW w:w="4680" w:type="dxa"/>
          </w:tcPr>
          <w:p w14:paraId="17621539" w14:textId="77777777" w:rsidR="007D4097" w:rsidRDefault="007D4097" w:rsidP="00FC160F">
            <w:pPr>
              <w:rPr>
                <w:b/>
                <w:bCs/>
              </w:rPr>
            </w:pPr>
            <w:r w:rsidRPr="1B840FA4">
              <w:rPr>
                <w:b/>
                <w:bCs/>
              </w:rPr>
              <w:lastRenderedPageBreak/>
              <w:t>Responsibilities</w:t>
            </w:r>
          </w:p>
        </w:tc>
        <w:tc>
          <w:tcPr>
            <w:tcW w:w="4740" w:type="dxa"/>
          </w:tcPr>
          <w:p w14:paraId="28D4F091" w14:textId="77777777" w:rsidR="007D4097" w:rsidRDefault="007D4097" w:rsidP="00FC160F">
            <w:r w:rsidRPr="1B840FA4">
              <w:rPr>
                <w:b/>
                <w:bCs/>
              </w:rPr>
              <w:t>Collaborations</w:t>
            </w:r>
          </w:p>
        </w:tc>
      </w:tr>
      <w:tr w:rsidR="007D4097" w14:paraId="030D9AAE" w14:textId="77777777" w:rsidTr="008913EF">
        <w:tc>
          <w:tcPr>
            <w:tcW w:w="4680" w:type="dxa"/>
          </w:tcPr>
          <w:p w14:paraId="6C9E7268" w14:textId="3FECDDA0" w:rsidR="007D4097" w:rsidRDefault="001F6662" w:rsidP="00FC160F">
            <w:pPr>
              <w:pStyle w:val="ListParagraph"/>
              <w:numPr>
                <w:ilvl w:val="0"/>
                <w:numId w:val="34"/>
              </w:numPr>
              <w:overflowPunct/>
              <w:autoSpaceDE/>
              <w:autoSpaceDN/>
              <w:adjustRightInd/>
              <w:textAlignment w:val="auto"/>
              <w:rPr>
                <w:rFonts w:eastAsiaTheme="minorEastAsia"/>
              </w:rPr>
            </w:pPr>
            <w:r>
              <w:t>Manipulate object’s info</w:t>
            </w:r>
          </w:p>
        </w:tc>
        <w:tc>
          <w:tcPr>
            <w:tcW w:w="4740" w:type="dxa"/>
          </w:tcPr>
          <w:p w14:paraId="1597FE90" w14:textId="19567BA2" w:rsidR="007D4097" w:rsidRDefault="007D4097" w:rsidP="00FC160F"/>
        </w:tc>
      </w:tr>
    </w:tbl>
    <w:p w14:paraId="0061A0F7" w14:textId="77777777" w:rsidR="009F0EFB" w:rsidRPr="009F0EFB" w:rsidRDefault="009F0EFB" w:rsidP="009F0EFB"/>
    <w:p w14:paraId="6D12F19A" w14:textId="53DEFD16" w:rsidR="00B22299" w:rsidRPr="00B22299" w:rsidRDefault="00F54ECC" w:rsidP="00B22299">
      <w:pPr>
        <w:pStyle w:val="Heading2"/>
      </w:pPr>
      <w:bookmarkStart w:id="127" w:name="_Toc34675539"/>
      <w:bookmarkStart w:id="128" w:name="_Toc34675504"/>
      <w:commentRangeStart w:id="129"/>
      <w:commentRangeStart w:id="130"/>
      <w:r>
        <w:t>Ingestion</w:t>
      </w:r>
      <w:bookmarkEnd w:id="127"/>
      <w:bookmarkEnd w:id="128"/>
      <w:commentRangeEnd w:id="129"/>
      <w:r w:rsidR="002E23B5">
        <w:rPr>
          <w:rStyle w:val="CommentReference"/>
          <w:rFonts w:eastAsia="Batang"/>
          <w:b w:val="0"/>
        </w:rPr>
        <w:commentReference w:id="129"/>
      </w:r>
      <w:commentRangeEnd w:id="130"/>
      <w:r w:rsidR="00EC7E87">
        <w:rPr>
          <w:rStyle w:val="CommentReference"/>
          <w:rFonts w:eastAsia="Batang"/>
          <w:b w:val="0"/>
        </w:rPr>
        <w:commentReference w:id="130"/>
      </w:r>
    </w:p>
    <w:p w14:paraId="24483EAC" w14:textId="4101D150" w:rsidR="00235E15" w:rsidRPr="00235E15" w:rsidRDefault="00235E15" w:rsidP="00235E15">
      <w:commentRangeStart w:id="131"/>
      <w:r>
        <w:t>The</w:t>
      </w:r>
      <w:commentRangeEnd w:id="131"/>
      <w:r w:rsidR="00716DB5">
        <w:rPr>
          <w:rStyle w:val="CommentReference"/>
          <w:rFonts w:eastAsia="Batang"/>
        </w:rPr>
        <w:commentReference w:id="131"/>
      </w:r>
      <w:r>
        <w:t xml:space="preserve"> following section will depict </w:t>
      </w:r>
      <w:r w:rsidR="002B603A">
        <w:t xml:space="preserve">and describe </w:t>
      </w:r>
      <w:r>
        <w:t xml:space="preserve">how </w:t>
      </w:r>
      <w:r w:rsidR="002B603A">
        <w:t xml:space="preserve">the </w:t>
      </w:r>
      <w:r w:rsidR="00CF5DFF">
        <w:t xml:space="preserve">Ingestion subsystem </w:t>
      </w:r>
      <w:r w:rsidR="001B7BAF">
        <w:t xml:space="preserve">The </w:t>
      </w:r>
      <w:r w:rsidR="00AA110A">
        <w:t>purpose</w:t>
      </w:r>
      <w:r w:rsidR="001B7BAF">
        <w:t xml:space="preserve"> of the ingestion subsystem is to</w:t>
      </w:r>
      <w:r w:rsidR="00E15E64">
        <w:t xml:space="preserve"> </w:t>
      </w:r>
      <w:r w:rsidR="002914DD">
        <w:t>provide</w:t>
      </w:r>
      <w:r w:rsidR="00D12381">
        <w:t xml:space="preserve"> a method for the user to </w:t>
      </w:r>
      <w:r w:rsidR="00395819">
        <w:t>ingest files into the system.</w:t>
      </w:r>
    </w:p>
    <w:p w14:paraId="756FEB33" w14:textId="77777777" w:rsidR="00F975AC" w:rsidRDefault="00F975AC" w:rsidP="00F975AC"/>
    <w:p w14:paraId="2C702DE8" w14:textId="7DC7B01E" w:rsidR="00153777" w:rsidRPr="00153777" w:rsidRDefault="00F975AC" w:rsidP="00395819">
      <w:pPr>
        <w:jc w:val="center"/>
      </w:pPr>
      <w:r>
        <w:rPr>
          <w:noProof/>
        </w:rPr>
        <w:drawing>
          <wp:inline distT="0" distB="0" distL="0" distR="0" wp14:anchorId="5263B15C" wp14:editId="5597F3C8">
            <wp:extent cx="4777740" cy="33380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5551" cy="3350491"/>
                    </a:xfrm>
                    <a:prstGeom prst="rect">
                      <a:avLst/>
                    </a:prstGeom>
                    <a:noFill/>
                    <a:ln>
                      <a:noFill/>
                    </a:ln>
                  </pic:spPr>
                </pic:pic>
              </a:graphicData>
            </a:graphic>
          </wp:inline>
        </w:drawing>
      </w:r>
    </w:p>
    <w:p w14:paraId="6D32E176" w14:textId="0D2A6294" w:rsidR="00705FE4" w:rsidRDefault="00705FE4" w:rsidP="00705FE4">
      <w:pPr>
        <w:jc w:val="center"/>
      </w:pPr>
      <w:r w:rsidRPr="0045145E">
        <w:rPr>
          <w:b/>
        </w:rPr>
        <w:t xml:space="preserve">Figure </w:t>
      </w:r>
      <w:r>
        <w:rPr>
          <w:b/>
          <w:bCs/>
        </w:rPr>
        <w:t>3.2</w:t>
      </w:r>
      <w:r w:rsidRPr="0045145E">
        <w:rPr>
          <w:b/>
        </w:rPr>
        <w:t>:</w:t>
      </w:r>
      <w:r>
        <w:t xml:space="preserve"> Ingestion </w:t>
      </w:r>
      <w:r w:rsidR="00DE0DE2">
        <w:t xml:space="preserve">Collaboration </w:t>
      </w:r>
      <w:commentRangeStart w:id="132"/>
      <w:commentRangeStart w:id="133"/>
      <w:commentRangeStart w:id="134"/>
      <w:r w:rsidR="00DE0DE2">
        <w:t>Diagram</w:t>
      </w:r>
      <w:commentRangeEnd w:id="132"/>
      <w:r w:rsidR="00DD664F">
        <w:rPr>
          <w:rStyle w:val="CommentReference"/>
          <w:rFonts w:eastAsia="Batang"/>
        </w:rPr>
        <w:commentReference w:id="132"/>
      </w:r>
      <w:commentRangeEnd w:id="133"/>
      <w:r w:rsidR="001856C8">
        <w:rPr>
          <w:rStyle w:val="CommentReference"/>
          <w:rFonts w:eastAsia="Batang"/>
        </w:rPr>
        <w:commentReference w:id="133"/>
      </w:r>
      <w:commentRangeEnd w:id="134"/>
      <w:r w:rsidR="00F765AD">
        <w:rPr>
          <w:rStyle w:val="CommentReference"/>
          <w:rFonts w:eastAsia="Batang"/>
        </w:rPr>
        <w:commentReference w:id="134"/>
      </w:r>
    </w:p>
    <w:p w14:paraId="5E2FF135" w14:textId="77777777" w:rsidR="00705FE4" w:rsidRDefault="00705FE4" w:rsidP="00705FE4">
      <w:pPr>
        <w:jc w:val="center"/>
      </w:pPr>
    </w:p>
    <w:p w14:paraId="4AC6DFC9" w14:textId="77777777" w:rsidR="00F975AC" w:rsidRPr="00F975AC" w:rsidRDefault="00F975AC" w:rsidP="00F975AC"/>
    <w:tbl>
      <w:tblPr>
        <w:tblStyle w:val="TableGrid"/>
        <w:tblW w:w="0" w:type="auto"/>
        <w:tblLayout w:type="fixed"/>
        <w:tblLook w:val="06A0" w:firstRow="1" w:lastRow="0" w:firstColumn="1" w:lastColumn="0" w:noHBand="1" w:noVBand="1"/>
      </w:tblPr>
      <w:tblGrid>
        <w:gridCol w:w="4680"/>
        <w:gridCol w:w="4740"/>
      </w:tblGrid>
      <w:tr w:rsidR="009502FD" w14:paraId="03ECE8F8" w14:textId="77777777" w:rsidTr="009502FD">
        <w:tc>
          <w:tcPr>
            <w:tcW w:w="9420" w:type="dxa"/>
            <w:gridSpan w:val="2"/>
          </w:tcPr>
          <w:p w14:paraId="35E3EC4C" w14:textId="688D00C0" w:rsidR="009502FD" w:rsidRDefault="009502FD" w:rsidP="009502FD">
            <w:r w:rsidRPr="1B840FA4">
              <w:rPr>
                <w:b/>
                <w:bCs/>
              </w:rPr>
              <w:t>Class Name</w:t>
            </w:r>
            <w:r>
              <w:t>: Ingestion</w:t>
            </w:r>
          </w:p>
        </w:tc>
      </w:tr>
      <w:tr w:rsidR="009502FD" w14:paraId="76584F38" w14:textId="77777777" w:rsidTr="009502FD">
        <w:tc>
          <w:tcPr>
            <w:tcW w:w="9420" w:type="dxa"/>
            <w:gridSpan w:val="2"/>
          </w:tcPr>
          <w:p w14:paraId="32B21EE7" w14:textId="553A2710" w:rsidR="009502FD" w:rsidRDefault="009502FD" w:rsidP="009502FD">
            <w:r w:rsidRPr="1B840FA4">
              <w:rPr>
                <w:b/>
                <w:bCs/>
              </w:rPr>
              <w:t>Superclass</w:t>
            </w:r>
            <w:r>
              <w:t>:</w:t>
            </w:r>
            <w:r w:rsidR="007C0EBE">
              <w:t xml:space="preserve"> None</w:t>
            </w:r>
          </w:p>
        </w:tc>
      </w:tr>
      <w:tr w:rsidR="009502FD" w14:paraId="2AD02568" w14:textId="77777777" w:rsidTr="009502FD">
        <w:tc>
          <w:tcPr>
            <w:tcW w:w="9420" w:type="dxa"/>
            <w:gridSpan w:val="2"/>
          </w:tcPr>
          <w:p w14:paraId="34E4063D" w14:textId="78E1A70B" w:rsidR="009502FD" w:rsidRDefault="009502FD" w:rsidP="009502FD">
            <w:r w:rsidRPr="1B840FA4">
              <w:rPr>
                <w:b/>
                <w:bCs/>
              </w:rPr>
              <w:t>Subclasses</w:t>
            </w:r>
            <w:r>
              <w:t>:</w:t>
            </w:r>
            <w:r w:rsidR="007C0EBE">
              <w:t xml:space="preserve"> None</w:t>
            </w:r>
          </w:p>
        </w:tc>
      </w:tr>
      <w:tr w:rsidR="009502FD" w14:paraId="706285C1" w14:textId="77777777" w:rsidTr="009502FD">
        <w:tc>
          <w:tcPr>
            <w:tcW w:w="9420" w:type="dxa"/>
            <w:gridSpan w:val="2"/>
          </w:tcPr>
          <w:p w14:paraId="0E37D90E" w14:textId="77777777" w:rsidR="009502FD" w:rsidRDefault="009502FD" w:rsidP="009502FD">
            <w:pPr>
              <w:rPr>
                <w:b/>
                <w:bCs/>
              </w:rPr>
            </w:pPr>
            <w:r w:rsidRPr="1B840FA4">
              <w:rPr>
                <w:b/>
                <w:bCs/>
              </w:rPr>
              <w:t>Private Responsibilities</w:t>
            </w:r>
          </w:p>
          <w:p w14:paraId="0D5F09F8" w14:textId="77777777" w:rsidR="009502FD" w:rsidRPr="00F3582D" w:rsidRDefault="00F3582D" w:rsidP="00994282">
            <w:pPr>
              <w:pStyle w:val="ListParagraph"/>
              <w:numPr>
                <w:ilvl w:val="0"/>
                <w:numId w:val="33"/>
              </w:numPr>
              <w:overflowPunct/>
              <w:autoSpaceDE/>
              <w:autoSpaceDN/>
              <w:adjustRightInd/>
              <w:textAlignment w:val="auto"/>
              <w:rPr>
                <w:rFonts w:eastAsiaTheme="minorEastAsia"/>
              </w:rPr>
            </w:pPr>
            <w:r>
              <w:t>Cleanse log files</w:t>
            </w:r>
          </w:p>
          <w:p w14:paraId="07CF4D54" w14:textId="77777777" w:rsidR="00F3582D" w:rsidRPr="008C6D1A" w:rsidRDefault="008C6D1A" w:rsidP="0011307C">
            <w:pPr>
              <w:pStyle w:val="ListParagraph"/>
              <w:numPr>
                <w:ilvl w:val="0"/>
                <w:numId w:val="33"/>
              </w:numPr>
              <w:overflowPunct/>
              <w:autoSpaceDE/>
              <w:autoSpaceDN/>
              <w:adjustRightInd/>
              <w:textAlignment w:val="auto"/>
              <w:rPr>
                <w:rFonts w:eastAsiaTheme="minorEastAsia"/>
              </w:rPr>
            </w:pPr>
            <w:r>
              <w:t>Validate log files</w:t>
            </w:r>
          </w:p>
          <w:p w14:paraId="0F8EB280" w14:textId="1E468249" w:rsidR="009502FD" w:rsidRDefault="008C6D1A" w:rsidP="009502FD">
            <w:pPr>
              <w:pStyle w:val="ListParagraph"/>
              <w:numPr>
                <w:ilvl w:val="0"/>
                <w:numId w:val="33"/>
              </w:numPr>
              <w:overflowPunct/>
              <w:autoSpaceDE/>
              <w:autoSpaceDN/>
              <w:adjustRightInd/>
              <w:textAlignment w:val="auto"/>
              <w:rPr>
                <w:rFonts w:eastAsiaTheme="minorEastAsia"/>
              </w:rPr>
            </w:pPr>
            <w:r>
              <w:t>Ingest log files</w:t>
            </w:r>
          </w:p>
        </w:tc>
      </w:tr>
      <w:tr w:rsidR="009502FD" w14:paraId="653DB150" w14:textId="77777777" w:rsidTr="009502FD">
        <w:tc>
          <w:tcPr>
            <w:tcW w:w="9420" w:type="dxa"/>
            <w:gridSpan w:val="2"/>
          </w:tcPr>
          <w:p w14:paraId="0EB2323B" w14:textId="62C8475A" w:rsidR="009502FD" w:rsidRDefault="009502FD" w:rsidP="009502FD">
            <w:pPr>
              <w:rPr>
                <w:b/>
                <w:bCs/>
              </w:rPr>
            </w:pPr>
            <w:r w:rsidRPr="1B840FA4">
              <w:rPr>
                <w:b/>
                <w:bCs/>
              </w:rPr>
              <w:t>Contract:</w:t>
            </w:r>
            <w:r>
              <w:t xml:space="preserve"> </w:t>
            </w:r>
            <w:r w:rsidR="002C3A2F">
              <w:t>Scan</w:t>
            </w:r>
            <w:r w:rsidR="00812CD6">
              <w:t xml:space="preserve"> for Changes</w:t>
            </w:r>
          </w:p>
        </w:tc>
      </w:tr>
      <w:tr w:rsidR="009502FD" w14:paraId="6F73C26A" w14:textId="77777777" w:rsidTr="009502FD">
        <w:tc>
          <w:tcPr>
            <w:tcW w:w="4680" w:type="dxa"/>
          </w:tcPr>
          <w:p w14:paraId="0AC82687" w14:textId="77777777" w:rsidR="009502FD" w:rsidRDefault="009502FD" w:rsidP="009502FD">
            <w:pPr>
              <w:rPr>
                <w:b/>
                <w:bCs/>
              </w:rPr>
            </w:pPr>
            <w:r w:rsidRPr="1B840FA4">
              <w:rPr>
                <w:b/>
                <w:bCs/>
              </w:rPr>
              <w:t>Responsibilities</w:t>
            </w:r>
          </w:p>
        </w:tc>
        <w:tc>
          <w:tcPr>
            <w:tcW w:w="4740" w:type="dxa"/>
          </w:tcPr>
          <w:p w14:paraId="3B7AC210" w14:textId="77777777" w:rsidR="009502FD" w:rsidRDefault="009502FD" w:rsidP="009502FD">
            <w:r w:rsidRPr="1B840FA4">
              <w:rPr>
                <w:b/>
                <w:bCs/>
              </w:rPr>
              <w:t>Collaborations</w:t>
            </w:r>
          </w:p>
        </w:tc>
      </w:tr>
      <w:tr w:rsidR="009502FD" w14:paraId="4702DB75" w14:textId="77777777" w:rsidTr="009502FD">
        <w:tc>
          <w:tcPr>
            <w:tcW w:w="4680" w:type="dxa"/>
          </w:tcPr>
          <w:p w14:paraId="46F65E35" w14:textId="69DB10B5" w:rsidR="009502FD" w:rsidRDefault="00053916" w:rsidP="009502FD">
            <w:pPr>
              <w:pStyle w:val="ListParagraph"/>
              <w:numPr>
                <w:ilvl w:val="0"/>
                <w:numId w:val="34"/>
              </w:numPr>
              <w:overflowPunct/>
              <w:autoSpaceDE/>
              <w:autoSpaceDN/>
              <w:adjustRightInd/>
              <w:textAlignment w:val="auto"/>
              <w:rPr>
                <w:rFonts w:eastAsiaTheme="minorEastAsia"/>
              </w:rPr>
            </w:pPr>
            <w:r>
              <w:t xml:space="preserve">Scan for changes </w:t>
            </w:r>
            <w:r w:rsidR="00A20192">
              <w:t>to log files</w:t>
            </w:r>
          </w:p>
        </w:tc>
        <w:tc>
          <w:tcPr>
            <w:tcW w:w="4740" w:type="dxa"/>
          </w:tcPr>
          <w:p w14:paraId="74890146" w14:textId="69E1825E" w:rsidR="009502FD" w:rsidRDefault="003A6E24" w:rsidP="009502FD">
            <w:r>
              <w:t>Event Config</w:t>
            </w:r>
            <w:r w:rsidR="00AA4DB8">
              <w:t>uration</w:t>
            </w:r>
            <w:r>
              <w:t xml:space="preserve"> (2)</w:t>
            </w:r>
          </w:p>
        </w:tc>
      </w:tr>
      <w:tr w:rsidR="009502FD" w14:paraId="38661C9C" w14:textId="77777777" w:rsidTr="009502FD">
        <w:tc>
          <w:tcPr>
            <w:tcW w:w="9420" w:type="dxa"/>
            <w:gridSpan w:val="2"/>
          </w:tcPr>
          <w:p w14:paraId="53A9E940" w14:textId="77777777" w:rsidR="009502FD" w:rsidRDefault="009502FD" w:rsidP="009502FD">
            <w:pPr>
              <w:pStyle w:val="ListParagraph"/>
              <w:ind w:left="0"/>
            </w:pPr>
            <w:r w:rsidRPr="1B840FA4">
              <w:rPr>
                <w:b/>
                <w:bCs/>
              </w:rPr>
              <w:t>Contract</w:t>
            </w:r>
            <w:r>
              <w:t>: 2. Provide Some Attributes</w:t>
            </w:r>
          </w:p>
        </w:tc>
      </w:tr>
      <w:tr w:rsidR="009502FD" w14:paraId="1951E3B1" w14:textId="77777777" w:rsidTr="009502FD">
        <w:tc>
          <w:tcPr>
            <w:tcW w:w="4680" w:type="dxa"/>
          </w:tcPr>
          <w:p w14:paraId="406456C7" w14:textId="77777777" w:rsidR="009502FD" w:rsidRDefault="009502FD" w:rsidP="009502FD">
            <w:pPr>
              <w:pStyle w:val="ListParagraph"/>
              <w:ind w:left="0"/>
              <w:rPr>
                <w:b/>
                <w:bCs/>
              </w:rPr>
            </w:pPr>
            <w:r w:rsidRPr="1B840FA4">
              <w:rPr>
                <w:b/>
                <w:bCs/>
              </w:rPr>
              <w:t>Responsibilities</w:t>
            </w:r>
          </w:p>
        </w:tc>
        <w:tc>
          <w:tcPr>
            <w:tcW w:w="4740" w:type="dxa"/>
          </w:tcPr>
          <w:p w14:paraId="6461DC6B" w14:textId="77777777" w:rsidR="009502FD" w:rsidRDefault="009502FD" w:rsidP="009502FD">
            <w:pPr>
              <w:pStyle w:val="ListParagraph"/>
              <w:ind w:left="0"/>
              <w:rPr>
                <w:b/>
                <w:bCs/>
              </w:rPr>
            </w:pPr>
            <w:r w:rsidRPr="1B840FA4">
              <w:rPr>
                <w:b/>
                <w:bCs/>
              </w:rPr>
              <w:t>Collaborations</w:t>
            </w:r>
          </w:p>
        </w:tc>
      </w:tr>
      <w:tr w:rsidR="009502FD" w14:paraId="35B99EA8" w14:textId="77777777" w:rsidTr="009502FD">
        <w:trPr>
          <w:trHeight w:val="800"/>
        </w:trPr>
        <w:tc>
          <w:tcPr>
            <w:tcW w:w="4680" w:type="dxa"/>
          </w:tcPr>
          <w:p w14:paraId="0515035D" w14:textId="1CE94B10" w:rsidR="009502FD" w:rsidRPr="002134C5" w:rsidRDefault="002134C5" w:rsidP="00743638">
            <w:pPr>
              <w:pStyle w:val="ListParagraph"/>
              <w:numPr>
                <w:ilvl w:val="0"/>
                <w:numId w:val="34"/>
              </w:numPr>
              <w:overflowPunct/>
              <w:autoSpaceDE/>
              <w:autoSpaceDN/>
              <w:adjustRightInd/>
              <w:textAlignment w:val="auto"/>
              <w:rPr>
                <w:rFonts w:eastAsiaTheme="minorEastAsia"/>
              </w:rPr>
            </w:pPr>
            <w:r>
              <w:t xml:space="preserve">Know validation </w:t>
            </w:r>
            <w:r w:rsidR="00E9264F">
              <w:t>parameters</w:t>
            </w:r>
          </w:p>
          <w:p w14:paraId="017A0929" w14:textId="126D4534" w:rsidR="009502FD" w:rsidRDefault="002134C5" w:rsidP="009502FD">
            <w:pPr>
              <w:pStyle w:val="ListParagraph"/>
              <w:numPr>
                <w:ilvl w:val="0"/>
                <w:numId w:val="34"/>
              </w:numPr>
              <w:overflowPunct/>
              <w:autoSpaceDE/>
              <w:autoSpaceDN/>
              <w:adjustRightInd/>
              <w:textAlignment w:val="auto"/>
              <w:rPr>
                <w:rFonts w:eastAsiaTheme="minorEastAsia"/>
              </w:rPr>
            </w:pPr>
            <w:r>
              <w:t>Know log file</w:t>
            </w:r>
            <w:r w:rsidR="001B1CF2">
              <w:t xml:space="preserve"> directori</w:t>
            </w:r>
            <w:r w:rsidR="00E9264F">
              <w:t>es</w:t>
            </w:r>
          </w:p>
        </w:tc>
        <w:tc>
          <w:tcPr>
            <w:tcW w:w="4740" w:type="dxa"/>
          </w:tcPr>
          <w:p w14:paraId="0BB9D6A6" w14:textId="77777777" w:rsidR="009502FD" w:rsidRDefault="00AA4DB8" w:rsidP="0042243F">
            <w:pPr>
              <w:pStyle w:val="ListParagraph"/>
              <w:ind w:left="0"/>
            </w:pPr>
            <w:r>
              <w:t>Event Configuration (1)</w:t>
            </w:r>
          </w:p>
          <w:p w14:paraId="37F7BA7A" w14:textId="3965E706" w:rsidR="009502FD" w:rsidRDefault="00AA4DB8" w:rsidP="009502FD">
            <w:pPr>
              <w:pStyle w:val="ListParagraph"/>
              <w:ind w:left="0"/>
            </w:pPr>
            <w:r>
              <w:t>Event Configuration (2)</w:t>
            </w:r>
          </w:p>
        </w:tc>
      </w:tr>
    </w:tbl>
    <w:p w14:paraId="7D15517C" w14:textId="77777777" w:rsidR="009502FD" w:rsidRDefault="009502FD" w:rsidP="00527ADD"/>
    <w:p w14:paraId="0480DCEF" w14:textId="71A7FAD8" w:rsidR="00D04C04" w:rsidRDefault="00B11513" w:rsidP="00340569">
      <w:pPr>
        <w:pStyle w:val="Heading3"/>
      </w:pPr>
      <w:bookmarkStart w:id="135" w:name="_Toc34675540"/>
      <w:bookmarkStart w:id="136" w:name="_Toc34675505"/>
      <w:commentRangeStart w:id="137"/>
      <w:r>
        <w:t>OCR</w:t>
      </w:r>
      <w:bookmarkEnd w:id="135"/>
      <w:bookmarkEnd w:id="136"/>
      <w:commentRangeEnd w:id="137"/>
      <w:r w:rsidR="00C21760">
        <w:rPr>
          <w:rStyle w:val="CommentReference"/>
          <w:rFonts w:eastAsia="Batang"/>
          <w:b w:val="0"/>
        </w:rPr>
        <w:commentReference w:id="137"/>
      </w:r>
    </w:p>
    <w:tbl>
      <w:tblPr>
        <w:tblStyle w:val="TableGrid"/>
        <w:tblW w:w="0" w:type="auto"/>
        <w:tblLayout w:type="fixed"/>
        <w:tblLook w:val="06A0" w:firstRow="1" w:lastRow="0" w:firstColumn="1" w:lastColumn="0" w:noHBand="1" w:noVBand="1"/>
      </w:tblPr>
      <w:tblGrid>
        <w:gridCol w:w="4680"/>
        <w:gridCol w:w="4740"/>
      </w:tblGrid>
      <w:tr w:rsidR="00D97529" w14:paraId="57F60B21" w14:textId="77777777" w:rsidTr="0009113A">
        <w:tc>
          <w:tcPr>
            <w:tcW w:w="9420" w:type="dxa"/>
            <w:gridSpan w:val="2"/>
          </w:tcPr>
          <w:p w14:paraId="702F0C41" w14:textId="77777777" w:rsidR="00D97529" w:rsidRDefault="00D97529" w:rsidP="0009113A">
            <w:r w:rsidRPr="1B840FA4">
              <w:rPr>
                <w:b/>
                <w:bCs/>
              </w:rPr>
              <w:t>Class Name</w:t>
            </w:r>
            <w:r>
              <w:t>: OCR</w:t>
            </w:r>
          </w:p>
        </w:tc>
      </w:tr>
      <w:tr w:rsidR="00D97529" w14:paraId="0126EC47" w14:textId="77777777" w:rsidTr="0009113A">
        <w:tc>
          <w:tcPr>
            <w:tcW w:w="9420" w:type="dxa"/>
            <w:gridSpan w:val="2"/>
          </w:tcPr>
          <w:p w14:paraId="1515D206" w14:textId="54D38774" w:rsidR="00D97529" w:rsidRDefault="00D97529" w:rsidP="0009113A">
            <w:r w:rsidRPr="1B840FA4">
              <w:rPr>
                <w:b/>
                <w:bCs/>
              </w:rPr>
              <w:lastRenderedPageBreak/>
              <w:t>Superclass</w:t>
            </w:r>
            <w:r>
              <w:t>:</w:t>
            </w:r>
            <w:r w:rsidR="007C0EBE">
              <w:t xml:space="preserve"> None</w:t>
            </w:r>
          </w:p>
        </w:tc>
      </w:tr>
      <w:tr w:rsidR="00D97529" w14:paraId="1F69E536" w14:textId="77777777" w:rsidTr="0009113A">
        <w:tc>
          <w:tcPr>
            <w:tcW w:w="9420" w:type="dxa"/>
            <w:gridSpan w:val="2"/>
          </w:tcPr>
          <w:p w14:paraId="4D4306D5" w14:textId="6FC6DBD1" w:rsidR="00D97529" w:rsidRDefault="00D97529" w:rsidP="0009113A">
            <w:r w:rsidRPr="1B840FA4">
              <w:rPr>
                <w:b/>
                <w:bCs/>
              </w:rPr>
              <w:t>Subclasses</w:t>
            </w:r>
            <w:r>
              <w:t>:</w:t>
            </w:r>
            <w:r w:rsidR="007C0EBE">
              <w:t xml:space="preserve"> None</w:t>
            </w:r>
          </w:p>
        </w:tc>
      </w:tr>
      <w:tr w:rsidR="00D97529" w14:paraId="4FC16F0C" w14:textId="77777777" w:rsidTr="0009113A">
        <w:tc>
          <w:tcPr>
            <w:tcW w:w="9420" w:type="dxa"/>
            <w:gridSpan w:val="2"/>
          </w:tcPr>
          <w:p w14:paraId="3C8B00AA" w14:textId="77777777" w:rsidR="00D97529" w:rsidRDefault="00D97529" w:rsidP="0009113A">
            <w:pPr>
              <w:rPr>
                <w:b/>
                <w:bCs/>
              </w:rPr>
            </w:pPr>
            <w:r w:rsidRPr="1B840FA4">
              <w:rPr>
                <w:b/>
                <w:bCs/>
              </w:rPr>
              <w:t>Private Responsibilities</w:t>
            </w:r>
          </w:p>
          <w:p w14:paraId="3BA54E81" w14:textId="50EDBC8D" w:rsidR="00D97529" w:rsidRDefault="00D97529" w:rsidP="0009113A">
            <w:pPr>
              <w:pStyle w:val="ListParagraph"/>
              <w:numPr>
                <w:ilvl w:val="0"/>
                <w:numId w:val="33"/>
              </w:numPr>
              <w:overflowPunct/>
              <w:autoSpaceDE/>
              <w:autoSpaceDN/>
              <w:adjustRightInd/>
              <w:textAlignment w:val="auto"/>
              <w:rPr>
                <w:rFonts w:eastAsiaTheme="minorEastAsia"/>
              </w:rPr>
            </w:pPr>
            <w:r>
              <w:t>Kno</w:t>
            </w:r>
            <w:r w:rsidR="00F01B05">
              <w:t xml:space="preserve">w how to parse files </w:t>
            </w:r>
            <w:r w:rsidR="006F79B8">
              <w:t xml:space="preserve">that are </w:t>
            </w:r>
            <w:r w:rsidR="00F01B05">
              <w:t>in</w:t>
            </w:r>
            <w:r w:rsidR="00F01B05">
              <w:t xml:space="preserve"> </w:t>
            </w:r>
            <w:r w:rsidR="006F79B8">
              <w:t>an</w:t>
            </w:r>
            <w:r w:rsidR="00F01B05">
              <w:t xml:space="preserve"> OCR</w:t>
            </w:r>
            <w:r w:rsidR="006F79B8">
              <w:t xml:space="preserve"> format</w:t>
            </w:r>
          </w:p>
        </w:tc>
      </w:tr>
      <w:tr w:rsidR="00D97529" w14:paraId="5C8D17CD" w14:textId="77777777" w:rsidTr="0009113A">
        <w:tc>
          <w:tcPr>
            <w:tcW w:w="9420" w:type="dxa"/>
            <w:gridSpan w:val="2"/>
          </w:tcPr>
          <w:p w14:paraId="4ACE0470" w14:textId="69E80F24" w:rsidR="00D97529" w:rsidRDefault="00D97529" w:rsidP="0009113A">
            <w:pPr>
              <w:rPr>
                <w:b/>
                <w:bCs/>
              </w:rPr>
            </w:pPr>
            <w:r w:rsidRPr="1B840FA4">
              <w:rPr>
                <w:b/>
                <w:bCs/>
              </w:rPr>
              <w:t>Contract:</w:t>
            </w:r>
            <w:r>
              <w:t xml:space="preserve"> </w:t>
            </w:r>
          </w:p>
        </w:tc>
      </w:tr>
      <w:tr w:rsidR="00D97529" w14:paraId="7BDE77AE" w14:textId="77777777" w:rsidTr="0009113A">
        <w:tc>
          <w:tcPr>
            <w:tcW w:w="4680" w:type="dxa"/>
          </w:tcPr>
          <w:p w14:paraId="2BD6E885" w14:textId="77777777" w:rsidR="00D97529" w:rsidRDefault="00D97529" w:rsidP="0009113A">
            <w:pPr>
              <w:rPr>
                <w:b/>
                <w:bCs/>
              </w:rPr>
            </w:pPr>
            <w:r w:rsidRPr="1B840FA4">
              <w:rPr>
                <w:b/>
                <w:bCs/>
              </w:rPr>
              <w:t>Responsibilities</w:t>
            </w:r>
          </w:p>
        </w:tc>
        <w:tc>
          <w:tcPr>
            <w:tcW w:w="4740" w:type="dxa"/>
          </w:tcPr>
          <w:p w14:paraId="6EA2F002" w14:textId="77777777" w:rsidR="00D97529" w:rsidRDefault="00D97529" w:rsidP="0009113A">
            <w:r w:rsidRPr="1B840FA4">
              <w:rPr>
                <w:b/>
                <w:bCs/>
              </w:rPr>
              <w:t>Collaborations</w:t>
            </w:r>
          </w:p>
        </w:tc>
      </w:tr>
      <w:tr w:rsidR="00D97529" w14:paraId="3AB4F7D1" w14:textId="77777777" w:rsidTr="0009113A">
        <w:tc>
          <w:tcPr>
            <w:tcW w:w="4680" w:type="dxa"/>
          </w:tcPr>
          <w:p w14:paraId="20A25143" w14:textId="40D509E4" w:rsidR="00D97529" w:rsidRDefault="00D97529" w:rsidP="0009113A">
            <w:pPr>
              <w:pStyle w:val="ListParagraph"/>
              <w:numPr>
                <w:ilvl w:val="0"/>
                <w:numId w:val="34"/>
              </w:numPr>
              <w:overflowPunct/>
              <w:autoSpaceDE/>
              <w:autoSpaceDN/>
              <w:adjustRightInd/>
              <w:textAlignment w:val="auto"/>
              <w:rPr>
                <w:rFonts w:eastAsiaTheme="minorEastAsia"/>
              </w:rPr>
            </w:pPr>
          </w:p>
        </w:tc>
        <w:tc>
          <w:tcPr>
            <w:tcW w:w="4740" w:type="dxa"/>
          </w:tcPr>
          <w:p w14:paraId="0E144558" w14:textId="47E94CE4" w:rsidR="00D97529" w:rsidRDefault="00D97529" w:rsidP="0009113A"/>
        </w:tc>
      </w:tr>
      <w:tr w:rsidR="00D97529" w14:paraId="03CF4177" w14:textId="77777777" w:rsidTr="0009113A">
        <w:tc>
          <w:tcPr>
            <w:tcW w:w="9420" w:type="dxa"/>
            <w:gridSpan w:val="2"/>
          </w:tcPr>
          <w:p w14:paraId="4B93E544" w14:textId="61189294" w:rsidR="00D97529" w:rsidRDefault="00D97529" w:rsidP="0009113A">
            <w:pPr>
              <w:pStyle w:val="ListParagraph"/>
              <w:ind w:left="0"/>
            </w:pPr>
            <w:r w:rsidRPr="1B840FA4">
              <w:rPr>
                <w:b/>
                <w:bCs/>
              </w:rPr>
              <w:t>Contract</w:t>
            </w:r>
            <w:r>
              <w:t xml:space="preserve">: </w:t>
            </w:r>
          </w:p>
        </w:tc>
      </w:tr>
      <w:tr w:rsidR="00D97529" w14:paraId="6BDBBD55" w14:textId="77777777" w:rsidTr="0009113A">
        <w:tc>
          <w:tcPr>
            <w:tcW w:w="4680" w:type="dxa"/>
          </w:tcPr>
          <w:p w14:paraId="410F2AF4" w14:textId="77777777" w:rsidR="00D97529" w:rsidRDefault="00D97529" w:rsidP="0009113A">
            <w:pPr>
              <w:pStyle w:val="ListParagraph"/>
              <w:ind w:left="0"/>
              <w:rPr>
                <w:b/>
                <w:bCs/>
              </w:rPr>
            </w:pPr>
            <w:r w:rsidRPr="1B840FA4">
              <w:rPr>
                <w:b/>
                <w:bCs/>
              </w:rPr>
              <w:t>Responsibilities</w:t>
            </w:r>
          </w:p>
        </w:tc>
        <w:tc>
          <w:tcPr>
            <w:tcW w:w="4740" w:type="dxa"/>
          </w:tcPr>
          <w:p w14:paraId="7DEF995F" w14:textId="77777777" w:rsidR="00D97529" w:rsidRDefault="00D97529" w:rsidP="0009113A">
            <w:pPr>
              <w:pStyle w:val="ListParagraph"/>
              <w:ind w:left="0"/>
              <w:rPr>
                <w:b/>
                <w:bCs/>
              </w:rPr>
            </w:pPr>
            <w:r w:rsidRPr="1B840FA4">
              <w:rPr>
                <w:b/>
                <w:bCs/>
              </w:rPr>
              <w:t>Collaborations</w:t>
            </w:r>
          </w:p>
        </w:tc>
      </w:tr>
      <w:tr w:rsidR="00D97529" w14:paraId="44879071" w14:textId="77777777" w:rsidTr="0009113A">
        <w:trPr>
          <w:trHeight w:val="800"/>
        </w:trPr>
        <w:tc>
          <w:tcPr>
            <w:tcW w:w="4680" w:type="dxa"/>
          </w:tcPr>
          <w:p w14:paraId="2EFBAE3E" w14:textId="5D3A4190" w:rsidR="00D97529" w:rsidRDefault="00D97529" w:rsidP="0009113A">
            <w:pPr>
              <w:pStyle w:val="ListParagraph"/>
              <w:numPr>
                <w:ilvl w:val="0"/>
                <w:numId w:val="34"/>
              </w:numPr>
              <w:overflowPunct/>
              <w:autoSpaceDE/>
              <w:autoSpaceDN/>
              <w:adjustRightInd/>
              <w:textAlignment w:val="auto"/>
              <w:rPr>
                <w:rFonts w:eastAsiaTheme="minorEastAsia"/>
              </w:rPr>
            </w:pPr>
          </w:p>
        </w:tc>
        <w:tc>
          <w:tcPr>
            <w:tcW w:w="4740" w:type="dxa"/>
          </w:tcPr>
          <w:p w14:paraId="41390BD4" w14:textId="6A9E8921" w:rsidR="00D97529" w:rsidRDefault="00D97529" w:rsidP="0009113A">
            <w:pPr>
              <w:pStyle w:val="ListParagraph"/>
              <w:ind w:left="0"/>
            </w:pPr>
          </w:p>
        </w:tc>
      </w:tr>
    </w:tbl>
    <w:p w14:paraId="0D0ABE31" w14:textId="77777777" w:rsidR="00D97529" w:rsidRDefault="00D97529" w:rsidP="00527ADD"/>
    <w:p w14:paraId="0B138670" w14:textId="61B98C84" w:rsidR="00D04C04" w:rsidRDefault="00B11513" w:rsidP="00340569">
      <w:pPr>
        <w:pStyle w:val="Heading3"/>
      </w:pPr>
      <w:bookmarkStart w:id="138" w:name="_Toc34675541"/>
      <w:bookmarkStart w:id="139" w:name="_Toc34675506"/>
      <w:r>
        <w:t>Audio Transcriber</w:t>
      </w:r>
      <w:bookmarkEnd w:id="138"/>
      <w:bookmarkEnd w:id="139"/>
    </w:p>
    <w:tbl>
      <w:tblPr>
        <w:tblStyle w:val="TableGrid"/>
        <w:tblW w:w="0" w:type="auto"/>
        <w:tblLayout w:type="fixed"/>
        <w:tblLook w:val="06A0" w:firstRow="1" w:lastRow="0" w:firstColumn="1" w:lastColumn="0" w:noHBand="1" w:noVBand="1"/>
      </w:tblPr>
      <w:tblGrid>
        <w:gridCol w:w="4680"/>
        <w:gridCol w:w="4740"/>
      </w:tblGrid>
      <w:tr w:rsidR="00D04C04" w14:paraId="6EC564F4" w14:textId="77777777" w:rsidTr="00AB4545">
        <w:tc>
          <w:tcPr>
            <w:tcW w:w="9420" w:type="dxa"/>
            <w:gridSpan w:val="2"/>
          </w:tcPr>
          <w:p w14:paraId="32833643" w14:textId="77777777" w:rsidR="00D04C04" w:rsidRDefault="00D04C04" w:rsidP="00AB4545">
            <w:r w:rsidRPr="1B840FA4">
              <w:rPr>
                <w:b/>
                <w:bCs/>
              </w:rPr>
              <w:t>Class Name</w:t>
            </w:r>
            <w:r>
              <w:t>: Audio Transcriber</w:t>
            </w:r>
          </w:p>
        </w:tc>
      </w:tr>
      <w:tr w:rsidR="00D04C04" w14:paraId="271067A2" w14:textId="77777777" w:rsidTr="00AB4545">
        <w:tc>
          <w:tcPr>
            <w:tcW w:w="9420" w:type="dxa"/>
            <w:gridSpan w:val="2"/>
          </w:tcPr>
          <w:p w14:paraId="25BEE2D2" w14:textId="4D31114B" w:rsidR="00D04C04" w:rsidRDefault="00D04C04" w:rsidP="00AB4545">
            <w:r w:rsidRPr="1B840FA4">
              <w:rPr>
                <w:b/>
                <w:bCs/>
              </w:rPr>
              <w:t>Superclass</w:t>
            </w:r>
            <w:r>
              <w:t>:</w:t>
            </w:r>
            <w:r w:rsidR="007C0EBE">
              <w:t xml:space="preserve"> None</w:t>
            </w:r>
          </w:p>
        </w:tc>
      </w:tr>
      <w:tr w:rsidR="00D04C04" w14:paraId="1AABFE59" w14:textId="77777777" w:rsidTr="00AB4545">
        <w:tc>
          <w:tcPr>
            <w:tcW w:w="9420" w:type="dxa"/>
            <w:gridSpan w:val="2"/>
          </w:tcPr>
          <w:p w14:paraId="3B64876C" w14:textId="19F3B22A" w:rsidR="00D04C04" w:rsidRDefault="00D04C04" w:rsidP="00AB4545">
            <w:r w:rsidRPr="1B840FA4">
              <w:rPr>
                <w:b/>
                <w:bCs/>
              </w:rPr>
              <w:t>Subclasses</w:t>
            </w:r>
            <w:r>
              <w:t>:</w:t>
            </w:r>
            <w:r w:rsidR="007C0EBE">
              <w:t xml:space="preserve"> None</w:t>
            </w:r>
          </w:p>
        </w:tc>
      </w:tr>
      <w:tr w:rsidR="00D04C04" w14:paraId="7E6E9D2A" w14:textId="77777777" w:rsidTr="00AB4545">
        <w:tc>
          <w:tcPr>
            <w:tcW w:w="9420" w:type="dxa"/>
            <w:gridSpan w:val="2"/>
          </w:tcPr>
          <w:p w14:paraId="53495414" w14:textId="77777777" w:rsidR="00D04C04" w:rsidRDefault="00D04C04" w:rsidP="00AB4545">
            <w:pPr>
              <w:rPr>
                <w:b/>
                <w:bCs/>
              </w:rPr>
            </w:pPr>
            <w:r w:rsidRPr="1B840FA4">
              <w:rPr>
                <w:b/>
                <w:bCs/>
              </w:rPr>
              <w:t>Private Responsibilities</w:t>
            </w:r>
          </w:p>
          <w:p w14:paraId="3F2B6280" w14:textId="46C59FCB" w:rsidR="00D04C04" w:rsidRDefault="00D04C04" w:rsidP="00AB4545">
            <w:pPr>
              <w:pStyle w:val="ListParagraph"/>
              <w:numPr>
                <w:ilvl w:val="0"/>
                <w:numId w:val="33"/>
              </w:numPr>
              <w:overflowPunct/>
              <w:autoSpaceDE/>
              <w:autoSpaceDN/>
              <w:adjustRightInd/>
              <w:textAlignment w:val="auto"/>
              <w:rPr>
                <w:rFonts w:eastAsiaTheme="minorEastAsia"/>
              </w:rPr>
            </w:pPr>
            <w:r>
              <w:t xml:space="preserve">Know </w:t>
            </w:r>
            <w:r w:rsidR="007C0EBE">
              <w:t>how to parse files</w:t>
            </w:r>
            <w:r w:rsidR="006F79B8">
              <w:t xml:space="preserve"> that are </w:t>
            </w:r>
            <w:r w:rsidR="007C5513">
              <w:t>audio files</w:t>
            </w:r>
          </w:p>
        </w:tc>
      </w:tr>
      <w:tr w:rsidR="00D04C04" w14:paraId="617AB3CD" w14:textId="77777777" w:rsidTr="00AB4545">
        <w:tc>
          <w:tcPr>
            <w:tcW w:w="9420" w:type="dxa"/>
            <w:gridSpan w:val="2"/>
          </w:tcPr>
          <w:p w14:paraId="74905E33" w14:textId="5EC2535F" w:rsidR="00D04C04" w:rsidRDefault="00D04C04" w:rsidP="00AB4545">
            <w:pPr>
              <w:rPr>
                <w:b/>
                <w:bCs/>
              </w:rPr>
            </w:pPr>
            <w:r w:rsidRPr="1B840FA4">
              <w:rPr>
                <w:b/>
                <w:bCs/>
              </w:rPr>
              <w:t>Contract:</w:t>
            </w:r>
            <w:r>
              <w:t xml:space="preserve"> </w:t>
            </w:r>
          </w:p>
        </w:tc>
      </w:tr>
      <w:tr w:rsidR="00D04C04" w14:paraId="0524D51A" w14:textId="77777777" w:rsidTr="00AB4545">
        <w:tc>
          <w:tcPr>
            <w:tcW w:w="4680" w:type="dxa"/>
          </w:tcPr>
          <w:p w14:paraId="3B50A141" w14:textId="77777777" w:rsidR="00D04C04" w:rsidRDefault="00D04C04" w:rsidP="00AB4545">
            <w:pPr>
              <w:rPr>
                <w:b/>
                <w:bCs/>
              </w:rPr>
            </w:pPr>
            <w:r w:rsidRPr="1B840FA4">
              <w:rPr>
                <w:b/>
                <w:bCs/>
              </w:rPr>
              <w:t>Responsibilities</w:t>
            </w:r>
          </w:p>
        </w:tc>
        <w:tc>
          <w:tcPr>
            <w:tcW w:w="4740" w:type="dxa"/>
          </w:tcPr>
          <w:p w14:paraId="1F471607" w14:textId="77777777" w:rsidR="00D04C04" w:rsidRDefault="00D04C04" w:rsidP="00AB4545">
            <w:r w:rsidRPr="1B840FA4">
              <w:rPr>
                <w:b/>
                <w:bCs/>
              </w:rPr>
              <w:t>Collaborations</w:t>
            </w:r>
          </w:p>
        </w:tc>
      </w:tr>
      <w:tr w:rsidR="00D04C04" w14:paraId="76485839" w14:textId="77777777" w:rsidTr="00AB4545">
        <w:tc>
          <w:tcPr>
            <w:tcW w:w="4680" w:type="dxa"/>
          </w:tcPr>
          <w:p w14:paraId="710FEFA7" w14:textId="58350954" w:rsidR="00D04C04" w:rsidRDefault="00D04C04" w:rsidP="00AB4545">
            <w:pPr>
              <w:pStyle w:val="ListParagraph"/>
              <w:numPr>
                <w:ilvl w:val="0"/>
                <w:numId w:val="34"/>
              </w:numPr>
              <w:overflowPunct/>
              <w:autoSpaceDE/>
              <w:autoSpaceDN/>
              <w:adjustRightInd/>
              <w:textAlignment w:val="auto"/>
              <w:rPr>
                <w:rFonts w:eastAsiaTheme="minorEastAsia"/>
              </w:rPr>
            </w:pPr>
          </w:p>
        </w:tc>
        <w:tc>
          <w:tcPr>
            <w:tcW w:w="4740" w:type="dxa"/>
          </w:tcPr>
          <w:p w14:paraId="0B69D621" w14:textId="340C06C6" w:rsidR="00D04C04" w:rsidRDefault="00D04C04" w:rsidP="00AB4545"/>
        </w:tc>
      </w:tr>
      <w:tr w:rsidR="00D04C04" w14:paraId="11A074B6" w14:textId="77777777" w:rsidTr="00AB4545">
        <w:tc>
          <w:tcPr>
            <w:tcW w:w="9420" w:type="dxa"/>
            <w:gridSpan w:val="2"/>
          </w:tcPr>
          <w:p w14:paraId="506D714D" w14:textId="29DB01D4" w:rsidR="00D04C04" w:rsidRDefault="00D04C04" w:rsidP="00AB4545">
            <w:pPr>
              <w:pStyle w:val="ListParagraph"/>
              <w:ind w:left="0"/>
            </w:pPr>
            <w:r w:rsidRPr="1B840FA4">
              <w:rPr>
                <w:b/>
                <w:bCs/>
              </w:rPr>
              <w:t>Contract</w:t>
            </w:r>
            <w:r>
              <w:t xml:space="preserve">: </w:t>
            </w:r>
          </w:p>
        </w:tc>
      </w:tr>
      <w:tr w:rsidR="00D04C04" w14:paraId="6D623A34" w14:textId="77777777" w:rsidTr="00AB4545">
        <w:tc>
          <w:tcPr>
            <w:tcW w:w="4680" w:type="dxa"/>
          </w:tcPr>
          <w:p w14:paraId="53AA2682" w14:textId="77777777" w:rsidR="00D04C04" w:rsidRDefault="00D04C04" w:rsidP="00AB4545">
            <w:pPr>
              <w:pStyle w:val="ListParagraph"/>
              <w:ind w:left="0"/>
              <w:rPr>
                <w:b/>
                <w:bCs/>
              </w:rPr>
            </w:pPr>
            <w:r w:rsidRPr="1B840FA4">
              <w:rPr>
                <w:b/>
                <w:bCs/>
              </w:rPr>
              <w:t>Responsibilities</w:t>
            </w:r>
          </w:p>
        </w:tc>
        <w:tc>
          <w:tcPr>
            <w:tcW w:w="4740" w:type="dxa"/>
          </w:tcPr>
          <w:p w14:paraId="41943280" w14:textId="77777777" w:rsidR="00D04C04" w:rsidRDefault="00D04C04" w:rsidP="00AB4545">
            <w:pPr>
              <w:pStyle w:val="ListParagraph"/>
              <w:ind w:left="0"/>
              <w:rPr>
                <w:b/>
                <w:bCs/>
              </w:rPr>
            </w:pPr>
            <w:r w:rsidRPr="1B840FA4">
              <w:rPr>
                <w:b/>
                <w:bCs/>
              </w:rPr>
              <w:t>Collaborations</w:t>
            </w:r>
          </w:p>
        </w:tc>
      </w:tr>
      <w:tr w:rsidR="00D04C04" w14:paraId="2FE29ED2" w14:textId="77777777" w:rsidTr="00AB4545">
        <w:trPr>
          <w:trHeight w:val="800"/>
        </w:trPr>
        <w:tc>
          <w:tcPr>
            <w:tcW w:w="4680" w:type="dxa"/>
          </w:tcPr>
          <w:p w14:paraId="33E2BCC7" w14:textId="40A06FDE" w:rsidR="00D04C04" w:rsidRDefault="00D04C04" w:rsidP="00AB4545">
            <w:pPr>
              <w:pStyle w:val="ListParagraph"/>
              <w:numPr>
                <w:ilvl w:val="0"/>
                <w:numId w:val="34"/>
              </w:numPr>
              <w:overflowPunct/>
              <w:autoSpaceDE/>
              <w:autoSpaceDN/>
              <w:adjustRightInd/>
              <w:textAlignment w:val="auto"/>
              <w:rPr>
                <w:rFonts w:eastAsiaTheme="minorEastAsia"/>
              </w:rPr>
            </w:pPr>
          </w:p>
        </w:tc>
        <w:tc>
          <w:tcPr>
            <w:tcW w:w="4740" w:type="dxa"/>
          </w:tcPr>
          <w:p w14:paraId="1C70F48A" w14:textId="77777777" w:rsidR="00D04C04" w:rsidRDefault="00D04C04" w:rsidP="00AB4545">
            <w:pPr>
              <w:pStyle w:val="ListParagraph"/>
              <w:ind w:left="0"/>
            </w:pPr>
          </w:p>
          <w:p w14:paraId="3462083B" w14:textId="65459AE2" w:rsidR="00D04C04" w:rsidRDefault="00D04C04" w:rsidP="00AB4545">
            <w:pPr>
              <w:pStyle w:val="ListParagraph"/>
              <w:ind w:left="0"/>
            </w:pPr>
          </w:p>
        </w:tc>
      </w:tr>
    </w:tbl>
    <w:p w14:paraId="7F41BE85" w14:textId="77777777" w:rsidR="00D97529" w:rsidRDefault="00D97529" w:rsidP="00527ADD"/>
    <w:p w14:paraId="72DA6B82" w14:textId="7FA0CA3C" w:rsidR="00D04C04" w:rsidRDefault="00340569" w:rsidP="00340569">
      <w:pPr>
        <w:pStyle w:val="Heading3"/>
      </w:pPr>
      <w:bookmarkStart w:id="140" w:name="_Toc34675542"/>
      <w:bookmarkStart w:id="141" w:name="_Toc34675507"/>
      <w:commentRangeStart w:id="142"/>
      <w:r>
        <w:t>Splunk</w:t>
      </w:r>
      <w:bookmarkEnd w:id="140"/>
      <w:bookmarkEnd w:id="141"/>
      <w:commentRangeEnd w:id="142"/>
      <w:r w:rsidR="002A38BA">
        <w:rPr>
          <w:rStyle w:val="CommentReference"/>
          <w:rFonts w:eastAsia="Batang"/>
          <w:b w:val="0"/>
        </w:rPr>
        <w:commentReference w:id="142"/>
      </w:r>
    </w:p>
    <w:tbl>
      <w:tblPr>
        <w:tblStyle w:val="TableGrid"/>
        <w:tblW w:w="0" w:type="auto"/>
        <w:tblLayout w:type="fixed"/>
        <w:tblLook w:val="06A0" w:firstRow="1" w:lastRow="0" w:firstColumn="1" w:lastColumn="0" w:noHBand="1" w:noVBand="1"/>
      </w:tblPr>
      <w:tblGrid>
        <w:gridCol w:w="4680"/>
        <w:gridCol w:w="4740"/>
      </w:tblGrid>
      <w:tr w:rsidR="009502FD" w14:paraId="054FEA0B" w14:textId="77777777" w:rsidTr="009502FD">
        <w:tc>
          <w:tcPr>
            <w:tcW w:w="9420" w:type="dxa"/>
            <w:gridSpan w:val="2"/>
          </w:tcPr>
          <w:p w14:paraId="4AD26A96" w14:textId="54F0C7C3" w:rsidR="009502FD" w:rsidRDefault="009502FD" w:rsidP="009502FD">
            <w:r w:rsidRPr="1B840FA4">
              <w:rPr>
                <w:b/>
                <w:bCs/>
              </w:rPr>
              <w:t>Class Name</w:t>
            </w:r>
            <w:r>
              <w:t xml:space="preserve">: </w:t>
            </w:r>
            <w:r w:rsidR="003B5683">
              <w:t>Splunk</w:t>
            </w:r>
          </w:p>
        </w:tc>
      </w:tr>
      <w:tr w:rsidR="009502FD" w14:paraId="4F825FDB" w14:textId="77777777" w:rsidTr="009502FD">
        <w:tc>
          <w:tcPr>
            <w:tcW w:w="9420" w:type="dxa"/>
            <w:gridSpan w:val="2"/>
          </w:tcPr>
          <w:p w14:paraId="65D24A89" w14:textId="65F061E6" w:rsidR="009502FD" w:rsidRDefault="009502FD" w:rsidP="009502FD">
            <w:r w:rsidRPr="1B840FA4">
              <w:rPr>
                <w:b/>
                <w:bCs/>
              </w:rPr>
              <w:t>Superclass</w:t>
            </w:r>
            <w:r>
              <w:t>:</w:t>
            </w:r>
            <w:r w:rsidR="003953B4">
              <w:t xml:space="preserve"> </w:t>
            </w:r>
            <w:r w:rsidR="005A6D3B">
              <w:t>None</w:t>
            </w:r>
          </w:p>
        </w:tc>
      </w:tr>
      <w:tr w:rsidR="009502FD" w14:paraId="521BBF23" w14:textId="77777777" w:rsidTr="009502FD">
        <w:tc>
          <w:tcPr>
            <w:tcW w:w="9420" w:type="dxa"/>
            <w:gridSpan w:val="2"/>
          </w:tcPr>
          <w:p w14:paraId="57A43896" w14:textId="5D2C7530" w:rsidR="009502FD" w:rsidRDefault="009502FD" w:rsidP="009502FD">
            <w:r w:rsidRPr="1B840FA4">
              <w:rPr>
                <w:b/>
                <w:bCs/>
              </w:rPr>
              <w:t>Subclasses</w:t>
            </w:r>
            <w:r>
              <w:t>:</w:t>
            </w:r>
            <w:r w:rsidR="003953B4">
              <w:t xml:space="preserve"> None</w:t>
            </w:r>
          </w:p>
        </w:tc>
      </w:tr>
      <w:tr w:rsidR="009502FD" w14:paraId="513BA427" w14:textId="77777777" w:rsidTr="009502FD">
        <w:tc>
          <w:tcPr>
            <w:tcW w:w="9420" w:type="dxa"/>
            <w:gridSpan w:val="2"/>
          </w:tcPr>
          <w:p w14:paraId="0D808A18" w14:textId="77777777" w:rsidR="009502FD" w:rsidRDefault="009502FD" w:rsidP="009502FD">
            <w:pPr>
              <w:rPr>
                <w:b/>
                <w:bCs/>
              </w:rPr>
            </w:pPr>
            <w:r w:rsidRPr="1B840FA4">
              <w:rPr>
                <w:b/>
                <w:bCs/>
              </w:rPr>
              <w:t>Private Responsibilities</w:t>
            </w:r>
          </w:p>
          <w:p w14:paraId="173E6F2C" w14:textId="189ACC55" w:rsidR="009502FD" w:rsidRDefault="004A5D7A" w:rsidP="009502FD">
            <w:pPr>
              <w:pStyle w:val="ListParagraph"/>
              <w:numPr>
                <w:ilvl w:val="0"/>
                <w:numId w:val="33"/>
              </w:numPr>
              <w:overflowPunct/>
              <w:autoSpaceDE/>
              <w:autoSpaceDN/>
              <w:adjustRightInd/>
              <w:textAlignment w:val="auto"/>
              <w:rPr>
                <w:rFonts w:eastAsiaTheme="minorEastAsia"/>
              </w:rPr>
            </w:pPr>
            <w:r>
              <w:rPr>
                <w:rFonts w:eastAsiaTheme="minorEastAsia"/>
              </w:rPr>
              <w:t xml:space="preserve">Parse </w:t>
            </w:r>
            <w:r w:rsidR="009C26E6">
              <w:rPr>
                <w:rFonts w:eastAsiaTheme="minorEastAsia"/>
              </w:rPr>
              <w:t>files</w:t>
            </w:r>
            <w:r w:rsidR="00C82146">
              <w:rPr>
                <w:rFonts w:eastAsiaTheme="minorEastAsia"/>
              </w:rPr>
              <w:t xml:space="preserve"> </w:t>
            </w:r>
          </w:p>
        </w:tc>
      </w:tr>
      <w:tr w:rsidR="009502FD" w14:paraId="66928536" w14:textId="77777777" w:rsidTr="009502FD">
        <w:tc>
          <w:tcPr>
            <w:tcW w:w="9420" w:type="dxa"/>
            <w:gridSpan w:val="2"/>
          </w:tcPr>
          <w:p w14:paraId="78155CB5" w14:textId="6773BD37" w:rsidR="009502FD" w:rsidRDefault="009502FD" w:rsidP="009502FD">
            <w:pPr>
              <w:rPr>
                <w:b/>
                <w:bCs/>
              </w:rPr>
            </w:pPr>
            <w:r w:rsidRPr="1B840FA4">
              <w:rPr>
                <w:b/>
                <w:bCs/>
              </w:rPr>
              <w:t>Contract:</w:t>
            </w:r>
            <w:r>
              <w:t xml:space="preserve"> </w:t>
            </w:r>
          </w:p>
        </w:tc>
      </w:tr>
      <w:tr w:rsidR="009502FD" w14:paraId="70C29706" w14:textId="77777777" w:rsidTr="009502FD">
        <w:tc>
          <w:tcPr>
            <w:tcW w:w="4680" w:type="dxa"/>
          </w:tcPr>
          <w:p w14:paraId="1E0D5364" w14:textId="77777777" w:rsidR="009502FD" w:rsidRDefault="009502FD" w:rsidP="009502FD">
            <w:pPr>
              <w:rPr>
                <w:b/>
                <w:bCs/>
              </w:rPr>
            </w:pPr>
            <w:r w:rsidRPr="1B840FA4">
              <w:rPr>
                <w:b/>
                <w:bCs/>
              </w:rPr>
              <w:t>Responsibilities</w:t>
            </w:r>
          </w:p>
        </w:tc>
        <w:tc>
          <w:tcPr>
            <w:tcW w:w="4740" w:type="dxa"/>
          </w:tcPr>
          <w:p w14:paraId="0044F6F4" w14:textId="77777777" w:rsidR="009502FD" w:rsidRDefault="009502FD" w:rsidP="009502FD">
            <w:r w:rsidRPr="1B840FA4">
              <w:rPr>
                <w:b/>
                <w:bCs/>
              </w:rPr>
              <w:t>Collaborations</w:t>
            </w:r>
          </w:p>
        </w:tc>
      </w:tr>
      <w:tr w:rsidR="009502FD" w14:paraId="39655F6C" w14:textId="77777777" w:rsidTr="009502FD">
        <w:tc>
          <w:tcPr>
            <w:tcW w:w="4680" w:type="dxa"/>
          </w:tcPr>
          <w:p w14:paraId="7428BDB6" w14:textId="22183329" w:rsidR="009502FD" w:rsidRDefault="009502FD" w:rsidP="009502FD">
            <w:pPr>
              <w:pStyle w:val="ListParagraph"/>
              <w:numPr>
                <w:ilvl w:val="0"/>
                <w:numId w:val="34"/>
              </w:numPr>
              <w:overflowPunct/>
              <w:autoSpaceDE/>
              <w:autoSpaceDN/>
              <w:adjustRightInd/>
              <w:textAlignment w:val="auto"/>
              <w:rPr>
                <w:rFonts w:eastAsiaTheme="minorEastAsia"/>
              </w:rPr>
            </w:pPr>
          </w:p>
        </w:tc>
        <w:tc>
          <w:tcPr>
            <w:tcW w:w="4740" w:type="dxa"/>
          </w:tcPr>
          <w:p w14:paraId="5A02D2FF" w14:textId="6D1AAC23" w:rsidR="009502FD" w:rsidRDefault="009502FD" w:rsidP="009502FD"/>
        </w:tc>
      </w:tr>
      <w:tr w:rsidR="009502FD" w14:paraId="0B61F573" w14:textId="77777777" w:rsidTr="009502FD">
        <w:tc>
          <w:tcPr>
            <w:tcW w:w="9420" w:type="dxa"/>
            <w:gridSpan w:val="2"/>
          </w:tcPr>
          <w:p w14:paraId="010A8376" w14:textId="7CA8F18E" w:rsidR="009502FD" w:rsidRDefault="009502FD" w:rsidP="009502FD">
            <w:pPr>
              <w:pStyle w:val="ListParagraph"/>
              <w:ind w:left="0"/>
            </w:pPr>
            <w:r w:rsidRPr="1B840FA4">
              <w:rPr>
                <w:b/>
                <w:bCs/>
              </w:rPr>
              <w:t>Contract</w:t>
            </w:r>
            <w:r>
              <w:t xml:space="preserve">: </w:t>
            </w:r>
          </w:p>
        </w:tc>
      </w:tr>
      <w:tr w:rsidR="009502FD" w14:paraId="13A4CBF7" w14:textId="77777777" w:rsidTr="009502FD">
        <w:tc>
          <w:tcPr>
            <w:tcW w:w="4680" w:type="dxa"/>
          </w:tcPr>
          <w:p w14:paraId="4811FD5E" w14:textId="77777777" w:rsidR="009502FD" w:rsidRDefault="009502FD" w:rsidP="009502FD">
            <w:pPr>
              <w:pStyle w:val="ListParagraph"/>
              <w:ind w:left="0"/>
              <w:rPr>
                <w:b/>
                <w:bCs/>
              </w:rPr>
            </w:pPr>
            <w:r w:rsidRPr="1B840FA4">
              <w:rPr>
                <w:b/>
                <w:bCs/>
              </w:rPr>
              <w:t>Responsibilities</w:t>
            </w:r>
          </w:p>
        </w:tc>
        <w:tc>
          <w:tcPr>
            <w:tcW w:w="4740" w:type="dxa"/>
          </w:tcPr>
          <w:p w14:paraId="7531D427" w14:textId="77777777" w:rsidR="009502FD" w:rsidRDefault="009502FD" w:rsidP="009502FD">
            <w:pPr>
              <w:pStyle w:val="ListParagraph"/>
              <w:ind w:left="0"/>
              <w:rPr>
                <w:b/>
                <w:bCs/>
              </w:rPr>
            </w:pPr>
            <w:r w:rsidRPr="1B840FA4">
              <w:rPr>
                <w:b/>
                <w:bCs/>
              </w:rPr>
              <w:t>Collaborations</w:t>
            </w:r>
          </w:p>
        </w:tc>
      </w:tr>
      <w:tr w:rsidR="009502FD" w14:paraId="16E88072" w14:textId="77777777" w:rsidTr="009502FD">
        <w:trPr>
          <w:trHeight w:val="800"/>
        </w:trPr>
        <w:tc>
          <w:tcPr>
            <w:tcW w:w="4680" w:type="dxa"/>
          </w:tcPr>
          <w:p w14:paraId="689C2068" w14:textId="39C4535E" w:rsidR="009502FD" w:rsidRDefault="009502FD" w:rsidP="009502FD">
            <w:pPr>
              <w:pStyle w:val="ListParagraph"/>
              <w:numPr>
                <w:ilvl w:val="0"/>
                <w:numId w:val="34"/>
              </w:numPr>
              <w:overflowPunct/>
              <w:autoSpaceDE/>
              <w:autoSpaceDN/>
              <w:adjustRightInd/>
              <w:textAlignment w:val="auto"/>
              <w:rPr>
                <w:rFonts w:eastAsiaTheme="minorEastAsia"/>
              </w:rPr>
            </w:pPr>
          </w:p>
        </w:tc>
        <w:tc>
          <w:tcPr>
            <w:tcW w:w="4740" w:type="dxa"/>
          </w:tcPr>
          <w:p w14:paraId="765E3372" w14:textId="4BF6A202" w:rsidR="009502FD" w:rsidRDefault="009502FD" w:rsidP="009502FD">
            <w:pPr>
              <w:pStyle w:val="ListParagraph"/>
              <w:ind w:left="0"/>
            </w:pPr>
          </w:p>
        </w:tc>
      </w:tr>
    </w:tbl>
    <w:p w14:paraId="03D98510" w14:textId="77777777" w:rsidR="009502FD" w:rsidRPr="00527ADD" w:rsidRDefault="009502FD" w:rsidP="00527ADD"/>
    <w:p w14:paraId="7AF904DB" w14:textId="77777777" w:rsidR="002329B7" w:rsidRDefault="002329B7" w:rsidP="002E705B"/>
    <w:p w14:paraId="29E862FE" w14:textId="367CB430" w:rsidR="00176FB5" w:rsidRPr="00176FB5" w:rsidRDefault="002329B7" w:rsidP="00176FB5">
      <w:pPr>
        <w:pStyle w:val="Heading2"/>
      </w:pPr>
      <w:bookmarkStart w:id="143" w:name="_Toc34675544"/>
      <w:bookmarkStart w:id="144" w:name="_Toc34675509"/>
      <w:r>
        <w:t>Splunk</w:t>
      </w:r>
      <w:bookmarkEnd w:id="143"/>
      <w:bookmarkEnd w:id="144"/>
    </w:p>
    <w:p w14:paraId="3326F177" w14:textId="749D8FA0" w:rsidR="00EE3D01" w:rsidRPr="00EE3D01" w:rsidRDefault="00EE3D01" w:rsidP="00EE3D01">
      <w:r>
        <w:t xml:space="preserve">The following section will </w:t>
      </w:r>
      <w:r w:rsidR="002F6694">
        <w:t xml:space="preserve">display a </w:t>
      </w:r>
      <w:r w:rsidR="00D72322">
        <w:t>semi complete</w:t>
      </w:r>
      <w:r w:rsidR="002F6694">
        <w:t xml:space="preserve"> </w:t>
      </w:r>
      <w:r w:rsidR="00DE1C2B">
        <w:t xml:space="preserve">collaboration graph for a subsystem identified as </w:t>
      </w:r>
      <w:r w:rsidR="00D72322">
        <w:t>Splunk.</w:t>
      </w:r>
    </w:p>
    <w:p w14:paraId="25F9DF78" w14:textId="77777777" w:rsidR="00F64384" w:rsidRDefault="00F64384" w:rsidP="00F64384"/>
    <w:p w14:paraId="487AE269" w14:textId="77777777" w:rsidR="00F64384" w:rsidRDefault="00F64384" w:rsidP="00F64384">
      <w:pPr>
        <w:jc w:val="center"/>
      </w:pPr>
      <w:r>
        <w:rPr>
          <w:noProof/>
        </w:rPr>
        <w:lastRenderedPageBreak/>
        <w:drawing>
          <wp:inline distT="0" distB="0" distL="0" distR="0" wp14:anchorId="74C2A8CA" wp14:editId="6AD24929">
            <wp:extent cx="3619500" cy="34256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6357" cy="3432145"/>
                    </a:xfrm>
                    <a:prstGeom prst="rect">
                      <a:avLst/>
                    </a:prstGeom>
                    <a:noFill/>
                    <a:ln>
                      <a:noFill/>
                    </a:ln>
                  </pic:spPr>
                </pic:pic>
              </a:graphicData>
            </a:graphic>
          </wp:inline>
        </w:drawing>
      </w:r>
    </w:p>
    <w:p w14:paraId="2D4CC231" w14:textId="56B71E37" w:rsidR="00F64384" w:rsidRDefault="00F64384" w:rsidP="00F64384">
      <w:pPr>
        <w:jc w:val="center"/>
      </w:pPr>
      <w:commentRangeStart w:id="145"/>
      <w:r w:rsidRPr="0045145E">
        <w:rPr>
          <w:b/>
        </w:rPr>
        <w:t xml:space="preserve">Figure </w:t>
      </w:r>
      <w:r w:rsidR="004821E4">
        <w:rPr>
          <w:b/>
          <w:bCs/>
        </w:rPr>
        <w:t>3.4</w:t>
      </w:r>
      <w:r w:rsidRPr="0045145E">
        <w:rPr>
          <w:b/>
        </w:rPr>
        <w:t>:</w:t>
      </w:r>
      <w:r>
        <w:t xml:space="preserve"> Splunk Subsystem</w:t>
      </w:r>
      <w:commentRangeEnd w:id="145"/>
      <w:r>
        <w:rPr>
          <w:rStyle w:val="CommentReference"/>
          <w:rFonts w:eastAsia="Batang"/>
        </w:rPr>
        <w:commentReference w:id="145"/>
      </w:r>
    </w:p>
    <w:p w14:paraId="2FB18653" w14:textId="77777777" w:rsidR="00F64384" w:rsidRPr="00F64384" w:rsidRDefault="00F64384" w:rsidP="00F64384"/>
    <w:p w14:paraId="7D45D726" w14:textId="1A4F2BC1" w:rsidR="00210FFB" w:rsidRPr="00210FFB" w:rsidRDefault="00C81AB5" w:rsidP="00C81AB5">
      <w:pPr>
        <w:pStyle w:val="Heading3"/>
      </w:pPr>
      <w:bookmarkStart w:id="146" w:name="_Toc34675545"/>
      <w:bookmarkStart w:id="147" w:name="_Toc34675510"/>
      <w:commentRangeStart w:id="148"/>
      <w:r>
        <w:t>Sign In</w:t>
      </w:r>
      <w:bookmarkEnd w:id="146"/>
      <w:bookmarkEnd w:id="147"/>
      <w:commentRangeEnd w:id="148"/>
      <w:r w:rsidR="009A41E8">
        <w:rPr>
          <w:rStyle w:val="CommentReference"/>
          <w:rFonts w:eastAsia="Batang"/>
          <w:b w:val="0"/>
        </w:rPr>
        <w:commentReference w:id="148"/>
      </w:r>
    </w:p>
    <w:tbl>
      <w:tblPr>
        <w:tblStyle w:val="TableGrid"/>
        <w:tblW w:w="9420" w:type="dxa"/>
        <w:tblLayout w:type="fixed"/>
        <w:tblLook w:val="06A0" w:firstRow="1" w:lastRow="0" w:firstColumn="1" w:lastColumn="0" w:noHBand="1" w:noVBand="1"/>
      </w:tblPr>
      <w:tblGrid>
        <w:gridCol w:w="4680"/>
        <w:gridCol w:w="4740"/>
      </w:tblGrid>
      <w:tr w:rsidR="00C83B82" w14:paraId="4469553F" w14:textId="77777777" w:rsidTr="00DA1B0C">
        <w:tc>
          <w:tcPr>
            <w:tcW w:w="9420" w:type="dxa"/>
            <w:gridSpan w:val="2"/>
          </w:tcPr>
          <w:p w14:paraId="2B5A5B32" w14:textId="77777777" w:rsidR="00C83B82" w:rsidRDefault="00C83B82" w:rsidP="00DA1B0C">
            <w:r w:rsidRPr="1B840FA4">
              <w:rPr>
                <w:b/>
                <w:bCs/>
              </w:rPr>
              <w:t>Class Name</w:t>
            </w:r>
            <w:r>
              <w:t>: Sign In</w:t>
            </w:r>
          </w:p>
        </w:tc>
      </w:tr>
      <w:tr w:rsidR="00C83B82" w14:paraId="25312193" w14:textId="77777777" w:rsidTr="00DA1B0C">
        <w:tc>
          <w:tcPr>
            <w:tcW w:w="9420" w:type="dxa"/>
            <w:gridSpan w:val="2"/>
          </w:tcPr>
          <w:p w14:paraId="17F821B0" w14:textId="77777777" w:rsidR="00C83B82" w:rsidRDefault="00C83B82" w:rsidP="00DA1B0C">
            <w:r w:rsidRPr="1B840FA4">
              <w:rPr>
                <w:b/>
                <w:bCs/>
              </w:rPr>
              <w:t>Superclass</w:t>
            </w:r>
            <w:r>
              <w:t>:</w:t>
            </w:r>
          </w:p>
        </w:tc>
      </w:tr>
      <w:tr w:rsidR="00C83B82" w14:paraId="388B6B10" w14:textId="77777777" w:rsidTr="00DA1B0C">
        <w:tc>
          <w:tcPr>
            <w:tcW w:w="9420" w:type="dxa"/>
            <w:gridSpan w:val="2"/>
          </w:tcPr>
          <w:p w14:paraId="68E1C690" w14:textId="77777777" w:rsidR="00C83B82" w:rsidRDefault="00C83B82" w:rsidP="00DA1B0C">
            <w:r w:rsidRPr="1B840FA4">
              <w:rPr>
                <w:b/>
                <w:bCs/>
              </w:rPr>
              <w:t>Subclasses</w:t>
            </w:r>
            <w:r>
              <w:t>:</w:t>
            </w:r>
          </w:p>
        </w:tc>
      </w:tr>
      <w:tr w:rsidR="00C83B82" w14:paraId="295BD8B7" w14:textId="77777777" w:rsidTr="00DA1B0C">
        <w:tc>
          <w:tcPr>
            <w:tcW w:w="9420" w:type="dxa"/>
            <w:gridSpan w:val="2"/>
          </w:tcPr>
          <w:p w14:paraId="57971C1A" w14:textId="77777777" w:rsidR="00C83B82" w:rsidRDefault="00C83B82" w:rsidP="00DA1B0C">
            <w:pPr>
              <w:rPr>
                <w:b/>
                <w:bCs/>
              </w:rPr>
            </w:pPr>
            <w:r w:rsidRPr="1B840FA4">
              <w:rPr>
                <w:b/>
                <w:bCs/>
              </w:rPr>
              <w:t>Private Responsibilities</w:t>
            </w:r>
          </w:p>
          <w:p w14:paraId="5B1E02BC" w14:textId="77777777" w:rsidR="00C83B82" w:rsidRDefault="00C83B82" w:rsidP="00C83B82">
            <w:pPr>
              <w:pStyle w:val="ListParagraph"/>
              <w:numPr>
                <w:ilvl w:val="0"/>
                <w:numId w:val="38"/>
              </w:numPr>
              <w:overflowPunct/>
              <w:autoSpaceDE/>
              <w:autoSpaceDN/>
              <w:adjustRightInd/>
              <w:textAlignment w:val="auto"/>
              <w:rPr>
                <w:rFonts w:eastAsiaTheme="minorEastAsia"/>
              </w:rPr>
            </w:pPr>
            <w:r>
              <w:t>Know user information to connect to Splunk</w:t>
            </w:r>
          </w:p>
        </w:tc>
      </w:tr>
      <w:tr w:rsidR="00C83B82" w14:paraId="5F0CEB7E" w14:textId="77777777" w:rsidTr="00DA1B0C">
        <w:tc>
          <w:tcPr>
            <w:tcW w:w="9420" w:type="dxa"/>
            <w:gridSpan w:val="2"/>
          </w:tcPr>
          <w:p w14:paraId="4395A5F8" w14:textId="77777777" w:rsidR="00C83B82" w:rsidRDefault="00C83B82" w:rsidP="00DA1B0C">
            <w:pPr>
              <w:rPr>
                <w:b/>
                <w:bCs/>
              </w:rPr>
            </w:pPr>
            <w:r w:rsidRPr="1B840FA4">
              <w:rPr>
                <w:b/>
                <w:bCs/>
              </w:rPr>
              <w:t>Contract:</w:t>
            </w:r>
            <w:r>
              <w:t xml:space="preserve"> 1. Log In</w:t>
            </w:r>
          </w:p>
        </w:tc>
      </w:tr>
      <w:tr w:rsidR="00C83B82" w14:paraId="463642B8" w14:textId="77777777" w:rsidTr="00DA1B0C">
        <w:tc>
          <w:tcPr>
            <w:tcW w:w="4680" w:type="dxa"/>
          </w:tcPr>
          <w:p w14:paraId="0DB316CB" w14:textId="77777777" w:rsidR="00C83B82" w:rsidRDefault="00C83B82" w:rsidP="00DA1B0C">
            <w:pPr>
              <w:rPr>
                <w:b/>
                <w:bCs/>
              </w:rPr>
            </w:pPr>
            <w:r w:rsidRPr="1B840FA4">
              <w:rPr>
                <w:b/>
                <w:bCs/>
              </w:rPr>
              <w:t>Responsibilities</w:t>
            </w:r>
          </w:p>
        </w:tc>
        <w:tc>
          <w:tcPr>
            <w:tcW w:w="4740" w:type="dxa"/>
          </w:tcPr>
          <w:p w14:paraId="2A7E314E" w14:textId="77777777" w:rsidR="00C83B82" w:rsidRDefault="00C83B82" w:rsidP="00DA1B0C">
            <w:r w:rsidRPr="1B840FA4">
              <w:rPr>
                <w:b/>
                <w:bCs/>
              </w:rPr>
              <w:t>Collaborations</w:t>
            </w:r>
          </w:p>
        </w:tc>
      </w:tr>
      <w:tr w:rsidR="00C83B82" w14:paraId="1B0D9020" w14:textId="77777777" w:rsidTr="00DA1B0C">
        <w:tc>
          <w:tcPr>
            <w:tcW w:w="4680" w:type="dxa"/>
          </w:tcPr>
          <w:p w14:paraId="2AAA6E54" w14:textId="77777777" w:rsidR="00C83B82" w:rsidRDefault="00C83B82" w:rsidP="00C83B82">
            <w:pPr>
              <w:pStyle w:val="ListParagraph"/>
              <w:numPr>
                <w:ilvl w:val="0"/>
                <w:numId w:val="39"/>
              </w:numPr>
              <w:overflowPunct/>
              <w:autoSpaceDE/>
              <w:autoSpaceDN/>
              <w:adjustRightInd/>
              <w:textAlignment w:val="auto"/>
              <w:rPr>
                <w:rFonts w:eastAsiaTheme="minorEastAsia"/>
              </w:rPr>
            </w:pPr>
            <w:r>
              <w:t>Create a log in instance to access Splunk.</w:t>
            </w:r>
          </w:p>
        </w:tc>
        <w:tc>
          <w:tcPr>
            <w:tcW w:w="4740" w:type="dxa"/>
          </w:tcPr>
          <w:p w14:paraId="67574C0E" w14:textId="77777777" w:rsidR="00C83B82" w:rsidRDefault="00C83B82" w:rsidP="00DA1B0C"/>
        </w:tc>
      </w:tr>
    </w:tbl>
    <w:p w14:paraId="725EE9B3" w14:textId="77777777" w:rsidR="00C83B82" w:rsidRDefault="00C83B82" w:rsidP="00C83B82"/>
    <w:p w14:paraId="067FEC3B" w14:textId="66C3EDB4" w:rsidR="00C81AB5" w:rsidRDefault="002F4667" w:rsidP="00CC0FDB">
      <w:pPr>
        <w:pStyle w:val="Heading3"/>
      </w:pPr>
      <w:bookmarkStart w:id="149" w:name="_Toc34675546"/>
      <w:bookmarkStart w:id="150" w:name="_Toc34675511"/>
      <w:r>
        <w:t>Send Log Files</w:t>
      </w:r>
      <w:bookmarkEnd w:id="149"/>
      <w:bookmarkEnd w:id="150"/>
    </w:p>
    <w:tbl>
      <w:tblPr>
        <w:tblStyle w:val="TableGrid"/>
        <w:tblW w:w="0" w:type="auto"/>
        <w:tblLayout w:type="fixed"/>
        <w:tblLook w:val="06A0" w:firstRow="1" w:lastRow="0" w:firstColumn="1" w:lastColumn="0" w:noHBand="1" w:noVBand="1"/>
      </w:tblPr>
      <w:tblGrid>
        <w:gridCol w:w="4680"/>
        <w:gridCol w:w="4740"/>
      </w:tblGrid>
      <w:tr w:rsidR="00C83B82" w14:paraId="1336318D" w14:textId="77777777" w:rsidTr="00DA1B0C">
        <w:tc>
          <w:tcPr>
            <w:tcW w:w="9420" w:type="dxa"/>
            <w:gridSpan w:val="2"/>
          </w:tcPr>
          <w:p w14:paraId="3E385C35" w14:textId="77777777" w:rsidR="00C83B82" w:rsidRDefault="00C83B82" w:rsidP="00DA1B0C">
            <w:r w:rsidRPr="1B840FA4">
              <w:rPr>
                <w:b/>
                <w:bCs/>
              </w:rPr>
              <w:t>Class Name</w:t>
            </w:r>
            <w:r>
              <w:t>: Send Log Files</w:t>
            </w:r>
          </w:p>
        </w:tc>
      </w:tr>
      <w:tr w:rsidR="00C83B82" w14:paraId="249FEACF" w14:textId="77777777" w:rsidTr="00DA1B0C">
        <w:tc>
          <w:tcPr>
            <w:tcW w:w="9420" w:type="dxa"/>
            <w:gridSpan w:val="2"/>
          </w:tcPr>
          <w:p w14:paraId="2117AEF7" w14:textId="77777777" w:rsidR="00C83B82" w:rsidRDefault="00C83B82" w:rsidP="00DA1B0C">
            <w:r w:rsidRPr="1B840FA4">
              <w:rPr>
                <w:b/>
                <w:bCs/>
              </w:rPr>
              <w:t>Superclass</w:t>
            </w:r>
            <w:r>
              <w:t>:</w:t>
            </w:r>
          </w:p>
        </w:tc>
      </w:tr>
      <w:tr w:rsidR="00C83B82" w14:paraId="6443AFFC" w14:textId="77777777" w:rsidTr="00DA1B0C">
        <w:tc>
          <w:tcPr>
            <w:tcW w:w="9420" w:type="dxa"/>
            <w:gridSpan w:val="2"/>
          </w:tcPr>
          <w:p w14:paraId="25FFE011" w14:textId="77777777" w:rsidR="00C83B82" w:rsidRDefault="00C83B82" w:rsidP="00DA1B0C">
            <w:r w:rsidRPr="1B840FA4">
              <w:rPr>
                <w:b/>
                <w:bCs/>
              </w:rPr>
              <w:t>Subclasses</w:t>
            </w:r>
            <w:r>
              <w:t>:</w:t>
            </w:r>
          </w:p>
        </w:tc>
      </w:tr>
      <w:tr w:rsidR="00C83B82" w14:paraId="59DB1E10" w14:textId="77777777" w:rsidTr="00DA1B0C">
        <w:tc>
          <w:tcPr>
            <w:tcW w:w="9420" w:type="dxa"/>
            <w:gridSpan w:val="2"/>
          </w:tcPr>
          <w:p w14:paraId="13C33F26" w14:textId="77777777" w:rsidR="00C83B82" w:rsidRDefault="00C83B82" w:rsidP="00DA1B0C">
            <w:pPr>
              <w:rPr>
                <w:b/>
                <w:bCs/>
              </w:rPr>
            </w:pPr>
            <w:r w:rsidRPr="1B840FA4">
              <w:rPr>
                <w:b/>
                <w:bCs/>
              </w:rPr>
              <w:t>Private Responsibilities</w:t>
            </w:r>
          </w:p>
          <w:p w14:paraId="445A5E29" w14:textId="77777777" w:rsidR="00C83B82" w:rsidRDefault="00C83B82" w:rsidP="00C83B82">
            <w:pPr>
              <w:pStyle w:val="ListParagraph"/>
              <w:numPr>
                <w:ilvl w:val="0"/>
                <w:numId w:val="38"/>
              </w:numPr>
              <w:overflowPunct/>
              <w:autoSpaceDE/>
              <w:autoSpaceDN/>
              <w:adjustRightInd/>
              <w:textAlignment w:val="auto"/>
              <w:rPr>
                <w:rFonts w:eastAsiaTheme="minorEastAsia"/>
              </w:rPr>
            </w:pPr>
            <w:r>
              <w:rPr>
                <w:rFonts w:eastAsiaTheme="minorEastAsia"/>
              </w:rPr>
              <w:t xml:space="preserve">Send log files to Splunk </w:t>
            </w:r>
          </w:p>
        </w:tc>
      </w:tr>
      <w:tr w:rsidR="00C83B82" w14:paraId="6ACC6036" w14:textId="77777777" w:rsidTr="00DA1B0C">
        <w:tc>
          <w:tcPr>
            <w:tcW w:w="9420" w:type="dxa"/>
            <w:gridSpan w:val="2"/>
          </w:tcPr>
          <w:p w14:paraId="461D3D7B" w14:textId="77777777" w:rsidR="00C83B82" w:rsidRDefault="00C83B82" w:rsidP="00DA1B0C">
            <w:pPr>
              <w:rPr>
                <w:b/>
                <w:bCs/>
              </w:rPr>
            </w:pPr>
            <w:r w:rsidRPr="1B840FA4">
              <w:rPr>
                <w:b/>
                <w:bCs/>
              </w:rPr>
              <w:t>Contract:</w:t>
            </w:r>
            <w:r>
              <w:t xml:space="preserve">  Send Log Files</w:t>
            </w:r>
          </w:p>
        </w:tc>
      </w:tr>
      <w:tr w:rsidR="00C83B82" w14:paraId="0474A441" w14:textId="77777777" w:rsidTr="00DA1B0C">
        <w:tc>
          <w:tcPr>
            <w:tcW w:w="4680" w:type="dxa"/>
          </w:tcPr>
          <w:p w14:paraId="3D93F13A" w14:textId="77777777" w:rsidR="00C83B82" w:rsidRDefault="00C83B82" w:rsidP="00DA1B0C">
            <w:pPr>
              <w:rPr>
                <w:b/>
                <w:bCs/>
              </w:rPr>
            </w:pPr>
            <w:r w:rsidRPr="1B840FA4">
              <w:rPr>
                <w:b/>
                <w:bCs/>
              </w:rPr>
              <w:t>Responsibilities</w:t>
            </w:r>
          </w:p>
        </w:tc>
        <w:tc>
          <w:tcPr>
            <w:tcW w:w="4740" w:type="dxa"/>
          </w:tcPr>
          <w:p w14:paraId="6F9A106A" w14:textId="77777777" w:rsidR="00C83B82" w:rsidRDefault="00C83B82" w:rsidP="00DA1B0C">
            <w:r w:rsidRPr="1B840FA4">
              <w:rPr>
                <w:b/>
                <w:bCs/>
              </w:rPr>
              <w:t>Collaborations</w:t>
            </w:r>
          </w:p>
        </w:tc>
      </w:tr>
      <w:tr w:rsidR="00C83B82" w14:paraId="1B012DF4" w14:textId="77777777" w:rsidTr="00DA1B0C">
        <w:tc>
          <w:tcPr>
            <w:tcW w:w="4680" w:type="dxa"/>
          </w:tcPr>
          <w:p w14:paraId="09CDFAE7" w14:textId="77777777" w:rsidR="00C83B82" w:rsidRDefault="00C83B82" w:rsidP="00C83B82">
            <w:pPr>
              <w:pStyle w:val="ListParagraph"/>
              <w:numPr>
                <w:ilvl w:val="0"/>
                <w:numId w:val="40"/>
              </w:numPr>
              <w:overflowPunct/>
              <w:autoSpaceDE/>
              <w:autoSpaceDN/>
              <w:adjustRightInd/>
              <w:textAlignment w:val="auto"/>
              <w:rPr>
                <w:rFonts w:eastAsiaTheme="minorEastAsia"/>
              </w:rPr>
            </w:pPr>
            <w:r>
              <w:rPr>
                <w:rFonts w:eastAsiaTheme="minorEastAsia"/>
              </w:rPr>
              <w:t>Log in</w:t>
            </w:r>
          </w:p>
          <w:p w14:paraId="3E1F269E" w14:textId="77777777" w:rsidR="00C83B82" w:rsidRDefault="00C83B82" w:rsidP="00C83B82">
            <w:pPr>
              <w:pStyle w:val="ListParagraph"/>
              <w:numPr>
                <w:ilvl w:val="0"/>
                <w:numId w:val="40"/>
              </w:numPr>
              <w:overflowPunct/>
              <w:autoSpaceDE/>
              <w:autoSpaceDN/>
              <w:adjustRightInd/>
              <w:textAlignment w:val="auto"/>
              <w:rPr>
                <w:rFonts w:eastAsiaTheme="minorEastAsia"/>
              </w:rPr>
            </w:pPr>
            <w:r>
              <w:rPr>
                <w:rFonts w:eastAsiaTheme="minorEastAsia"/>
              </w:rPr>
              <w:t>Know directory</w:t>
            </w:r>
          </w:p>
          <w:p w14:paraId="4C1945CD" w14:textId="77777777" w:rsidR="00C83B82" w:rsidRPr="008D5FB3" w:rsidRDefault="00C83B82" w:rsidP="00C83B82">
            <w:pPr>
              <w:pStyle w:val="ListParagraph"/>
              <w:numPr>
                <w:ilvl w:val="0"/>
                <w:numId w:val="40"/>
              </w:numPr>
              <w:overflowPunct/>
              <w:autoSpaceDE/>
              <w:autoSpaceDN/>
              <w:adjustRightInd/>
              <w:textAlignment w:val="auto"/>
              <w:rPr>
                <w:rFonts w:eastAsiaTheme="minorEastAsia"/>
              </w:rPr>
            </w:pPr>
            <w:r>
              <w:rPr>
                <w:rFonts w:eastAsiaTheme="minorEastAsia"/>
              </w:rPr>
              <w:t>Know which files to send</w:t>
            </w:r>
          </w:p>
        </w:tc>
        <w:tc>
          <w:tcPr>
            <w:tcW w:w="4740" w:type="dxa"/>
          </w:tcPr>
          <w:p w14:paraId="0097B17A" w14:textId="77777777" w:rsidR="00C83B82" w:rsidRDefault="00C83B82" w:rsidP="00DA1B0C">
            <w:r>
              <w:t>Sign In (1)</w:t>
            </w:r>
          </w:p>
          <w:p w14:paraId="56804D4A" w14:textId="77777777" w:rsidR="00C83B82" w:rsidRDefault="00C83B82" w:rsidP="00DA1B0C">
            <w:r>
              <w:t>Something ()</w:t>
            </w:r>
          </w:p>
          <w:p w14:paraId="13220407" w14:textId="77777777" w:rsidR="00C83B82" w:rsidRDefault="00C83B82" w:rsidP="00DA1B0C">
            <w:r>
              <w:t>Something else ()</w:t>
            </w:r>
          </w:p>
        </w:tc>
      </w:tr>
    </w:tbl>
    <w:p w14:paraId="174C9FF7" w14:textId="77777777" w:rsidR="00C83B82" w:rsidRDefault="00C83B82" w:rsidP="00C83B82"/>
    <w:p w14:paraId="6F00CDBA" w14:textId="539E7A4C" w:rsidR="00CC0FDB" w:rsidRDefault="00CB24A0" w:rsidP="00CC0FDB">
      <w:pPr>
        <w:pStyle w:val="Heading3"/>
      </w:pPr>
      <w:bookmarkStart w:id="151" w:name="_Toc34675547"/>
      <w:bookmarkStart w:id="152" w:name="_Toc34675512"/>
      <w:r>
        <w:t>Check Delta</w:t>
      </w:r>
      <w:bookmarkEnd w:id="151"/>
      <w:bookmarkEnd w:id="152"/>
    </w:p>
    <w:tbl>
      <w:tblPr>
        <w:tblStyle w:val="TableGrid"/>
        <w:tblW w:w="0" w:type="auto"/>
        <w:tblLayout w:type="fixed"/>
        <w:tblLook w:val="06A0" w:firstRow="1" w:lastRow="0" w:firstColumn="1" w:lastColumn="0" w:noHBand="1" w:noVBand="1"/>
      </w:tblPr>
      <w:tblGrid>
        <w:gridCol w:w="4680"/>
        <w:gridCol w:w="4740"/>
      </w:tblGrid>
      <w:tr w:rsidR="00C83B82" w14:paraId="5ED0C746" w14:textId="77777777" w:rsidTr="00DA1B0C">
        <w:tc>
          <w:tcPr>
            <w:tcW w:w="9420" w:type="dxa"/>
            <w:gridSpan w:val="2"/>
          </w:tcPr>
          <w:p w14:paraId="71A194A7" w14:textId="77777777" w:rsidR="00C83B82" w:rsidRDefault="00C83B82" w:rsidP="00DA1B0C">
            <w:r w:rsidRPr="1B840FA4">
              <w:rPr>
                <w:b/>
                <w:bCs/>
              </w:rPr>
              <w:t>Class Name</w:t>
            </w:r>
            <w:r>
              <w:t>: Check Delta</w:t>
            </w:r>
          </w:p>
        </w:tc>
      </w:tr>
      <w:tr w:rsidR="00C83B82" w14:paraId="77BA7E14" w14:textId="77777777" w:rsidTr="00DA1B0C">
        <w:tc>
          <w:tcPr>
            <w:tcW w:w="9420" w:type="dxa"/>
            <w:gridSpan w:val="2"/>
          </w:tcPr>
          <w:p w14:paraId="0A79A4F8" w14:textId="77777777" w:rsidR="00C83B82" w:rsidRDefault="00C83B82" w:rsidP="00DA1B0C">
            <w:r w:rsidRPr="1B840FA4">
              <w:rPr>
                <w:b/>
                <w:bCs/>
              </w:rPr>
              <w:t>Superclass</w:t>
            </w:r>
            <w:r>
              <w:t>:</w:t>
            </w:r>
          </w:p>
        </w:tc>
      </w:tr>
      <w:tr w:rsidR="00C83B82" w14:paraId="02ED9654" w14:textId="77777777" w:rsidTr="00DA1B0C">
        <w:tc>
          <w:tcPr>
            <w:tcW w:w="9420" w:type="dxa"/>
            <w:gridSpan w:val="2"/>
          </w:tcPr>
          <w:p w14:paraId="4883CA1D" w14:textId="77777777" w:rsidR="00C83B82" w:rsidRDefault="00C83B82" w:rsidP="00DA1B0C">
            <w:r w:rsidRPr="1B840FA4">
              <w:rPr>
                <w:b/>
                <w:bCs/>
              </w:rPr>
              <w:lastRenderedPageBreak/>
              <w:t>Subclasses</w:t>
            </w:r>
            <w:r>
              <w:t>:</w:t>
            </w:r>
          </w:p>
        </w:tc>
      </w:tr>
      <w:tr w:rsidR="00C83B82" w14:paraId="219C5DC1" w14:textId="77777777" w:rsidTr="00DA1B0C">
        <w:tc>
          <w:tcPr>
            <w:tcW w:w="9420" w:type="dxa"/>
            <w:gridSpan w:val="2"/>
          </w:tcPr>
          <w:p w14:paraId="6FACB52F" w14:textId="77777777" w:rsidR="00C83B82" w:rsidRDefault="00C83B82" w:rsidP="00DA1B0C">
            <w:pPr>
              <w:rPr>
                <w:b/>
                <w:bCs/>
              </w:rPr>
            </w:pPr>
            <w:r w:rsidRPr="1B840FA4">
              <w:rPr>
                <w:b/>
                <w:bCs/>
              </w:rPr>
              <w:t>Private Responsibilities</w:t>
            </w:r>
          </w:p>
          <w:p w14:paraId="4FAFAD68" w14:textId="77777777" w:rsidR="00C83B82" w:rsidRDefault="00C83B82" w:rsidP="00C83B82">
            <w:pPr>
              <w:pStyle w:val="ListParagraph"/>
              <w:numPr>
                <w:ilvl w:val="0"/>
                <w:numId w:val="38"/>
              </w:numPr>
              <w:overflowPunct/>
              <w:autoSpaceDE/>
              <w:autoSpaceDN/>
              <w:adjustRightInd/>
              <w:textAlignment w:val="auto"/>
              <w:rPr>
                <w:rFonts w:eastAsiaTheme="minorEastAsia"/>
              </w:rPr>
            </w:pPr>
            <w:r>
              <w:rPr>
                <w:rFonts w:eastAsiaTheme="minorEastAsia"/>
              </w:rPr>
              <w:t>Check for new files in defined directories, update log entries.</w:t>
            </w:r>
          </w:p>
        </w:tc>
      </w:tr>
      <w:tr w:rsidR="00C83B82" w14:paraId="5E5899E1" w14:textId="77777777" w:rsidTr="00DA1B0C">
        <w:tc>
          <w:tcPr>
            <w:tcW w:w="9420" w:type="dxa"/>
            <w:gridSpan w:val="2"/>
          </w:tcPr>
          <w:p w14:paraId="06C568F8" w14:textId="77777777" w:rsidR="00C83B82" w:rsidRDefault="00C83B82" w:rsidP="00DA1B0C">
            <w:pPr>
              <w:rPr>
                <w:b/>
                <w:bCs/>
              </w:rPr>
            </w:pPr>
            <w:r w:rsidRPr="1B840FA4">
              <w:rPr>
                <w:b/>
                <w:bCs/>
              </w:rPr>
              <w:t>Contract:</w:t>
            </w:r>
            <w:r>
              <w:t xml:space="preserve">  1. Delta Check</w:t>
            </w:r>
          </w:p>
        </w:tc>
      </w:tr>
      <w:tr w:rsidR="00C83B82" w14:paraId="3C17A7D2" w14:textId="77777777" w:rsidTr="00DA1B0C">
        <w:tc>
          <w:tcPr>
            <w:tcW w:w="4680" w:type="dxa"/>
          </w:tcPr>
          <w:p w14:paraId="081437E4" w14:textId="77777777" w:rsidR="00C83B82" w:rsidRDefault="00C83B82" w:rsidP="00DA1B0C">
            <w:pPr>
              <w:rPr>
                <w:b/>
                <w:bCs/>
              </w:rPr>
            </w:pPr>
            <w:r w:rsidRPr="1B840FA4">
              <w:rPr>
                <w:b/>
                <w:bCs/>
              </w:rPr>
              <w:t>Responsibilities</w:t>
            </w:r>
          </w:p>
        </w:tc>
        <w:tc>
          <w:tcPr>
            <w:tcW w:w="4740" w:type="dxa"/>
          </w:tcPr>
          <w:p w14:paraId="0AB0CF91" w14:textId="77777777" w:rsidR="00C83B82" w:rsidRDefault="00C83B82" w:rsidP="00DA1B0C">
            <w:r w:rsidRPr="1B840FA4">
              <w:rPr>
                <w:b/>
                <w:bCs/>
              </w:rPr>
              <w:t>Collaborations</w:t>
            </w:r>
          </w:p>
        </w:tc>
      </w:tr>
      <w:tr w:rsidR="00C83B82" w14:paraId="4536BB8F" w14:textId="77777777" w:rsidTr="00DA1B0C">
        <w:tc>
          <w:tcPr>
            <w:tcW w:w="4680" w:type="dxa"/>
          </w:tcPr>
          <w:p w14:paraId="728DFB54" w14:textId="77777777" w:rsidR="00C83B82" w:rsidRPr="00F435B9" w:rsidRDefault="00C83B82" w:rsidP="00C83B82">
            <w:pPr>
              <w:pStyle w:val="ListParagraph"/>
              <w:numPr>
                <w:ilvl w:val="0"/>
                <w:numId w:val="41"/>
              </w:numPr>
              <w:overflowPunct/>
              <w:autoSpaceDE/>
              <w:autoSpaceDN/>
              <w:adjustRightInd/>
              <w:textAlignment w:val="auto"/>
              <w:rPr>
                <w:rFonts w:eastAsiaTheme="minorEastAsia"/>
              </w:rPr>
            </w:pPr>
            <w:r>
              <w:rPr>
                <w:rFonts w:eastAsiaTheme="minorEastAsia"/>
              </w:rPr>
              <w:t>Know previous state of directories</w:t>
            </w:r>
          </w:p>
        </w:tc>
        <w:tc>
          <w:tcPr>
            <w:tcW w:w="4740" w:type="dxa"/>
          </w:tcPr>
          <w:p w14:paraId="4BEFAFC3" w14:textId="77777777" w:rsidR="00C83B82" w:rsidRDefault="00C83B82" w:rsidP="00DA1B0C"/>
        </w:tc>
      </w:tr>
    </w:tbl>
    <w:p w14:paraId="5FC6301E" w14:textId="77777777" w:rsidR="00C83B82" w:rsidRDefault="00C83B82" w:rsidP="00C83B82"/>
    <w:p w14:paraId="6EAA814D" w14:textId="0D999191" w:rsidR="00CC0FDB" w:rsidRDefault="007B2DEC" w:rsidP="00CC0FDB">
      <w:pPr>
        <w:pStyle w:val="Heading3"/>
      </w:pPr>
      <w:bookmarkStart w:id="153" w:name="_Toc34675548"/>
      <w:bookmarkStart w:id="154" w:name="_Toc34675513"/>
      <w:r>
        <w:t>Retrieve Log Entries</w:t>
      </w:r>
      <w:bookmarkEnd w:id="153"/>
      <w:bookmarkEnd w:id="154"/>
    </w:p>
    <w:tbl>
      <w:tblPr>
        <w:tblStyle w:val="TableGrid"/>
        <w:tblW w:w="0" w:type="auto"/>
        <w:tblLayout w:type="fixed"/>
        <w:tblLook w:val="06A0" w:firstRow="1" w:lastRow="0" w:firstColumn="1" w:lastColumn="0" w:noHBand="1" w:noVBand="1"/>
      </w:tblPr>
      <w:tblGrid>
        <w:gridCol w:w="4680"/>
        <w:gridCol w:w="4740"/>
      </w:tblGrid>
      <w:tr w:rsidR="00C83B82" w14:paraId="5B23E334" w14:textId="77777777" w:rsidTr="00DA1B0C">
        <w:tc>
          <w:tcPr>
            <w:tcW w:w="9420" w:type="dxa"/>
            <w:gridSpan w:val="2"/>
          </w:tcPr>
          <w:p w14:paraId="5130E090" w14:textId="77777777" w:rsidR="00C83B82" w:rsidRDefault="00C83B82" w:rsidP="00DA1B0C">
            <w:r w:rsidRPr="1B840FA4">
              <w:rPr>
                <w:b/>
                <w:bCs/>
              </w:rPr>
              <w:t>Class Name</w:t>
            </w:r>
            <w:r>
              <w:t>: Retrieve Log Entries</w:t>
            </w:r>
          </w:p>
        </w:tc>
      </w:tr>
      <w:tr w:rsidR="00C83B82" w14:paraId="71876FC5" w14:textId="77777777" w:rsidTr="00DA1B0C">
        <w:tc>
          <w:tcPr>
            <w:tcW w:w="9420" w:type="dxa"/>
            <w:gridSpan w:val="2"/>
          </w:tcPr>
          <w:p w14:paraId="0AD03B81" w14:textId="77777777" w:rsidR="00C83B82" w:rsidRDefault="00C83B82" w:rsidP="00DA1B0C">
            <w:r w:rsidRPr="1B840FA4">
              <w:rPr>
                <w:b/>
                <w:bCs/>
              </w:rPr>
              <w:t>Superclass</w:t>
            </w:r>
            <w:r>
              <w:t>:</w:t>
            </w:r>
          </w:p>
        </w:tc>
      </w:tr>
      <w:tr w:rsidR="00C83B82" w14:paraId="376DB44D" w14:textId="77777777" w:rsidTr="00DA1B0C">
        <w:tc>
          <w:tcPr>
            <w:tcW w:w="9420" w:type="dxa"/>
            <w:gridSpan w:val="2"/>
          </w:tcPr>
          <w:p w14:paraId="73D7C356" w14:textId="77777777" w:rsidR="00C83B82" w:rsidRDefault="00C83B82" w:rsidP="00DA1B0C">
            <w:r w:rsidRPr="1B840FA4">
              <w:rPr>
                <w:b/>
                <w:bCs/>
              </w:rPr>
              <w:t>Subclasses</w:t>
            </w:r>
            <w:r>
              <w:t>:</w:t>
            </w:r>
          </w:p>
        </w:tc>
      </w:tr>
      <w:tr w:rsidR="00C83B82" w14:paraId="08C5A918" w14:textId="77777777" w:rsidTr="00DA1B0C">
        <w:tc>
          <w:tcPr>
            <w:tcW w:w="9420" w:type="dxa"/>
            <w:gridSpan w:val="2"/>
          </w:tcPr>
          <w:p w14:paraId="06AAC3C5" w14:textId="77777777" w:rsidR="00C83B82" w:rsidRDefault="00C83B82" w:rsidP="00DA1B0C">
            <w:pPr>
              <w:rPr>
                <w:b/>
                <w:bCs/>
              </w:rPr>
            </w:pPr>
            <w:r w:rsidRPr="1B840FA4">
              <w:rPr>
                <w:b/>
                <w:bCs/>
              </w:rPr>
              <w:t>Private Responsibilities</w:t>
            </w:r>
          </w:p>
          <w:p w14:paraId="60250F37" w14:textId="77777777" w:rsidR="00C83B82" w:rsidRDefault="00C83B82" w:rsidP="00C83B82">
            <w:pPr>
              <w:pStyle w:val="ListParagraph"/>
              <w:numPr>
                <w:ilvl w:val="0"/>
                <w:numId w:val="38"/>
              </w:numPr>
              <w:overflowPunct/>
              <w:autoSpaceDE/>
              <w:autoSpaceDN/>
              <w:adjustRightInd/>
              <w:textAlignment w:val="auto"/>
              <w:rPr>
                <w:rFonts w:eastAsiaTheme="minorEastAsia"/>
              </w:rPr>
            </w:pPr>
            <w:r>
              <w:rPr>
                <w:rFonts w:eastAsiaTheme="minorEastAsia"/>
              </w:rPr>
              <w:t>Return log entries</w:t>
            </w:r>
          </w:p>
        </w:tc>
      </w:tr>
      <w:tr w:rsidR="00C83B82" w14:paraId="4438B196" w14:textId="77777777" w:rsidTr="00DA1B0C">
        <w:tc>
          <w:tcPr>
            <w:tcW w:w="9420" w:type="dxa"/>
            <w:gridSpan w:val="2"/>
          </w:tcPr>
          <w:p w14:paraId="21F4B7B7" w14:textId="77777777" w:rsidR="00C83B82" w:rsidRDefault="00C83B82" w:rsidP="00DA1B0C">
            <w:pPr>
              <w:rPr>
                <w:b/>
                <w:bCs/>
              </w:rPr>
            </w:pPr>
            <w:r w:rsidRPr="1B840FA4">
              <w:rPr>
                <w:b/>
                <w:bCs/>
              </w:rPr>
              <w:t>Contract:</w:t>
            </w:r>
            <w:r>
              <w:t xml:space="preserve">  </w:t>
            </w:r>
          </w:p>
        </w:tc>
      </w:tr>
      <w:tr w:rsidR="00C83B82" w14:paraId="7C4D479E" w14:textId="77777777" w:rsidTr="00DA1B0C">
        <w:tc>
          <w:tcPr>
            <w:tcW w:w="4680" w:type="dxa"/>
          </w:tcPr>
          <w:p w14:paraId="4E01939E" w14:textId="77777777" w:rsidR="00C83B82" w:rsidRDefault="00C83B82" w:rsidP="00DA1B0C">
            <w:pPr>
              <w:rPr>
                <w:b/>
                <w:bCs/>
              </w:rPr>
            </w:pPr>
            <w:r w:rsidRPr="1B840FA4">
              <w:rPr>
                <w:b/>
                <w:bCs/>
              </w:rPr>
              <w:t>Responsibilities</w:t>
            </w:r>
          </w:p>
        </w:tc>
        <w:tc>
          <w:tcPr>
            <w:tcW w:w="4740" w:type="dxa"/>
          </w:tcPr>
          <w:p w14:paraId="2D890338" w14:textId="77777777" w:rsidR="00C83B82" w:rsidRDefault="00C83B82" w:rsidP="00DA1B0C">
            <w:r w:rsidRPr="1B840FA4">
              <w:rPr>
                <w:b/>
                <w:bCs/>
              </w:rPr>
              <w:t>Collaborations</w:t>
            </w:r>
          </w:p>
        </w:tc>
      </w:tr>
      <w:tr w:rsidR="00C83B82" w14:paraId="1CAAE72D" w14:textId="77777777" w:rsidTr="00DA1B0C">
        <w:tc>
          <w:tcPr>
            <w:tcW w:w="4680" w:type="dxa"/>
          </w:tcPr>
          <w:p w14:paraId="3BC17528" w14:textId="77777777" w:rsidR="00C83B82" w:rsidRDefault="00C83B82" w:rsidP="00C83B82">
            <w:pPr>
              <w:pStyle w:val="ListParagraph"/>
              <w:numPr>
                <w:ilvl w:val="0"/>
                <w:numId w:val="42"/>
              </w:numPr>
              <w:overflowPunct/>
              <w:autoSpaceDE/>
              <w:autoSpaceDN/>
              <w:adjustRightInd/>
              <w:textAlignment w:val="auto"/>
              <w:rPr>
                <w:rFonts w:eastAsiaTheme="minorEastAsia"/>
              </w:rPr>
            </w:pPr>
            <w:r>
              <w:rPr>
                <w:rFonts w:eastAsiaTheme="minorEastAsia"/>
              </w:rPr>
              <w:t>Log in</w:t>
            </w:r>
          </w:p>
          <w:p w14:paraId="07B843A5" w14:textId="77777777" w:rsidR="00C83B82" w:rsidRPr="00F435B9" w:rsidRDefault="00C83B82" w:rsidP="00C83B82">
            <w:pPr>
              <w:pStyle w:val="ListParagraph"/>
              <w:numPr>
                <w:ilvl w:val="0"/>
                <w:numId w:val="42"/>
              </w:numPr>
              <w:overflowPunct/>
              <w:autoSpaceDE/>
              <w:autoSpaceDN/>
              <w:adjustRightInd/>
              <w:textAlignment w:val="auto"/>
              <w:rPr>
                <w:rFonts w:eastAsiaTheme="minorEastAsia"/>
              </w:rPr>
            </w:pPr>
            <w:r>
              <w:rPr>
                <w:rFonts w:eastAsiaTheme="minorEastAsia"/>
              </w:rPr>
              <w:t>Send log entries</w:t>
            </w:r>
          </w:p>
        </w:tc>
        <w:tc>
          <w:tcPr>
            <w:tcW w:w="4740" w:type="dxa"/>
          </w:tcPr>
          <w:p w14:paraId="4307C8B0" w14:textId="77777777" w:rsidR="00C83B82" w:rsidRDefault="00C83B82" w:rsidP="00DA1B0C">
            <w:r>
              <w:t>Sign in (1)</w:t>
            </w:r>
          </w:p>
        </w:tc>
      </w:tr>
    </w:tbl>
    <w:p w14:paraId="3E62AB16" w14:textId="77777777" w:rsidR="00C83B82" w:rsidRDefault="00C83B82" w:rsidP="00C83B82"/>
    <w:p w14:paraId="6A4A45BA" w14:textId="03DA136D" w:rsidR="00C83B82" w:rsidRDefault="007B2DEC" w:rsidP="00CC0FDB">
      <w:pPr>
        <w:pStyle w:val="Heading3"/>
      </w:pPr>
      <w:bookmarkStart w:id="155" w:name="_Toc34675549"/>
      <w:bookmarkStart w:id="156" w:name="_Toc34675514"/>
      <w:r>
        <w:t>Search</w:t>
      </w:r>
      <w:bookmarkEnd w:id="155"/>
      <w:bookmarkEnd w:id="156"/>
    </w:p>
    <w:tbl>
      <w:tblPr>
        <w:tblStyle w:val="TableGrid"/>
        <w:tblW w:w="0" w:type="auto"/>
        <w:tblLayout w:type="fixed"/>
        <w:tblLook w:val="06A0" w:firstRow="1" w:lastRow="0" w:firstColumn="1" w:lastColumn="0" w:noHBand="1" w:noVBand="1"/>
      </w:tblPr>
      <w:tblGrid>
        <w:gridCol w:w="4680"/>
        <w:gridCol w:w="4740"/>
      </w:tblGrid>
      <w:tr w:rsidR="00C83B82" w14:paraId="4E2DCFCD" w14:textId="77777777" w:rsidTr="00DA1B0C">
        <w:tc>
          <w:tcPr>
            <w:tcW w:w="9420" w:type="dxa"/>
            <w:gridSpan w:val="2"/>
          </w:tcPr>
          <w:p w14:paraId="3E61EF80" w14:textId="77777777" w:rsidR="00C83B82" w:rsidRDefault="00C83B82" w:rsidP="00DA1B0C">
            <w:r w:rsidRPr="1B840FA4">
              <w:rPr>
                <w:b/>
                <w:bCs/>
              </w:rPr>
              <w:t>Class Name</w:t>
            </w:r>
            <w:r>
              <w:t xml:space="preserve">: Search </w:t>
            </w:r>
          </w:p>
        </w:tc>
      </w:tr>
      <w:tr w:rsidR="00C83B82" w14:paraId="15524C06" w14:textId="77777777" w:rsidTr="00DA1B0C">
        <w:tc>
          <w:tcPr>
            <w:tcW w:w="9420" w:type="dxa"/>
            <w:gridSpan w:val="2"/>
          </w:tcPr>
          <w:p w14:paraId="4E89BE31" w14:textId="77777777" w:rsidR="00C83B82" w:rsidRDefault="00C83B82" w:rsidP="00DA1B0C">
            <w:r w:rsidRPr="1B840FA4">
              <w:rPr>
                <w:b/>
                <w:bCs/>
              </w:rPr>
              <w:t>Superclass</w:t>
            </w:r>
            <w:r>
              <w:t>:</w:t>
            </w:r>
          </w:p>
        </w:tc>
      </w:tr>
      <w:tr w:rsidR="00C83B82" w14:paraId="28A2D2E7" w14:textId="77777777" w:rsidTr="00DA1B0C">
        <w:tc>
          <w:tcPr>
            <w:tcW w:w="9420" w:type="dxa"/>
            <w:gridSpan w:val="2"/>
          </w:tcPr>
          <w:p w14:paraId="113B3D14" w14:textId="77777777" w:rsidR="00C83B82" w:rsidRDefault="00C83B82" w:rsidP="00DA1B0C">
            <w:r w:rsidRPr="1B840FA4">
              <w:rPr>
                <w:b/>
                <w:bCs/>
              </w:rPr>
              <w:t>Subclasses</w:t>
            </w:r>
            <w:r>
              <w:t>:</w:t>
            </w:r>
          </w:p>
        </w:tc>
      </w:tr>
      <w:tr w:rsidR="00C83B82" w14:paraId="5D74FE62" w14:textId="77777777" w:rsidTr="00DA1B0C">
        <w:tc>
          <w:tcPr>
            <w:tcW w:w="9420" w:type="dxa"/>
            <w:gridSpan w:val="2"/>
          </w:tcPr>
          <w:p w14:paraId="0981A8F6" w14:textId="77777777" w:rsidR="00C83B82" w:rsidRDefault="00C83B82" w:rsidP="00DA1B0C">
            <w:pPr>
              <w:rPr>
                <w:b/>
                <w:bCs/>
              </w:rPr>
            </w:pPr>
            <w:r w:rsidRPr="1B840FA4">
              <w:rPr>
                <w:b/>
                <w:bCs/>
              </w:rPr>
              <w:t>Private Responsibilities</w:t>
            </w:r>
          </w:p>
          <w:p w14:paraId="4E3B8BF4" w14:textId="77777777" w:rsidR="00C83B82" w:rsidRDefault="00C83B82" w:rsidP="00C83B82">
            <w:pPr>
              <w:pStyle w:val="ListParagraph"/>
              <w:numPr>
                <w:ilvl w:val="0"/>
                <w:numId w:val="38"/>
              </w:numPr>
              <w:overflowPunct/>
              <w:autoSpaceDE/>
              <w:autoSpaceDN/>
              <w:adjustRightInd/>
              <w:textAlignment w:val="auto"/>
              <w:rPr>
                <w:rFonts w:eastAsiaTheme="minorEastAsia"/>
              </w:rPr>
            </w:pPr>
            <w:r>
              <w:rPr>
                <w:rFonts w:eastAsiaTheme="minorEastAsia"/>
              </w:rPr>
              <w:t>Get the results desired and return them to the user</w:t>
            </w:r>
          </w:p>
        </w:tc>
      </w:tr>
      <w:tr w:rsidR="00C83B82" w14:paraId="4F8214F1" w14:textId="77777777" w:rsidTr="00DA1B0C">
        <w:tc>
          <w:tcPr>
            <w:tcW w:w="9420" w:type="dxa"/>
            <w:gridSpan w:val="2"/>
          </w:tcPr>
          <w:p w14:paraId="6C4FE145" w14:textId="77777777" w:rsidR="00C83B82" w:rsidRDefault="00C83B82" w:rsidP="00DA1B0C">
            <w:pPr>
              <w:rPr>
                <w:b/>
                <w:bCs/>
              </w:rPr>
            </w:pPr>
            <w:r w:rsidRPr="1B840FA4">
              <w:rPr>
                <w:b/>
                <w:bCs/>
              </w:rPr>
              <w:t>Contract:</w:t>
            </w:r>
            <w:r>
              <w:t xml:space="preserve">  Search</w:t>
            </w:r>
          </w:p>
        </w:tc>
      </w:tr>
      <w:tr w:rsidR="00C83B82" w14:paraId="121B5AC7" w14:textId="77777777" w:rsidTr="00DA1B0C">
        <w:tc>
          <w:tcPr>
            <w:tcW w:w="4680" w:type="dxa"/>
          </w:tcPr>
          <w:p w14:paraId="4C6A4B93" w14:textId="77777777" w:rsidR="00C83B82" w:rsidRDefault="00C83B82" w:rsidP="00DA1B0C">
            <w:pPr>
              <w:rPr>
                <w:b/>
                <w:bCs/>
              </w:rPr>
            </w:pPr>
            <w:r w:rsidRPr="1B840FA4">
              <w:rPr>
                <w:b/>
                <w:bCs/>
              </w:rPr>
              <w:t>Responsibilities</w:t>
            </w:r>
          </w:p>
        </w:tc>
        <w:tc>
          <w:tcPr>
            <w:tcW w:w="4740" w:type="dxa"/>
          </w:tcPr>
          <w:p w14:paraId="24E22111" w14:textId="77777777" w:rsidR="00C83B82" w:rsidRDefault="00C83B82" w:rsidP="00DA1B0C">
            <w:r w:rsidRPr="1B840FA4">
              <w:rPr>
                <w:b/>
                <w:bCs/>
              </w:rPr>
              <w:t>Collaborations</w:t>
            </w:r>
          </w:p>
        </w:tc>
      </w:tr>
      <w:tr w:rsidR="00C83B82" w14:paraId="7234D012" w14:textId="77777777" w:rsidTr="00DA1B0C">
        <w:tc>
          <w:tcPr>
            <w:tcW w:w="4680" w:type="dxa"/>
          </w:tcPr>
          <w:p w14:paraId="3E76305A" w14:textId="77777777" w:rsidR="00C83B82" w:rsidRDefault="00C83B82" w:rsidP="00C83B82">
            <w:pPr>
              <w:pStyle w:val="ListParagraph"/>
              <w:numPr>
                <w:ilvl w:val="0"/>
                <w:numId w:val="43"/>
              </w:numPr>
              <w:overflowPunct/>
              <w:autoSpaceDE/>
              <w:autoSpaceDN/>
              <w:adjustRightInd/>
              <w:textAlignment w:val="auto"/>
              <w:rPr>
                <w:rFonts w:eastAsiaTheme="minorEastAsia"/>
              </w:rPr>
            </w:pPr>
            <w:r>
              <w:rPr>
                <w:rFonts w:eastAsiaTheme="minorEastAsia"/>
              </w:rPr>
              <w:t>Log in</w:t>
            </w:r>
          </w:p>
          <w:p w14:paraId="5729BF0A" w14:textId="77777777" w:rsidR="00C83B82" w:rsidRPr="0037352D" w:rsidRDefault="00C83B82" w:rsidP="00C83B82">
            <w:pPr>
              <w:pStyle w:val="ListParagraph"/>
              <w:numPr>
                <w:ilvl w:val="0"/>
                <w:numId w:val="43"/>
              </w:numPr>
              <w:overflowPunct/>
              <w:autoSpaceDE/>
              <w:autoSpaceDN/>
              <w:adjustRightInd/>
              <w:textAlignment w:val="auto"/>
              <w:rPr>
                <w:rFonts w:eastAsiaTheme="minorEastAsia"/>
              </w:rPr>
            </w:pPr>
            <w:r>
              <w:rPr>
                <w:rFonts w:eastAsiaTheme="minorEastAsia"/>
              </w:rPr>
              <w:t>Search</w:t>
            </w:r>
          </w:p>
        </w:tc>
        <w:tc>
          <w:tcPr>
            <w:tcW w:w="4740" w:type="dxa"/>
          </w:tcPr>
          <w:p w14:paraId="7792D45F" w14:textId="77777777" w:rsidR="00C83B82" w:rsidRDefault="00C83B82" w:rsidP="00DA1B0C">
            <w:r>
              <w:t>Sign In (1)</w:t>
            </w:r>
          </w:p>
          <w:p w14:paraId="56EA365F" w14:textId="77777777" w:rsidR="00C83B82" w:rsidRDefault="00C83B82" w:rsidP="00DA1B0C">
            <w:r>
              <w:t>User Interface</w:t>
            </w:r>
          </w:p>
        </w:tc>
      </w:tr>
    </w:tbl>
    <w:p w14:paraId="6F1F4284" w14:textId="1BC0A706" w:rsidR="00C83B82" w:rsidRDefault="007B2DEC" w:rsidP="00CC0FDB">
      <w:pPr>
        <w:pStyle w:val="Heading3"/>
      </w:pPr>
      <w:bookmarkStart w:id="157" w:name="_Toc34675550"/>
      <w:bookmarkStart w:id="158" w:name="_Toc34675515"/>
      <w:r>
        <w:t>Validate</w:t>
      </w:r>
      <w:bookmarkEnd w:id="157"/>
      <w:bookmarkEnd w:id="158"/>
    </w:p>
    <w:tbl>
      <w:tblPr>
        <w:tblStyle w:val="TableGrid"/>
        <w:tblW w:w="0" w:type="auto"/>
        <w:tblLayout w:type="fixed"/>
        <w:tblLook w:val="06A0" w:firstRow="1" w:lastRow="0" w:firstColumn="1" w:lastColumn="0" w:noHBand="1" w:noVBand="1"/>
      </w:tblPr>
      <w:tblGrid>
        <w:gridCol w:w="4680"/>
        <w:gridCol w:w="4740"/>
      </w:tblGrid>
      <w:tr w:rsidR="00C83B82" w14:paraId="6094FC74" w14:textId="77777777" w:rsidTr="00DA1B0C">
        <w:tc>
          <w:tcPr>
            <w:tcW w:w="9420" w:type="dxa"/>
            <w:gridSpan w:val="2"/>
          </w:tcPr>
          <w:p w14:paraId="1D47A516" w14:textId="77777777" w:rsidR="00C83B82" w:rsidRDefault="00C83B82" w:rsidP="00DA1B0C">
            <w:r w:rsidRPr="1B840FA4">
              <w:rPr>
                <w:b/>
                <w:bCs/>
              </w:rPr>
              <w:t>Class Name</w:t>
            </w:r>
            <w:r>
              <w:t>: Validate</w:t>
            </w:r>
          </w:p>
        </w:tc>
      </w:tr>
      <w:tr w:rsidR="00C83B82" w14:paraId="4DD82199" w14:textId="77777777" w:rsidTr="00DA1B0C">
        <w:tc>
          <w:tcPr>
            <w:tcW w:w="9420" w:type="dxa"/>
            <w:gridSpan w:val="2"/>
          </w:tcPr>
          <w:p w14:paraId="4EA5E893" w14:textId="77777777" w:rsidR="00C83B82" w:rsidRDefault="00C83B82" w:rsidP="00DA1B0C">
            <w:r w:rsidRPr="1B840FA4">
              <w:rPr>
                <w:b/>
                <w:bCs/>
              </w:rPr>
              <w:t>Superclass</w:t>
            </w:r>
            <w:r>
              <w:t>:</w:t>
            </w:r>
          </w:p>
        </w:tc>
      </w:tr>
      <w:tr w:rsidR="00C83B82" w14:paraId="163383B5" w14:textId="77777777" w:rsidTr="00DA1B0C">
        <w:tc>
          <w:tcPr>
            <w:tcW w:w="9420" w:type="dxa"/>
            <w:gridSpan w:val="2"/>
          </w:tcPr>
          <w:p w14:paraId="778DCE62" w14:textId="77777777" w:rsidR="00C83B82" w:rsidRDefault="00C83B82" w:rsidP="00DA1B0C">
            <w:r w:rsidRPr="1B840FA4">
              <w:rPr>
                <w:b/>
                <w:bCs/>
              </w:rPr>
              <w:t>Subclasses</w:t>
            </w:r>
            <w:r>
              <w:t>:</w:t>
            </w:r>
          </w:p>
        </w:tc>
      </w:tr>
      <w:tr w:rsidR="00C83B82" w14:paraId="086F6CD7" w14:textId="77777777" w:rsidTr="00DA1B0C">
        <w:tc>
          <w:tcPr>
            <w:tcW w:w="9420" w:type="dxa"/>
            <w:gridSpan w:val="2"/>
          </w:tcPr>
          <w:p w14:paraId="51508534" w14:textId="77777777" w:rsidR="00C83B82" w:rsidRDefault="00C83B82" w:rsidP="00DA1B0C">
            <w:pPr>
              <w:rPr>
                <w:b/>
                <w:bCs/>
              </w:rPr>
            </w:pPr>
            <w:r w:rsidRPr="1B840FA4">
              <w:rPr>
                <w:b/>
                <w:bCs/>
              </w:rPr>
              <w:t>Private Responsibilities</w:t>
            </w:r>
          </w:p>
          <w:p w14:paraId="1912FC8D" w14:textId="77777777" w:rsidR="00C83B82" w:rsidRDefault="00C83B82" w:rsidP="00C83B82">
            <w:pPr>
              <w:pStyle w:val="ListParagraph"/>
              <w:numPr>
                <w:ilvl w:val="0"/>
                <w:numId w:val="38"/>
              </w:numPr>
              <w:overflowPunct/>
              <w:autoSpaceDE/>
              <w:autoSpaceDN/>
              <w:adjustRightInd/>
              <w:textAlignment w:val="auto"/>
              <w:rPr>
                <w:rFonts w:eastAsiaTheme="minorEastAsia"/>
              </w:rPr>
            </w:pPr>
            <w:r>
              <w:rPr>
                <w:rFonts w:eastAsiaTheme="minorEastAsia"/>
              </w:rPr>
              <w:t>Accept log files that fall within parameters</w:t>
            </w:r>
          </w:p>
        </w:tc>
      </w:tr>
      <w:tr w:rsidR="00C83B82" w14:paraId="1CC7A2B5" w14:textId="77777777" w:rsidTr="00DA1B0C">
        <w:tc>
          <w:tcPr>
            <w:tcW w:w="9420" w:type="dxa"/>
            <w:gridSpan w:val="2"/>
          </w:tcPr>
          <w:p w14:paraId="35AF2FC0" w14:textId="77777777" w:rsidR="00C83B82" w:rsidRDefault="00C83B82" w:rsidP="00DA1B0C">
            <w:pPr>
              <w:rPr>
                <w:b/>
                <w:bCs/>
              </w:rPr>
            </w:pPr>
            <w:r w:rsidRPr="1B840FA4">
              <w:rPr>
                <w:b/>
                <w:bCs/>
              </w:rPr>
              <w:t>Contract:</w:t>
            </w:r>
            <w:r>
              <w:t xml:space="preserve">  Validate</w:t>
            </w:r>
          </w:p>
        </w:tc>
      </w:tr>
      <w:tr w:rsidR="00C83B82" w14:paraId="74DC458F" w14:textId="77777777" w:rsidTr="00DA1B0C">
        <w:tc>
          <w:tcPr>
            <w:tcW w:w="4680" w:type="dxa"/>
          </w:tcPr>
          <w:p w14:paraId="31B9B7F2" w14:textId="77777777" w:rsidR="00C83B82" w:rsidRDefault="00C83B82" w:rsidP="00DA1B0C">
            <w:pPr>
              <w:rPr>
                <w:b/>
                <w:bCs/>
              </w:rPr>
            </w:pPr>
            <w:r w:rsidRPr="1B840FA4">
              <w:rPr>
                <w:b/>
                <w:bCs/>
              </w:rPr>
              <w:t>Responsibilities</w:t>
            </w:r>
          </w:p>
        </w:tc>
        <w:tc>
          <w:tcPr>
            <w:tcW w:w="4740" w:type="dxa"/>
          </w:tcPr>
          <w:p w14:paraId="3CD28F9D" w14:textId="77777777" w:rsidR="00C83B82" w:rsidRDefault="00C83B82" w:rsidP="00DA1B0C">
            <w:r w:rsidRPr="1B840FA4">
              <w:rPr>
                <w:b/>
                <w:bCs/>
              </w:rPr>
              <w:t>Collaborations</w:t>
            </w:r>
          </w:p>
        </w:tc>
      </w:tr>
      <w:tr w:rsidR="00C83B82" w14:paraId="3C344045" w14:textId="77777777" w:rsidTr="00DA1B0C">
        <w:tc>
          <w:tcPr>
            <w:tcW w:w="4680" w:type="dxa"/>
          </w:tcPr>
          <w:p w14:paraId="416582C0" w14:textId="77777777" w:rsidR="00C83B82" w:rsidRDefault="00C83B82" w:rsidP="00C83B82">
            <w:pPr>
              <w:pStyle w:val="ListParagraph"/>
              <w:numPr>
                <w:ilvl w:val="0"/>
                <w:numId w:val="44"/>
              </w:numPr>
              <w:overflowPunct/>
              <w:autoSpaceDE/>
              <w:autoSpaceDN/>
              <w:adjustRightInd/>
              <w:textAlignment w:val="auto"/>
              <w:rPr>
                <w:rFonts w:eastAsiaTheme="minorEastAsia"/>
              </w:rPr>
            </w:pPr>
            <w:r>
              <w:rPr>
                <w:rFonts w:eastAsiaTheme="minorEastAsia"/>
              </w:rPr>
              <w:t>Log in</w:t>
            </w:r>
          </w:p>
          <w:p w14:paraId="6E55C6B4" w14:textId="77777777" w:rsidR="00C83B82" w:rsidRPr="0037352D" w:rsidRDefault="00C83B82" w:rsidP="00C83B82">
            <w:pPr>
              <w:pStyle w:val="ListParagraph"/>
              <w:numPr>
                <w:ilvl w:val="0"/>
                <w:numId w:val="44"/>
              </w:numPr>
              <w:overflowPunct/>
              <w:autoSpaceDE/>
              <w:autoSpaceDN/>
              <w:adjustRightInd/>
              <w:textAlignment w:val="auto"/>
              <w:rPr>
                <w:rFonts w:eastAsiaTheme="minorEastAsia"/>
              </w:rPr>
            </w:pPr>
            <w:r>
              <w:rPr>
                <w:rFonts w:eastAsiaTheme="minorEastAsia"/>
              </w:rPr>
              <w:t>Know validation parameters</w:t>
            </w:r>
          </w:p>
        </w:tc>
        <w:tc>
          <w:tcPr>
            <w:tcW w:w="4740" w:type="dxa"/>
          </w:tcPr>
          <w:p w14:paraId="6BB4E81D" w14:textId="77777777" w:rsidR="00C83B82" w:rsidRDefault="00C83B82" w:rsidP="00DA1B0C">
            <w:r>
              <w:t>Sign In (1)</w:t>
            </w:r>
          </w:p>
          <w:p w14:paraId="1639A323" w14:textId="77777777" w:rsidR="00C83B82" w:rsidRDefault="00C83B82" w:rsidP="00DA1B0C">
            <w:r>
              <w:t>Event Configuration ()</w:t>
            </w:r>
          </w:p>
        </w:tc>
      </w:tr>
    </w:tbl>
    <w:p w14:paraId="22099A9C" w14:textId="77777777" w:rsidR="007E5A8E" w:rsidRPr="007E5A8E" w:rsidRDefault="007E5A8E" w:rsidP="007E5A8E"/>
    <w:p w14:paraId="23BFA7CA" w14:textId="77777777" w:rsidR="008214E2" w:rsidRDefault="008214E2" w:rsidP="008214E2">
      <w:pPr>
        <w:pStyle w:val="Heading2"/>
      </w:pPr>
      <w:bookmarkStart w:id="159" w:name="_Toc34675508"/>
      <w:bookmarkStart w:id="160" w:name="_Toc34675543"/>
      <w:r>
        <w:t>Vector</w:t>
      </w:r>
      <w:bookmarkEnd w:id="159"/>
      <w:bookmarkEnd w:id="160"/>
    </w:p>
    <w:p w14:paraId="0A94A9DB" w14:textId="77777777" w:rsidR="008214E2" w:rsidRPr="00EB4BCC" w:rsidRDefault="008214E2" w:rsidP="008214E2"/>
    <w:tbl>
      <w:tblPr>
        <w:tblStyle w:val="TableGrid"/>
        <w:tblW w:w="0" w:type="auto"/>
        <w:tblLayout w:type="fixed"/>
        <w:tblLook w:val="06A0" w:firstRow="1" w:lastRow="0" w:firstColumn="1" w:lastColumn="0" w:noHBand="1" w:noVBand="1"/>
      </w:tblPr>
      <w:tblGrid>
        <w:gridCol w:w="4680"/>
        <w:gridCol w:w="4740"/>
      </w:tblGrid>
      <w:tr w:rsidR="008214E2" w14:paraId="64A7B7DC"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44F640" w14:textId="77777777" w:rsidR="008214E2" w:rsidRDefault="008214E2" w:rsidP="00F913EE">
            <w:r>
              <w:rPr>
                <w:b/>
                <w:bCs/>
              </w:rPr>
              <w:t>Class Name</w:t>
            </w:r>
            <w:r>
              <w:t>: A</w:t>
            </w:r>
          </w:p>
        </w:tc>
      </w:tr>
      <w:tr w:rsidR="008214E2" w14:paraId="2D5EE6D4"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55F1F" w14:textId="77777777" w:rsidR="008214E2" w:rsidRDefault="008214E2" w:rsidP="00F913EE">
            <w:r>
              <w:rPr>
                <w:b/>
                <w:bCs/>
              </w:rPr>
              <w:t>Superclass</w:t>
            </w:r>
            <w:r>
              <w:t>:</w:t>
            </w:r>
          </w:p>
        </w:tc>
      </w:tr>
      <w:tr w:rsidR="008214E2" w14:paraId="6141D516"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A2031" w14:textId="77777777" w:rsidR="008214E2" w:rsidRDefault="008214E2" w:rsidP="00F913EE">
            <w:r>
              <w:rPr>
                <w:b/>
                <w:bCs/>
              </w:rPr>
              <w:t>Subclasses</w:t>
            </w:r>
            <w:r>
              <w:t>:</w:t>
            </w:r>
          </w:p>
        </w:tc>
      </w:tr>
      <w:tr w:rsidR="008214E2" w14:paraId="3A20DD22"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88C4D" w14:textId="77777777" w:rsidR="008214E2" w:rsidRDefault="008214E2" w:rsidP="00F913EE">
            <w:pPr>
              <w:rPr>
                <w:b/>
                <w:bCs/>
              </w:rPr>
            </w:pPr>
            <w:r>
              <w:rPr>
                <w:b/>
                <w:bCs/>
              </w:rPr>
              <w:t>Private Responsibilities</w:t>
            </w:r>
          </w:p>
          <w:p w14:paraId="384B419C" w14:textId="77777777" w:rsidR="008214E2" w:rsidRDefault="008214E2" w:rsidP="00521132">
            <w:pPr>
              <w:pStyle w:val="ListParagraph"/>
              <w:numPr>
                <w:ilvl w:val="0"/>
                <w:numId w:val="49"/>
              </w:numPr>
              <w:overflowPunct/>
              <w:autoSpaceDE/>
              <w:autoSpaceDN/>
              <w:adjustRightInd/>
              <w:textAlignment w:val="auto"/>
              <w:rPr>
                <w:rFonts w:eastAsiaTheme="minorEastAsia"/>
              </w:rPr>
            </w:pPr>
            <w:r>
              <w:t>Know some attribute</w:t>
            </w:r>
          </w:p>
        </w:tc>
      </w:tr>
      <w:tr w:rsidR="008214E2" w14:paraId="61177F87"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02491" w14:textId="77777777" w:rsidR="008214E2" w:rsidRDefault="008214E2" w:rsidP="00F913EE">
            <w:pPr>
              <w:rPr>
                <w:rFonts w:eastAsiaTheme="minorHAnsi"/>
                <w:b/>
                <w:bCs/>
              </w:rPr>
            </w:pPr>
            <w:r>
              <w:rPr>
                <w:b/>
                <w:bCs/>
              </w:rPr>
              <w:t>Contract:</w:t>
            </w:r>
            <w:r>
              <w:t xml:space="preserve"> 1. Print Information</w:t>
            </w:r>
          </w:p>
        </w:tc>
      </w:tr>
      <w:tr w:rsidR="008214E2" w14:paraId="40074744" w14:textId="77777777" w:rsidTr="00F913E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4485D" w14:textId="77777777" w:rsidR="008214E2" w:rsidRDefault="008214E2" w:rsidP="00F913EE">
            <w:pPr>
              <w:rPr>
                <w:b/>
                <w:bCs/>
              </w:rPr>
            </w:pPr>
            <w:r>
              <w:rPr>
                <w:b/>
                <w:bCs/>
              </w:rPr>
              <w:t>Responsibilities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90E53" w14:textId="77777777" w:rsidR="008214E2" w:rsidRDefault="008214E2" w:rsidP="00F913EE">
            <w:r>
              <w:rPr>
                <w:b/>
                <w:bCs/>
              </w:rPr>
              <w:t>Collaborations</w:t>
            </w:r>
          </w:p>
        </w:tc>
      </w:tr>
      <w:tr w:rsidR="008214E2" w14:paraId="1F4B28BA" w14:textId="77777777" w:rsidTr="00F913E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5CF9F" w14:textId="77777777" w:rsidR="008214E2" w:rsidRDefault="008214E2" w:rsidP="00F913EE">
            <w:pPr>
              <w:pStyle w:val="ListParagraph"/>
              <w:numPr>
                <w:ilvl w:val="0"/>
                <w:numId w:val="36"/>
              </w:numPr>
              <w:overflowPunct/>
              <w:autoSpaceDE/>
              <w:autoSpaceDN/>
              <w:adjustRightInd/>
              <w:textAlignment w:val="auto"/>
              <w:rPr>
                <w:rFonts w:eastAsiaTheme="minorEastAsia"/>
              </w:rPr>
            </w:pPr>
            <w:r>
              <w:lastRenderedPageBreak/>
              <w:t>Do something</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AF162" w14:textId="77777777" w:rsidR="008214E2" w:rsidRDefault="008214E2" w:rsidP="00F913EE">
            <w:pPr>
              <w:rPr>
                <w:rFonts w:eastAsiaTheme="minorHAnsi"/>
              </w:rPr>
            </w:pPr>
            <w:r>
              <w:t>B (3)</w:t>
            </w:r>
          </w:p>
        </w:tc>
      </w:tr>
      <w:tr w:rsidR="008214E2" w14:paraId="65C965C9"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61F3F" w14:textId="77777777" w:rsidR="008214E2" w:rsidRDefault="008214E2" w:rsidP="00F913EE">
            <w:pPr>
              <w:pStyle w:val="ListParagraph"/>
              <w:ind w:left="0"/>
            </w:pPr>
            <w:r>
              <w:rPr>
                <w:b/>
                <w:bCs/>
              </w:rPr>
              <w:t>Contract</w:t>
            </w:r>
            <w:r>
              <w:t>: 2. Provide Some Attributes</w:t>
            </w:r>
          </w:p>
        </w:tc>
      </w:tr>
      <w:tr w:rsidR="008214E2" w14:paraId="74415428" w14:textId="77777777" w:rsidTr="00F913E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2CF2B" w14:textId="77777777" w:rsidR="008214E2" w:rsidRDefault="008214E2" w:rsidP="00F913EE">
            <w:pPr>
              <w:pStyle w:val="ListParagraph"/>
              <w:ind w:left="0"/>
              <w:rPr>
                <w:b/>
                <w:bCs/>
              </w:rPr>
            </w:pPr>
            <w:r>
              <w:rPr>
                <w:b/>
                <w:bCs/>
              </w:rPr>
              <w:t>Responsibilities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2AE30" w14:textId="77777777" w:rsidR="008214E2" w:rsidRDefault="008214E2" w:rsidP="00F913EE">
            <w:pPr>
              <w:pStyle w:val="ListParagraph"/>
              <w:ind w:left="0"/>
              <w:rPr>
                <w:b/>
                <w:bCs/>
              </w:rPr>
            </w:pPr>
            <w:r>
              <w:rPr>
                <w:b/>
                <w:bCs/>
              </w:rPr>
              <w:t>Collaborations</w:t>
            </w:r>
          </w:p>
        </w:tc>
      </w:tr>
      <w:tr w:rsidR="008214E2" w14:paraId="1A3FC462" w14:textId="77777777" w:rsidTr="00F913EE">
        <w:trPr>
          <w:trHeight w:val="8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671E1" w14:textId="77777777" w:rsidR="008214E2" w:rsidRDefault="008214E2" w:rsidP="00F913EE">
            <w:pPr>
              <w:pStyle w:val="ListParagraph"/>
              <w:numPr>
                <w:ilvl w:val="0"/>
                <w:numId w:val="36"/>
              </w:numPr>
              <w:overflowPunct/>
              <w:autoSpaceDE/>
              <w:autoSpaceDN/>
              <w:adjustRightInd/>
              <w:textAlignment w:val="auto"/>
              <w:rPr>
                <w:rFonts w:eastAsiaTheme="minorEastAsia"/>
              </w:rPr>
            </w:pPr>
            <w:r>
              <w:t>Know Something</w:t>
            </w:r>
          </w:p>
          <w:p w14:paraId="6E8B7537" w14:textId="77777777" w:rsidR="008214E2" w:rsidRDefault="008214E2" w:rsidP="00F913EE">
            <w:pPr>
              <w:pStyle w:val="ListParagraph"/>
              <w:numPr>
                <w:ilvl w:val="0"/>
                <w:numId w:val="36"/>
              </w:numPr>
              <w:overflowPunct/>
              <w:autoSpaceDE/>
              <w:autoSpaceDN/>
              <w:adjustRightInd/>
              <w:textAlignment w:val="auto"/>
              <w:rPr>
                <w:rFonts w:eastAsiaTheme="minorEastAsia"/>
              </w:rPr>
            </w:pPr>
            <w:r>
              <w:t>Know another thing</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CACD3" w14:textId="77777777" w:rsidR="008214E2" w:rsidRDefault="008214E2" w:rsidP="00F913EE">
            <w:pPr>
              <w:pStyle w:val="ListParagraph"/>
              <w:ind w:left="0"/>
              <w:rPr>
                <w:rFonts w:eastAsiaTheme="minorHAnsi"/>
              </w:rPr>
            </w:pPr>
          </w:p>
          <w:p w14:paraId="221EFF95" w14:textId="77777777" w:rsidR="008214E2" w:rsidRDefault="008214E2" w:rsidP="00F913EE">
            <w:pPr>
              <w:pStyle w:val="ListParagraph"/>
              <w:ind w:left="0"/>
            </w:pPr>
            <w:r>
              <w:t>X (7)</w:t>
            </w:r>
          </w:p>
        </w:tc>
      </w:tr>
    </w:tbl>
    <w:p w14:paraId="1B5DA17F" w14:textId="77777777" w:rsidR="008214E2" w:rsidRDefault="008214E2" w:rsidP="008214E2">
      <w:pPr>
        <w:rPr>
          <w:rFonts w:asciiTheme="minorHAnsi" w:hAnsiTheme="minorHAnsi" w:cstheme="minorBidi"/>
          <w:sz w:val="22"/>
          <w:szCs w:val="22"/>
        </w:rPr>
      </w:pPr>
    </w:p>
    <w:tbl>
      <w:tblPr>
        <w:tblStyle w:val="TableGrid"/>
        <w:tblW w:w="0" w:type="auto"/>
        <w:tblLayout w:type="fixed"/>
        <w:tblLook w:val="06A0" w:firstRow="1" w:lastRow="0" w:firstColumn="1" w:lastColumn="0" w:noHBand="1" w:noVBand="1"/>
      </w:tblPr>
      <w:tblGrid>
        <w:gridCol w:w="4680"/>
        <w:gridCol w:w="4740"/>
      </w:tblGrid>
      <w:tr w:rsidR="008214E2" w14:paraId="67016E61"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939F5" w14:textId="77777777" w:rsidR="008214E2" w:rsidRDefault="008214E2" w:rsidP="00F913EE">
            <w:r>
              <w:rPr>
                <w:b/>
                <w:bCs/>
              </w:rPr>
              <w:t>Class Name</w:t>
            </w:r>
            <w:r>
              <w:t>: B</w:t>
            </w:r>
          </w:p>
        </w:tc>
      </w:tr>
      <w:tr w:rsidR="008214E2" w14:paraId="055AA252"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45B2D" w14:textId="77777777" w:rsidR="008214E2" w:rsidRDefault="008214E2" w:rsidP="00F913EE">
            <w:r>
              <w:rPr>
                <w:b/>
                <w:bCs/>
              </w:rPr>
              <w:t>Superclass</w:t>
            </w:r>
            <w:r>
              <w:t>:</w:t>
            </w:r>
          </w:p>
        </w:tc>
      </w:tr>
      <w:tr w:rsidR="008214E2" w14:paraId="245F5EAC"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1D685" w14:textId="77777777" w:rsidR="008214E2" w:rsidRDefault="008214E2" w:rsidP="00F913EE">
            <w:r>
              <w:rPr>
                <w:b/>
                <w:bCs/>
              </w:rPr>
              <w:t>Subclasses</w:t>
            </w:r>
            <w:r>
              <w:t>:</w:t>
            </w:r>
          </w:p>
        </w:tc>
      </w:tr>
      <w:tr w:rsidR="008214E2" w14:paraId="47C47967" w14:textId="77777777" w:rsidTr="00F913E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FA25B" w14:textId="77777777" w:rsidR="008214E2" w:rsidRDefault="008214E2" w:rsidP="00F913EE">
            <w:pPr>
              <w:rPr>
                <w:b/>
                <w:bCs/>
              </w:rPr>
            </w:pPr>
            <w:r>
              <w:rPr>
                <w:b/>
                <w:bCs/>
              </w:rPr>
              <w:t xml:space="preserve">Contract 3: </w:t>
            </w:r>
            <w:r>
              <w:t>Calculation</w:t>
            </w:r>
          </w:p>
        </w:tc>
      </w:tr>
      <w:tr w:rsidR="008214E2" w14:paraId="6E621869" w14:textId="77777777" w:rsidTr="00F913E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723BB5" w14:textId="77777777" w:rsidR="008214E2" w:rsidRDefault="008214E2" w:rsidP="00F913EE">
            <w:pPr>
              <w:rPr>
                <w:b/>
                <w:bCs/>
              </w:rPr>
            </w:pPr>
            <w:r>
              <w:rPr>
                <w:b/>
                <w:bCs/>
              </w:rPr>
              <w:t>Responsibilities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9800B" w14:textId="77777777" w:rsidR="008214E2" w:rsidRDefault="008214E2" w:rsidP="00F913EE">
            <w:r>
              <w:rPr>
                <w:b/>
                <w:bCs/>
              </w:rPr>
              <w:t>Collaborations</w:t>
            </w:r>
          </w:p>
        </w:tc>
      </w:tr>
      <w:tr w:rsidR="008214E2" w14:paraId="2D24ED08" w14:textId="77777777" w:rsidTr="00F913E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F5BFF" w14:textId="77777777" w:rsidR="008214E2" w:rsidRDefault="008214E2" w:rsidP="00F913EE">
            <w:pPr>
              <w:pStyle w:val="ListParagraph"/>
              <w:numPr>
                <w:ilvl w:val="0"/>
                <w:numId w:val="37"/>
              </w:numPr>
              <w:overflowPunct/>
              <w:autoSpaceDE/>
              <w:autoSpaceDN/>
              <w:adjustRightInd/>
              <w:textAlignment w:val="auto"/>
              <w:rPr>
                <w:rFonts w:eastAsiaTheme="minorEastAsia"/>
              </w:rPr>
            </w:pPr>
            <w:r>
              <w:t>Do some calculation</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91630" w14:textId="77777777" w:rsidR="008214E2" w:rsidRDefault="008214E2" w:rsidP="00F913EE">
            <w:pPr>
              <w:rPr>
                <w:rFonts w:eastAsiaTheme="minorHAnsi"/>
              </w:rPr>
            </w:pPr>
          </w:p>
        </w:tc>
      </w:tr>
    </w:tbl>
    <w:p w14:paraId="7348AC5A" w14:textId="77777777" w:rsidR="008214E2" w:rsidRPr="007E5A8E" w:rsidRDefault="008214E2" w:rsidP="007E5A8E"/>
    <w:p w14:paraId="5577C011" w14:textId="4ADD2244" w:rsidR="00197ED0" w:rsidRPr="00197ED0" w:rsidRDefault="007E5A8E" w:rsidP="00197ED0">
      <w:pPr>
        <w:pStyle w:val="Heading2"/>
      </w:pPr>
      <w:bookmarkStart w:id="161" w:name="_Toc34675551"/>
      <w:bookmarkStart w:id="162" w:name="_Toc34675516"/>
      <w:r>
        <w:t xml:space="preserve">Storage </w:t>
      </w:r>
      <w:commentRangeStart w:id="163"/>
      <w:r w:rsidR="00B35A20">
        <w:t>Subsystem</w:t>
      </w:r>
      <w:bookmarkEnd w:id="161"/>
      <w:bookmarkEnd w:id="162"/>
      <w:commentRangeEnd w:id="163"/>
      <w:r w:rsidR="00C11775">
        <w:rPr>
          <w:rStyle w:val="CommentReference"/>
          <w:rFonts w:eastAsia="Batang"/>
          <w:b w:val="0"/>
        </w:rPr>
        <w:commentReference w:id="163"/>
      </w:r>
    </w:p>
    <w:p w14:paraId="67CAA4A8" w14:textId="641BA49C" w:rsidR="0006135C" w:rsidRPr="0006135C" w:rsidRDefault="0006135C" w:rsidP="0006135C">
      <w:pPr>
        <w:jc w:val="center"/>
      </w:pPr>
      <w:r>
        <w:rPr>
          <w:noProof/>
        </w:rPr>
        <w:drawing>
          <wp:inline distT="0" distB="0" distL="0" distR="0" wp14:anchorId="1386DDE0" wp14:editId="37FA8EC0">
            <wp:extent cx="3822700" cy="19304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age Subsystem (4).png"/>
                    <pic:cNvPicPr/>
                  </pic:nvPicPr>
                  <pic:blipFill>
                    <a:blip r:embed="rId21">
                      <a:extLst>
                        <a:ext uri="{28A0092B-C50C-407E-A947-70E740481C1C}">
                          <a14:useLocalDpi xmlns:a14="http://schemas.microsoft.com/office/drawing/2010/main" val="0"/>
                        </a:ext>
                      </a:extLst>
                    </a:blip>
                    <a:stretch>
                      <a:fillRect/>
                    </a:stretch>
                  </pic:blipFill>
                  <pic:spPr>
                    <a:xfrm>
                      <a:off x="0" y="0"/>
                      <a:ext cx="3822700" cy="1930400"/>
                    </a:xfrm>
                    <a:prstGeom prst="rect">
                      <a:avLst/>
                    </a:prstGeom>
                  </pic:spPr>
                </pic:pic>
              </a:graphicData>
            </a:graphic>
          </wp:inline>
        </w:drawing>
      </w:r>
    </w:p>
    <w:p w14:paraId="0EAFA2CD" w14:textId="77777777" w:rsidR="007C296B" w:rsidRDefault="007C296B" w:rsidP="007C296B"/>
    <w:p w14:paraId="44C9B327" w14:textId="77777777" w:rsidR="0006135C" w:rsidRDefault="0006135C" w:rsidP="0006135C">
      <w:pPr>
        <w:pStyle w:val="Heading3"/>
        <w:numPr>
          <w:ilvl w:val="0"/>
          <w:numId w:val="0"/>
        </w:numPr>
        <w:ind w:left="432"/>
      </w:pPr>
      <w:bookmarkStart w:id="164" w:name="_Toc34675552"/>
      <w:bookmarkStart w:id="165" w:name="_Toc34675517"/>
      <w:commentRangeStart w:id="166"/>
      <w:r>
        <w:t>Database Class</w:t>
      </w:r>
      <w:bookmarkEnd w:id="164"/>
      <w:bookmarkEnd w:id="165"/>
      <w:r>
        <w:t xml:space="preserve"> </w:t>
      </w:r>
      <w:commentRangeEnd w:id="166"/>
      <w:r w:rsidR="00783A20">
        <w:rPr>
          <w:rStyle w:val="CommentReference"/>
          <w:rFonts w:eastAsia="Batang"/>
          <w:b w:val="0"/>
        </w:rPr>
        <w:commentReference w:id="166"/>
      </w:r>
    </w:p>
    <w:p w14:paraId="08EABF61" w14:textId="77777777" w:rsidR="0006135C" w:rsidRDefault="0006135C" w:rsidP="0006135C"/>
    <w:tbl>
      <w:tblPr>
        <w:tblStyle w:val="TableGrid"/>
        <w:tblW w:w="0" w:type="auto"/>
        <w:tblLayout w:type="fixed"/>
        <w:tblLook w:val="06A0" w:firstRow="1" w:lastRow="0" w:firstColumn="1" w:lastColumn="0" w:noHBand="1" w:noVBand="1"/>
      </w:tblPr>
      <w:tblGrid>
        <w:gridCol w:w="4680"/>
        <w:gridCol w:w="4740"/>
      </w:tblGrid>
      <w:tr w:rsidR="0006135C" w14:paraId="50957226" w14:textId="77777777" w:rsidTr="0006135C">
        <w:tc>
          <w:tcPr>
            <w:tcW w:w="9420" w:type="dxa"/>
            <w:gridSpan w:val="2"/>
          </w:tcPr>
          <w:p w14:paraId="30BCA868" w14:textId="77777777" w:rsidR="0006135C" w:rsidRDefault="0006135C" w:rsidP="0006135C">
            <w:r w:rsidRPr="1B840FA4">
              <w:rPr>
                <w:b/>
                <w:bCs/>
              </w:rPr>
              <w:t>Class Name</w:t>
            </w:r>
            <w:r>
              <w:t>: Database</w:t>
            </w:r>
          </w:p>
        </w:tc>
      </w:tr>
      <w:tr w:rsidR="0006135C" w14:paraId="5D0CA9B2" w14:textId="77777777" w:rsidTr="0006135C">
        <w:tc>
          <w:tcPr>
            <w:tcW w:w="9420" w:type="dxa"/>
            <w:gridSpan w:val="2"/>
          </w:tcPr>
          <w:p w14:paraId="104909E1" w14:textId="77777777" w:rsidR="0006135C" w:rsidRDefault="0006135C" w:rsidP="0006135C">
            <w:r w:rsidRPr="1B840FA4">
              <w:rPr>
                <w:b/>
                <w:bCs/>
              </w:rPr>
              <w:t>Superclass</w:t>
            </w:r>
            <w:r>
              <w:t>:</w:t>
            </w:r>
          </w:p>
        </w:tc>
      </w:tr>
      <w:tr w:rsidR="0006135C" w14:paraId="54FE8692" w14:textId="77777777" w:rsidTr="0006135C">
        <w:tc>
          <w:tcPr>
            <w:tcW w:w="9420" w:type="dxa"/>
            <w:gridSpan w:val="2"/>
          </w:tcPr>
          <w:p w14:paraId="49D6EAE7" w14:textId="77777777" w:rsidR="0006135C" w:rsidRDefault="0006135C" w:rsidP="0006135C">
            <w:r w:rsidRPr="1B840FA4">
              <w:rPr>
                <w:b/>
                <w:bCs/>
              </w:rPr>
              <w:t>Subclasses</w:t>
            </w:r>
            <w:r>
              <w:t>:</w:t>
            </w:r>
          </w:p>
        </w:tc>
      </w:tr>
      <w:tr w:rsidR="0006135C" w14:paraId="1DC2A02E" w14:textId="77777777" w:rsidTr="0006135C">
        <w:tc>
          <w:tcPr>
            <w:tcW w:w="9420" w:type="dxa"/>
            <w:gridSpan w:val="2"/>
          </w:tcPr>
          <w:p w14:paraId="437D6309" w14:textId="77777777" w:rsidR="0006135C" w:rsidRDefault="0006135C" w:rsidP="0006135C">
            <w:pPr>
              <w:rPr>
                <w:b/>
                <w:bCs/>
              </w:rPr>
            </w:pPr>
            <w:r w:rsidRPr="1B840FA4">
              <w:rPr>
                <w:b/>
                <w:bCs/>
              </w:rPr>
              <w:t>Private Responsibilities</w:t>
            </w:r>
          </w:p>
          <w:p w14:paraId="3C4D1B80" w14:textId="77777777" w:rsidR="0006135C" w:rsidRDefault="0006135C" w:rsidP="0006135C">
            <w:pPr>
              <w:pStyle w:val="ListParagraph"/>
              <w:numPr>
                <w:ilvl w:val="0"/>
                <w:numId w:val="46"/>
              </w:numPr>
              <w:overflowPunct/>
              <w:autoSpaceDE/>
              <w:autoSpaceDN/>
              <w:adjustRightInd/>
              <w:textAlignment w:val="auto"/>
              <w:rPr>
                <w:rFonts w:eastAsiaTheme="minorEastAsia"/>
              </w:rPr>
            </w:pPr>
            <w:r>
              <w:rPr>
                <w:rFonts w:eastAsiaTheme="minorEastAsia"/>
              </w:rPr>
              <w:t xml:space="preserve">Creates tables </w:t>
            </w:r>
          </w:p>
          <w:p w14:paraId="7524BF0F" w14:textId="77777777" w:rsidR="0006135C" w:rsidRPr="00411E71" w:rsidRDefault="0006135C" w:rsidP="0006135C">
            <w:pPr>
              <w:pStyle w:val="ListParagraph"/>
              <w:numPr>
                <w:ilvl w:val="0"/>
                <w:numId w:val="46"/>
              </w:numPr>
              <w:overflowPunct/>
              <w:autoSpaceDE/>
              <w:autoSpaceDN/>
              <w:adjustRightInd/>
              <w:textAlignment w:val="auto"/>
              <w:rPr>
                <w:rFonts w:eastAsiaTheme="minorEastAsia"/>
              </w:rPr>
            </w:pPr>
            <w:r w:rsidRPr="00411E71">
              <w:rPr>
                <w:rFonts w:cstheme="minorHAnsi"/>
              </w:rPr>
              <w:t>Updates changes in log files, log entries in tables</w:t>
            </w:r>
          </w:p>
        </w:tc>
      </w:tr>
      <w:tr w:rsidR="0006135C" w14:paraId="4C46A658" w14:textId="77777777" w:rsidTr="0006135C">
        <w:tc>
          <w:tcPr>
            <w:tcW w:w="9420" w:type="dxa"/>
            <w:gridSpan w:val="2"/>
          </w:tcPr>
          <w:p w14:paraId="4E87D6C2" w14:textId="77777777" w:rsidR="0006135C" w:rsidRDefault="0006135C" w:rsidP="0006135C">
            <w:pPr>
              <w:rPr>
                <w:b/>
                <w:bCs/>
              </w:rPr>
            </w:pPr>
            <w:r w:rsidRPr="1B840FA4">
              <w:rPr>
                <w:b/>
                <w:bCs/>
              </w:rPr>
              <w:t>Contract:</w:t>
            </w:r>
            <w:r>
              <w:t xml:space="preserve">  Database </w:t>
            </w:r>
          </w:p>
        </w:tc>
      </w:tr>
      <w:tr w:rsidR="0006135C" w14:paraId="06943C70" w14:textId="77777777" w:rsidTr="0006135C">
        <w:tc>
          <w:tcPr>
            <w:tcW w:w="4680" w:type="dxa"/>
          </w:tcPr>
          <w:p w14:paraId="4D685DF4" w14:textId="77777777" w:rsidR="0006135C" w:rsidRDefault="0006135C" w:rsidP="0006135C">
            <w:pPr>
              <w:rPr>
                <w:b/>
                <w:bCs/>
              </w:rPr>
            </w:pPr>
            <w:r w:rsidRPr="1B840FA4">
              <w:rPr>
                <w:b/>
                <w:bCs/>
              </w:rPr>
              <w:t>Responsibilities</w:t>
            </w:r>
          </w:p>
        </w:tc>
        <w:tc>
          <w:tcPr>
            <w:tcW w:w="4740" w:type="dxa"/>
          </w:tcPr>
          <w:p w14:paraId="37E92744" w14:textId="77777777" w:rsidR="0006135C" w:rsidRDefault="0006135C" w:rsidP="0006135C">
            <w:r w:rsidRPr="1B840FA4">
              <w:rPr>
                <w:b/>
                <w:bCs/>
              </w:rPr>
              <w:t>Collaborations</w:t>
            </w:r>
          </w:p>
        </w:tc>
      </w:tr>
      <w:tr w:rsidR="0006135C" w14:paraId="29617EA5" w14:textId="77777777" w:rsidTr="0006135C">
        <w:trPr>
          <w:trHeight w:val="260"/>
        </w:trPr>
        <w:tc>
          <w:tcPr>
            <w:tcW w:w="4680" w:type="dxa"/>
          </w:tcPr>
          <w:p w14:paraId="7FDF5B44" w14:textId="77777777" w:rsidR="0006135C" w:rsidRDefault="0006135C" w:rsidP="0006135C">
            <w:pPr>
              <w:pStyle w:val="ListParagraph"/>
              <w:numPr>
                <w:ilvl w:val="0"/>
                <w:numId w:val="47"/>
              </w:numPr>
              <w:overflowPunct/>
              <w:autoSpaceDE/>
              <w:autoSpaceDN/>
              <w:adjustRightInd/>
              <w:textAlignment w:val="auto"/>
              <w:rPr>
                <w:rFonts w:cstheme="minorHAnsi"/>
              </w:rPr>
            </w:pPr>
            <w:r>
              <w:rPr>
                <w:rFonts w:cstheme="minorHAnsi"/>
              </w:rPr>
              <w:t xml:space="preserve">Reads log files, log entries from tables </w:t>
            </w:r>
          </w:p>
          <w:p w14:paraId="36BD43F4" w14:textId="77777777" w:rsidR="0006135C" w:rsidRDefault="0006135C" w:rsidP="0006135C">
            <w:pPr>
              <w:pStyle w:val="ListParagraph"/>
              <w:numPr>
                <w:ilvl w:val="0"/>
                <w:numId w:val="47"/>
              </w:numPr>
              <w:overflowPunct/>
              <w:autoSpaceDE/>
              <w:autoSpaceDN/>
              <w:adjustRightInd/>
              <w:textAlignment w:val="auto"/>
              <w:rPr>
                <w:rFonts w:cstheme="minorHAnsi"/>
              </w:rPr>
            </w:pPr>
            <w:r>
              <w:rPr>
                <w:rFonts w:cstheme="minorHAnsi"/>
              </w:rPr>
              <w:t xml:space="preserve">Insert log files, log entries into tables </w:t>
            </w:r>
          </w:p>
          <w:p w14:paraId="15E4B20C" w14:textId="77777777" w:rsidR="0006135C" w:rsidRPr="0037352D" w:rsidRDefault="0006135C" w:rsidP="0006135C">
            <w:pPr>
              <w:pStyle w:val="ListParagraph"/>
              <w:numPr>
                <w:ilvl w:val="0"/>
                <w:numId w:val="47"/>
              </w:numPr>
              <w:overflowPunct/>
              <w:autoSpaceDE/>
              <w:autoSpaceDN/>
              <w:adjustRightInd/>
              <w:textAlignment w:val="auto"/>
              <w:rPr>
                <w:rFonts w:eastAsiaTheme="minorEastAsia"/>
              </w:rPr>
            </w:pPr>
            <w:r>
              <w:rPr>
                <w:rFonts w:cstheme="minorHAnsi"/>
              </w:rPr>
              <w:t>Deletes log files, log entries from tables</w:t>
            </w:r>
          </w:p>
        </w:tc>
        <w:tc>
          <w:tcPr>
            <w:tcW w:w="4740" w:type="dxa"/>
          </w:tcPr>
          <w:p w14:paraId="018F3800" w14:textId="77777777" w:rsidR="0006135C" w:rsidRDefault="0006135C" w:rsidP="0006135C">
            <w:r>
              <w:t>Version Control (3,4)</w:t>
            </w:r>
          </w:p>
          <w:p w14:paraId="6E640FF8" w14:textId="77777777" w:rsidR="0006135C" w:rsidRDefault="0006135C" w:rsidP="0006135C">
            <w:r>
              <w:t>Version Control (3,4)</w:t>
            </w:r>
          </w:p>
          <w:p w14:paraId="0FC5913D" w14:textId="77777777" w:rsidR="0006135C" w:rsidRDefault="0006135C" w:rsidP="0006135C">
            <w:r>
              <w:t>Version Control (3,4)</w:t>
            </w:r>
          </w:p>
        </w:tc>
      </w:tr>
    </w:tbl>
    <w:p w14:paraId="1C443D3C" w14:textId="77777777" w:rsidR="0006135C" w:rsidRDefault="0006135C" w:rsidP="0006135C">
      <w:pPr>
        <w:pStyle w:val="Heading3"/>
        <w:numPr>
          <w:ilvl w:val="0"/>
          <w:numId w:val="0"/>
        </w:numPr>
        <w:ind w:left="432"/>
      </w:pPr>
      <w:bookmarkStart w:id="167" w:name="_Toc34675553"/>
      <w:r>
        <w:t>Version Control</w:t>
      </w:r>
      <w:bookmarkEnd w:id="167"/>
    </w:p>
    <w:p w14:paraId="00EDF09B" w14:textId="77777777" w:rsidR="0006135C" w:rsidRDefault="0006135C" w:rsidP="0006135C"/>
    <w:tbl>
      <w:tblPr>
        <w:tblStyle w:val="TableGrid"/>
        <w:tblW w:w="0" w:type="auto"/>
        <w:tblLayout w:type="fixed"/>
        <w:tblLook w:val="06A0" w:firstRow="1" w:lastRow="0" w:firstColumn="1" w:lastColumn="0" w:noHBand="1" w:noVBand="1"/>
      </w:tblPr>
      <w:tblGrid>
        <w:gridCol w:w="4680"/>
        <w:gridCol w:w="4740"/>
      </w:tblGrid>
      <w:tr w:rsidR="0006135C" w14:paraId="40EBDF41" w14:textId="77777777" w:rsidTr="0006135C">
        <w:tc>
          <w:tcPr>
            <w:tcW w:w="9420" w:type="dxa"/>
            <w:gridSpan w:val="2"/>
          </w:tcPr>
          <w:p w14:paraId="43341A90" w14:textId="77777777" w:rsidR="0006135C" w:rsidRDefault="0006135C" w:rsidP="0006135C">
            <w:r w:rsidRPr="1B840FA4">
              <w:rPr>
                <w:b/>
                <w:bCs/>
              </w:rPr>
              <w:t>Class Name</w:t>
            </w:r>
            <w:r>
              <w:t>: Version Control</w:t>
            </w:r>
          </w:p>
        </w:tc>
      </w:tr>
      <w:tr w:rsidR="0006135C" w14:paraId="4A082C05" w14:textId="77777777" w:rsidTr="0006135C">
        <w:tc>
          <w:tcPr>
            <w:tcW w:w="9420" w:type="dxa"/>
            <w:gridSpan w:val="2"/>
          </w:tcPr>
          <w:p w14:paraId="33E096DB" w14:textId="77777777" w:rsidR="0006135C" w:rsidRDefault="0006135C" w:rsidP="0006135C">
            <w:r w:rsidRPr="1B840FA4">
              <w:rPr>
                <w:b/>
                <w:bCs/>
              </w:rPr>
              <w:t>Superclass</w:t>
            </w:r>
            <w:r>
              <w:t>:</w:t>
            </w:r>
          </w:p>
        </w:tc>
      </w:tr>
      <w:tr w:rsidR="0006135C" w14:paraId="7187D621" w14:textId="77777777" w:rsidTr="0006135C">
        <w:tc>
          <w:tcPr>
            <w:tcW w:w="9420" w:type="dxa"/>
            <w:gridSpan w:val="2"/>
          </w:tcPr>
          <w:p w14:paraId="368D9B33" w14:textId="77777777" w:rsidR="0006135C" w:rsidRDefault="0006135C" w:rsidP="0006135C">
            <w:r w:rsidRPr="1B840FA4">
              <w:rPr>
                <w:b/>
                <w:bCs/>
              </w:rPr>
              <w:t>Subclasses</w:t>
            </w:r>
            <w:r>
              <w:t>:</w:t>
            </w:r>
          </w:p>
        </w:tc>
      </w:tr>
      <w:tr w:rsidR="0006135C" w14:paraId="54A33608" w14:textId="77777777" w:rsidTr="0006135C">
        <w:tc>
          <w:tcPr>
            <w:tcW w:w="9420" w:type="dxa"/>
            <w:gridSpan w:val="2"/>
          </w:tcPr>
          <w:p w14:paraId="032EB1B1" w14:textId="77777777" w:rsidR="0006135C" w:rsidRDefault="0006135C" w:rsidP="0006135C">
            <w:pPr>
              <w:rPr>
                <w:b/>
                <w:bCs/>
              </w:rPr>
            </w:pPr>
            <w:r w:rsidRPr="1B840FA4">
              <w:rPr>
                <w:b/>
                <w:bCs/>
              </w:rPr>
              <w:t>Private Responsibilities</w:t>
            </w:r>
          </w:p>
          <w:p w14:paraId="316396F6" w14:textId="77777777" w:rsidR="0006135C" w:rsidRPr="00411E71" w:rsidRDefault="0006135C" w:rsidP="0006135C">
            <w:pPr>
              <w:pStyle w:val="ListParagraph"/>
              <w:numPr>
                <w:ilvl w:val="0"/>
                <w:numId w:val="46"/>
              </w:numPr>
              <w:overflowPunct/>
              <w:autoSpaceDE/>
              <w:autoSpaceDN/>
              <w:adjustRightInd/>
              <w:textAlignment w:val="auto"/>
              <w:rPr>
                <w:rFonts w:eastAsiaTheme="minorEastAsia"/>
              </w:rPr>
            </w:pPr>
            <w:r>
              <w:rPr>
                <w:rFonts w:eastAsiaTheme="minorEastAsia"/>
              </w:rPr>
              <w:t>None</w:t>
            </w:r>
          </w:p>
        </w:tc>
      </w:tr>
      <w:tr w:rsidR="0006135C" w14:paraId="44457995" w14:textId="77777777" w:rsidTr="0006135C">
        <w:tc>
          <w:tcPr>
            <w:tcW w:w="9420" w:type="dxa"/>
            <w:gridSpan w:val="2"/>
          </w:tcPr>
          <w:p w14:paraId="145CB982" w14:textId="77777777" w:rsidR="0006135C" w:rsidRDefault="0006135C" w:rsidP="0006135C">
            <w:pPr>
              <w:rPr>
                <w:b/>
                <w:bCs/>
              </w:rPr>
            </w:pPr>
            <w:r w:rsidRPr="1B840FA4">
              <w:rPr>
                <w:b/>
                <w:bCs/>
              </w:rPr>
              <w:lastRenderedPageBreak/>
              <w:t>Contract:</w:t>
            </w:r>
            <w:r>
              <w:t xml:space="preserve">  Version Control</w:t>
            </w:r>
          </w:p>
        </w:tc>
      </w:tr>
      <w:tr w:rsidR="0006135C" w14:paraId="41D44953" w14:textId="77777777" w:rsidTr="0006135C">
        <w:tc>
          <w:tcPr>
            <w:tcW w:w="4680" w:type="dxa"/>
          </w:tcPr>
          <w:p w14:paraId="38561C4D" w14:textId="77777777" w:rsidR="0006135C" w:rsidRDefault="0006135C" w:rsidP="0006135C">
            <w:pPr>
              <w:rPr>
                <w:b/>
                <w:bCs/>
              </w:rPr>
            </w:pPr>
            <w:r w:rsidRPr="1B840FA4">
              <w:rPr>
                <w:b/>
                <w:bCs/>
              </w:rPr>
              <w:t>Responsibilities</w:t>
            </w:r>
          </w:p>
        </w:tc>
        <w:tc>
          <w:tcPr>
            <w:tcW w:w="4740" w:type="dxa"/>
          </w:tcPr>
          <w:p w14:paraId="5A888146" w14:textId="77777777" w:rsidR="0006135C" w:rsidRDefault="0006135C" w:rsidP="0006135C">
            <w:r w:rsidRPr="1B840FA4">
              <w:rPr>
                <w:b/>
                <w:bCs/>
              </w:rPr>
              <w:t>Collaborations</w:t>
            </w:r>
          </w:p>
        </w:tc>
      </w:tr>
      <w:tr w:rsidR="0006135C" w14:paraId="502E9175" w14:textId="77777777" w:rsidTr="0006135C">
        <w:trPr>
          <w:trHeight w:val="260"/>
        </w:trPr>
        <w:tc>
          <w:tcPr>
            <w:tcW w:w="4680" w:type="dxa"/>
          </w:tcPr>
          <w:p w14:paraId="080DC867" w14:textId="77777777" w:rsidR="0006135C" w:rsidRDefault="0006135C" w:rsidP="0006135C">
            <w:pPr>
              <w:pStyle w:val="ListParagraph"/>
              <w:numPr>
                <w:ilvl w:val="0"/>
                <w:numId w:val="48"/>
              </w:numPr>
              <w:overflowPunct/>
              <w:autoSpaceDE/>
              <w:autoSpaceDN/>
              <w:adjustRightInd/>
              <w:textAlignment w:val="auto"/>
              <w:rPr>
                <w:rFonts w:eastAsiaTheme="minorEastAsia"/>
              </w:rPr>
            </w:pPr>
            <w:r>
              <w:rPr>
                <w:rFonts w:eastAsiaTheme="minorEastAsia"/>
              </w:rPr>
              <w:t xml:space="preserve">Merge network changes to project database </w:t>
            </w:r>
          </w:p>
          <w:p w14:paraId="13CDC354" w14:textId="77777777" w:rsidR="0006135C" w:rsidRDefault="0006135C" w:rsidP="0006135C">
            <w:pPr>
              <w:pStyle w:val="ListParagraph"/>
              <w:numPr>
                <w:ilvl w:val="0"/>
                <w:numId w:val="48"/>
              </w:numPr>
              <w:overflowPunct/>
              <w:autoSpaceDE/>
              <w:autoSpaceDN/>
              <w:adjustRightInd/>
              <w:textAlignment w:val="auto"/>
              <w:rPr>
                <w:rFonts w:eastAsiaTheme="minorEastAsia"/>
              </w:rPr>
            </w:pPr>
            <w:r>
              <w:rPr>
                <w:rFonts w:eastAsiaTheme="minorEastAsia"/>
              </w:rPr>
              <w:t>Merge local changes to project database</w:t>
            </w:r>
          </w:p>
          <w:p w14:paraId="57CB31ED" w14:textId="77777777" w:rsidR="0006135C" w:rsidRPr="0037352D" w:rsidRDefault="0006135C" w:rsidP="0006135C">
            <w:pPr>
              <w:pStyle w:val="ListParagraph"/>
              <w:numPr>
                <w:ilvl w:val="0"/>
                <w:numId w:val="48"/>
              </w:numPr>
              <w:overflowPunct/>
              <w:autoSpaceDE/>
              <w:autoSpaceDN/>
              <w:adjustRightInd/>
              <w:textAlignment w:val="auto"/>
              <w:rPr>
                <w:rFonts w:eastAsiaTheme="minorEastAsia"/>
              </w:rPr>
            </w:pPr>
            <w:r>
              <w:rPr>
                <w:rFonts w:eastAsiaTheme="minorEastAsia"/>
              </w:rPr>
              <w:t xml:space="preserve">Track changes to database </w:t>
            </w:r>
          </w:p>
        </w:tc>
        <w:tc>
          <w:tcPr>
            <w:tcW w:w="4740" w:type="dxa"/>
          </w:tcPr>
          <w:p w14:paraId="294724B8" w14:textId="77777777" w:rsidR="0006135C" w:rsidRDefault="0006135C" w:rsidP="0006135C">
            <w:r>
              <w:t>Networking (1)</w:t>
            </w:r>
          </w:p>
          <w:p w14:paraId="29587598" w14:textId="77777777" w:rsidR="0006135C" w:rsidRDefault="0006135C" w:rsidP="0006135C">
            <w:r>
              <w:t>Networking (1)</w:t>
            </w:r>
          </w:p>
          <w:p w14:paraId="41A41E63" w14:textId="77777777" w:rsidR="0006135C" w:rsidRDefault="0006135C" w:rsidP="0006135C">
            <w:r>
              <w:t xml:space="preserve">Signal Controller (1,2) </w:t>
            </w:r>
          </w:p>
        </w:tc>
      </w:tr>
    </w:tbl>
    <w:p w14:paraId="03055AC8" w14:textId="77777777" w:rsidR="007C296B" w:rsidRDefault="007C296B" w:rsidP="007C296B"/>
    <w:p w14:paraId="4889CAFF" w14:textId="77777777" w:rsidR="007C296B" w:rsidRPr="007C296B" w:rsidRDefault="007C296B" w:rsidP="007C296B"/>
    <w:p w14:paraId="6650E793" w14:textId="77777777" w:rsidR="00E54833" w:rsidRDefault="00FC7381">
      <w:pPr>
        <w:pStyle w:val="Heading1"/>
      </w:pPr>
      <w:bookmarkStart w:id="168" w:name="_Toc34675554"/>
      <w:r>
        <w:lastRenderedPageBreak/>
        <w:t>Database</w:t>
      </w:r>
      <w:bookmarkEnd w:id="168"/>
    </w:p>
    <w:p w14:paraId="48D0EEB5" w14:textId="77777777" w:rsidR="00A20174" w:rsidRPr="00A20174" w:rsidRDefault="00112E3B" w:rsidP="00A20174">
      <w:pPr>
        <w:pStyle w:val="Heading2"/>
      </w:pPr>
      <w:bookmarkStart w:id="169" w:name="_Toc34675555"/>
      <w:r>
        <w:t>Database Schema</w:t>
      </w:r>
      <w:bookmarkEnd w:id="169"/>
    </w:p>
    <w:p w14:paraId="078971DE" w14:textId="31BDEB51" w:rsidR="008C660A" w:rsidRDefault="00F04492" w:rsidP="008C660A">
      <w:r>
        <w:t>This section d</w:t>
      </w:r>
      <w:r w:rsidR="00B756D1">
        <w:t>escribes and demonstrates</w:t>
      </w:r>
      <w:r>
        <w:t xml:space="preserve"> the </w:t>
      </w:r>
      <w:r w:rsidR="008C1630">
        <w:t>use of a database in our system</w:t>
      </w:r>
      <w:r w:rsidR="00B756D1">
        <w:t xml:space="preserve">. </w:t>
      </w:r>
      <w:commentRangeStart w:id="170"/>
      <w:r w:rsidR="00F335C0">
        <w:t>In our system the h</w:t>
      </w:r>
      <w:r w:rsidR="00B756D1">
        <w:t xml:space="preserve">andling </w:t>
      </w:r>
      <w:r w:rsidR="00116650">
        <w:t xml:space="preserve">of log files </w:t>
      </w:r>
      <w:r w:rsidR="00F335C0">
        <w:t xml:space="preserve">will be crucial, in order to keep track of </w:t>
      </w:r>
      <w:r w:rsidR="001D7215">
        <w:t xml:space="preserve">the original log files, </w:t>
      </w:r>
      <w:r w:rsidR="00B15D86">
        <w:t>l</w:t>
      </w:r>
      <w:r w:rsidR="001D7215">
        <w:t>og entries produced from the log files</w:t>
      </w:r>
      <w:r w:rsidR="001C68C2">
        <w:t xml:space="preserve">, its node </w:t>
      </w:r>
      <w:r w:rsidR="00D70303">
        <w:t>structure</w:t>
      </w:r>
      <w:r w:rsidR="001C68C2">
        <w:t xml:space="preserve"> and</w:t>
      </w:r>
      <w:r w:rsidR="00D70303">
        <w:t xml:space="preserve"> the vectors</w:t>
      </w:r>
      <w:r w:rsidR="00B8752E">
        <w:t xml:space="preserve"> in which they belong </w:t>
      </w:r>
      <w:r w:rsidR="00D0019F">
        <w:t>to, a</w:t>
      </w:r>
      <w:r w:rsidR="00C73E24">
        <w:t xml:space="preserve"> database will be use</w:t>
      </w:r>
      <w:r w:rsidR="006E6634">
        <w:t>d</w:t>
      </w:r>
      <w:r w:rsidR="00C73E24">
        <w:t xml:space="preserve"> as a storing mechanism</w:t>
      </w:r>
      <w:commentRangeEnd w:id="170"/>
      <w:r w:rsidR="000C158E">
        <w:rPr>
          <w:rStyle w:val="CommentReference"/>
          <w:rFonts w:eastAsia="Batang"/>
        </w:rPr>
        <w:commentReference w:id="170"/>
      </w:r>
      <w:r w:rsidR="00C73E24">
        <w:t xml:space="preserve">. </w:t>
      </w:r>
      <w:r w:rsidR="00F61316">
        <w:t xml:space="preserve">The </w:t>
      </w:r>
      <w:r w:rsidR="00D9668C">
        <w:t xml:space="preserve">database will be </w:t>
      </w:r>
      <w:r w:rsidR="006B50FB">
        <w:t xml:space="preserve">also utilized </w:t>
      </w:r>
      <w:r w:rsidR="00FD1A59">
        <w:t>to retrieve the stored contents</w:t>
      </w:r>
      <w:r w:rsidR="00AB0603">
        <w:t xml:space="preserve"> </w:t>
      </w:r>
      <w:r w:rsidR="00636A9B">
        <w:t xml:space="preserve">for </w:t>
      </w:r>
      <w:r w:rsidR="00006A53">
        <w:t>a</w:t>
      </w:r>
      <w:r w:rsidR="00636A9B">
        <w:t xml:space="preserve"> </w:t>
      </w:r>
      <w:r w:rsidR="00A26CE7">
        <w:t xml:space="preserve">user </w:t>
      </w:r>
      <w:r w:rsidR="00636A9B">
        <w:t>to manipulate</w:t>
      </w:r>
      <w:r w:rsidR="00006A53">
        <w:t xml:space="preserve"> </w:t>
      </w:r>
      <w:r w:rsidR="00C07B0E">
        <w:t>and create visualizations</w:t>
      </w:r>
      <w:r w:rsidR="006F7E1E">
        <w:t xml:space="preserve"> </w:t>
      </w:r>
      <w:r w:rsidR="004D61D4">
        <w:t xml:space="preserve">through </w:t>
      </w:r>
      <w:r w:rsidR="006F7E1E">
        <w:t>our system</w:t>
      </w:r>
      <w:r w:rsidR="001B2D3D">
        <w:t xml:space="preserve">’s </w:t>
      </w:r>
      <w:r w:rsidR="00486FFE">
        <w:t>interface.</w:t>
      </w:r>
      <w:r w:rsidR="006F7E1E">
        <w:t xml:space="preserve"> </w:t>
      </w:r>
      <w:r w:rsidR="003D229C">
        <w:t xml:space="preserve">This section </w:t>
      </w:r>
      <w:r w:rsidR="00EE5A3D">
        <w:t xml:space="preserve">displays the </w:t>
      </w:r>
      <w:r w:rsidR="00E405CE">
        <w:t>Entity Relati</w:t>
      </w:r>
      <w:r w:rsidR="00C847D5">
        <w:t>onship (ER)</w:t>
      </w:r>
      <w:r w:rsidR="00E405CE">
        <w:t xml:space="preserve"> </w:t>
      </w:r>
      <w:r w:rsidR="00D0019F">
        <w:t>d</w:t>
      </w:r>
      <w:r w:rsidR="00E405CE">
        <w:t>iag</w:t>
      </w:r>
      <w:r w:rsidR="00774617">
        <w:t>r</w:t>
      </w:r>
      <w:r w:rsidR="00046634">
        <w:t>am</w:t>
      </w:r>
      <w:r w:rsidR="00BF3E35">
        <w:t xml:space="preserve"> </w:t>
      </w:r>
      <w:r w:rsidR="00D0019F">
        <w:t>along with</w:t>
      </w:r>
      <w:r w:rsidR="004715A6">
        <w:t xml:space="preserve"> the crow’s notation. </w:t>
      </w:r>
    </w:p>
    <w:p w14:paraId="7F55F505" w14:textId="5EDF8643" w:rsidR="008C660A" w:rsidRDefault="008C660A" w:rsidP="008C660A">
      <w:pPr>
        <w:pStyle w:val="Heading3"/>
        <w:ind w:left="1152"/>
      </w:pPr>
      <w:bookmarkStart w:id="171" w:name="_Toc34675556"/>
      <w:commentRangeStart w:id="172"/>
      <w:commentRangeStart w:id="173"/>
      <w:r>
        <w:t>ER Diagram</w:t>
      </w:r>
      <w:bookmarkEnd w:id="171"/>
      <w:commentRangeEnd w:id="172"/>
      <w:r w:rsidR="00F771C9">
        <w:rPr>
          <w:rStyle w:val="CommentReference"/>
          <w:rFonts w:eastAsia="Batang"/>
          <w:b w:val="0"/>
        </w:rPr>
        <w:commentReference w:id="172"/>
      </w:r>
      <w:commentRangeEnd w:id="173"/>
      <w:r w:rsidR="000D7D5D">
        <w:rPr>
          <w:rStyle w:val="CommentReference"/>
          <w:rFonts w:eastAsia="Batang"/>
          <w:b w:val="0"/>
        </w:rPr>
        <w:commentReference w:id="173"/>
      </w:r>
    </w:p>
    <w:p w14:paraId="1E2937CD" w14:textId="77777777" w:rsidR="00000A3F" w:rsidRPr="00000A3F" w:rsidRDefault="00000A3F" w:rsidP="00000A3F"/>
    <w:p w14:paraId="3B22E1A2" w14:textId="151B4E93" w:rsidR="00A47DAB" w:rsidRPr="00A47DAB" w:rsidRDefault="006D3F8D" w:rsidP="003E4F6F">
      <w:pPr>
        <w:jc w:val="center"/>
      </w:pPr>
      <w:r>
        <w:rPr>
          <w:noProof/>
        </w:rPr>
        <w:drawing>
          <wp:inline distT="0" distB="0" distL="0" distR="0" wp14:anchorId="1A812C46" wp14:editId="4D048BF7">
            <wp:extent cx="5715000" cy="5776595"/>
            <wp:effectExtent l="0" t="0" r="0" b="190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5776595"/>
                    </a:xfrm>
                    <a:prstGeom prst="rect">
                      <a:avLst/>
                    </a:prstGeom>
                  </pic:spPr>
                </pic:pic>
              </a:graphicData>
            </a:graphic>
          </wp:inline>
        </w:drawing>
      </w:r>
      <w:r w:rsidR="00E719EE" w:rsidRPr="00F01696">
        <w:rPr>
          <w:b/>
        </w:rPr>
        <w:t>Figure</w:t>
      </w:r>
      <w:r w:rsidR="001C2522" w:rsidRPr="00F01696">
        <w:rPr>
          <w:b/>
        </w:rPr>
        <w:t xml:space="preserve"> </w:t>
      </w:r>
      <w:r w:rsidR="008C660A" w:rsidRPr="00F01696">
        <w:rPr>
          <w:b/>
        </w:rPr>
        <w:t>n</w:t>
      </w:r>
      <w:r w:rsidR="001C2522" w:rsidRPr="00F01696">
        <w:rPr>
          <w:b/>
        </w:rPr>
        <w:t>:</w:t>
      </w:r>
      <w:r w:rsidR="00E719EE" w:rsidRPr="008C660A">
        <w:t xml:space="preserve"> </w:t>
      </w:r>
      <w:r w:rsidR="00E719EE" w:rsidRPr="00F01696">
        <w:t xml:space="preserve">ER Diagram </w:t>
      </w:r>
      <w:r w:rsidR="001C2522" w:rsidRPr="00F01696">
        <w:t xml:space="preserve">of </w:t>
      </w:r>
      <w:r w:rsidR="008C660A" w:rsidRPr="00F01696">
        <w:t xml:space="preserve">the project </w:t>
      </w:r>
      <w:r w:rsidR="001C2522" w:rsidRPr="00F01696">
        <w:t>database</w:t>
      </w:r>
    </w:p>
    <w:p w14:paraId="1F5E293B" w14:textId="77777777" w:rsidR="0083233C" w:rsidRDefault="0083233C" w:rsidP="0083233C"/>
    <w:p w14:paraId="65D69415" w14:textId="77777777" w:rsidR="0083233C" w:rsidRPr="0083233C" w:rsidRDefault="0083233C" w:rsidP="0083233C"/>
    <w:p w14:paraId="13E57BE1" w14:textId="77777777" w:rsidR="004668E0" w:rsidRDefault="004668E0" w:rsidP="00112E3B">
      <w:pPr>
        <w:ind w:left="288"/>
      </w:pPr>
    </w:p>
    <w:p w14:paraId="315A246D" w14:textId="77777777" w:rsidR="004668E0" w:rsidRDefault="004668E0" w:rsidP="00112E3B">
      <w:pPr>
        <w:ind w:left="288"/>
      </w:pPr>
    </w:p>
    <w:p w14:paraId="3B804C28" w14:textId="77777777" w:rsidR="00B47EC0" w:rsidRPr="00B47EC0" w:rsidRDefault="00B47EC0" w:rsidP="00B47EC0">
      <w:pPr>
        <w:ind w:left="288"/>
      </w:pPr>
    </w:p>
    <w:p w14:paraId="2A186E69" w14:textId="77777777" w:rsidR="00BA5663" w:rsidRDefault="00BA5663" w:rsidP="00112E3B">
      <w:pPr>
        <w:ind w:left="288"/>
      </w:pPr>
    </w:p>
    <w:p w14:paraId="61F7C561" w14:textId="4237468E" w:rsidR="004668E0" w:rsidRDefault="00DA0EA3" w:rsidP="00DA0EA3">
      <w:pPr>
        <w:pStyle w:val="Heading3"/>
      </w:pPr>
      <w:bookmarkStart w:id="175" w:name="_Toc34675557"/>
      <w:r>
        <w:t xml:space="preserve">ER </w:t>
      </w:r>
      <w:r w:rsidR="00BA5663">
        <w:t>Crow’s Notation</w:t>
      </w:r>
      <w:bookmarkEnd w:id="175"/>
      <w:r w:rsidR="00BA5663">
        <w:t xml:space="preserve"> </w:t>
      </w:r>
    </w:p>
    <w:p w14:paraId="4DD2A535" w14:textId="77777777" w:rsidR="00177FAC" w:rsidRPr="00177FAC" w:rsidRDefault="00177FAC" w:rsidP="00177FAC"/>
    <w:p w14:paraId="59B7BD87" w14:textId="77777777" w:rsidR="004668E0" w:rsidRDefault="004668E0" w:rsidP="00112E3B">
      <w:pPr>
        <w:ind w:left="288"/>
      </w:pPr>
    </w:p>
    <w:p w14:paraId="7D1C348F" w14:textId="399A5E9F" w:rsidR="00805B48" w:rsidRPr="00805B48" w:rsidRDefault="00025B7C" w:rsidP="00025B7C">
      <w:pPr>
        <w:ind w:left="288"/>
        <w:jc w:val="center"/>
      </w:pPr>
      <w:r>
        <w:rPr>
          <w:noProof/>
        </w:rPr>
        <w:drawing>
          <wp:inline distT="0" distB="0" distL="0" distR="0" wp14:anchorId="4378CEA6" wp14:editId="6ECB3C2B">
            <wp:extent cx="3365500" cy="3937000"/>
            <wp:effectExtent l="0" t="0" r="0" b="0"/>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 (1).png"/>
                    <pic:cNvPicPr/>
                  </pic:nvPicPr>
                  <pic:blipFill>
                    <a:blip r:embed="rId23">
                      <a:extLst>
                        <a:ext uri="{28A0092B-C50C-407E-A947-70E740481C1C}">
                          <a14:useLocalDpi xmlns:a14="http://schemas.microsoft.com/office/drawing/2010/main" val="0"/>
                        </a:ext>
                      </a:extLst>
                    </a:blip>
                    <a:stretch>
                      <a:fillRect/>
                    </a:stretch>
                  </pic:blipFill>
                  <pic:spPr>
                    <a:xfrm>
                      <a:off x="0" y="0"/>
                      <a:ext cx="3365500" cy="3937000"/>
                    </a:xfrm>
                    <a:prstGeom prst="rect">
                      <a:avLst/>
                    </a:prstGeom>
                  </pic:spPr>
                </pic:pic>
              </a:graphicData>
            </a:graphic>
          </wp:inline>
        </w:drawing>
      </w:r>
    </w:p>
    <w:p w14:paraId="0EC90835" w14:textId="5B140F62" w:rsidR="00025B7C" w:rsidRDefault="00025B7C" w:rsidP="00025B7C">
      <w:pPr>
        <w:ind w:left="288"/>
        <w:jc w:val="center"/>
      </w:pPr>
      <w:r w:rsidRPr="003651AF">
        <w:rPr>
          <w:b/>
        </w:rPr>
        <w:t>Figure n:</w:t>
      </w:r>
      <w:r>
        <w:t xml:space="preserve"> ER Diagram Crow’s Notation</w:t>
      </w:r>
    </w:p>
    <w:p w14:paraId="6BF2F99A" w14:textId="77777777" w:rsidR="004668E0" w:rsidRDefault="004668E0" w:rsidP="00025B7C">
      <w:pPr>
        <w:ind w:left="288"/>
        <w:jc w:val="center"/>
      </w:pPr>
    </w:p>
    <w:p w14:paraId="3C27EF7B" w14:textId="77777777" w:rsidR="004668E0" w:rsidRDefault="004668E0" w:rsidP="00112E3B">
      <w:pPr>
        <w:ind w:left="288"/>
      </w:pPr>
    </w:p>
    <w:p w14:paraId="5CA58802" w14:textId="77777777" w:rsidR="00D568CB" w:rsidRDefault="00D568CB" w:rsidP="00112E3B">
      <w:pPr>
        <w:ind w:left="288"/>
        <w:rPr>
          <w:sz w:val="44"/>
          <w:szCs w:val="44"/>
        </w:rPr>
      </w:pPr>
    </w:p>
    <w:p w14:paraId="4D29AB24" w14:textId="77777777" w:rsidR="00D568CB" w:rsidRDefault="00D568CB" w:rsidP="00112E3B">
      <w:pPr>
        <w:ind w:left="288"/>
        <w:rPr>
          <w:sz w:val="44"/>
          <w:szCs w:val="44"/>
        </w:rPr>
      </w:pPr>
    </w:p>
    <w:p w14:paraId="15A9FEA6" w14:textId="77777777" w:rsidR="00D568CB" w:rsidRDefault="00D568CB" w:rsidP="00112E3B">
      <w:pPr>
        <w:ind w:left="288"/>
        <w:rPr>
          <w:sz w:val="44"/>
          <w:szCs w:val="44"/>
        </w:rPr>
      </w:pPr>
    </w:p>
    <w:p w14:paraId="0FE9A79C" w14:textId="77777777" w:rsidR="00D568CB" w:rsidRDefault="00D568CB" w:rsidP="00112E3B">
      <w:pPr>
        <w:ind w:left="288"/>
        <w:rPr>
          <w:sz w:val="44"/>
          <w:szCs w:val="44"/>
        </w:rPr>
      </w:pPr>
    </w:p>
    <w:p w14:paraId="691BAF87" w14:textId="77777777" w:rsidR="00D568CB" w:rsidRDefault="00D568CB" w:rsidP="00112E3B">
      <w:pPr>
        <w:ind w:left="288"/>
        <w:rPr>
          <w:sz w:val="44"/>
          <w:szCs w:val="44"/>
        </w:rPr>
      </w:pPr>
    </w:p>
    <w:p w14:paraId="6A05B925" w14:textId="77777777" w:rsidR="00D568CB" w:rsidRDefault="00D568CB" w:rsidP="00112E3B">
      <w:pPr>
        <w:ind w:left="288"/>
        <w:rPr>
          <w:sz w:val="44"/>
          <w:szCs w:val="44"/>
        </w:rPr>
      </w:pPr>
    </w:p>
    <w:p w14:paraId="30ED87BC" w14:textId="77777777" w:rsidR="00D568CB" w:rsidRDefault="00D568CB" w:rsidP="00112E3B">
      <w:pPr>
        <w:ind w:left="288"/>
        <w:rPr>
          <w:sz w:val="44"/>
          <w:szCs w:val="44"/>
        </w:rPr>
      </w:pPr>
    </w:p>
    <w:p w14:paraId="6756F542" w14:textId="73471F31" w:rsidR="00112E3B" w:rsidRPr="00406314" w:rsidRDefault="00406314" w:rsidP="00112E3B">
      <w:pPr>
        <w:ind w:left="288"/>
        <w:rPr>
          <w:sz w:val="44"/>
          <w:szCs w:val="44"/>
        </w:rPr>
      </w:pPr>
      <w:r>
        <w:rPr>
          <w:sz w:val="44"/>
          <w:szCs w:val="44"/>
        </w:rPr>
        <w:lastRenderedPageBreak/>
        <w:t>%</w:t>
      </w:r>
    </w:p>
    <w:sectPr w:rsidR="00112E3B" w:rsidRPr="00406314">
      <w:headerReference w:type="default" r:id="rId24"/>
      <w:footerReference w:type="default" r:id="rId2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Manuel Delgado" w:date="2020-03-06T21:28:00Z" w:initials="MD">
    <w:p w14:paraId="571717A9" w14:textId="68D3FE4D" w:rsidR="00756F08" w:rsidRDefault="00756F08">
      <w:pPr>
        <w:pStyle w:val="CommentText"/>
      </w:pPr>
      <w:r>
        <w:rPr>
          <w:rStyle w:val="CommentReference"/>
        </w:rPr>
        <w:annotationRef/>
      </w:r>
      <w:r>
        <w:t>singular</w:t>
      </w:r>
    </w:p>
  </w:comment>
  <w:comment w:id="43" w:author="antoine leon" w:date="2020-03-09T21:42:00Z" w:initials="al">
    <w:p w14:paraId="4AE14FFD" w14:textId="2D1B6FDA" w:rsidR="004A747A" w:rsidRDefault="004A747A">
      <w:pPr>
        <w:pStyle w:val="CommentText"/>
      </w:pPr>
      <w:r>
        <w:rPr>
          <w:rStyle w:val="CommentReference"/>
        </w:rPr>
        <w:annotationRef/>
      </w:r>
      <w:r>
        <w:t xml:space="preserve">I think it should be informing </w:t>
      </w:r>
      <w:r w:rsidR="00535F31">
        <w:t>anyone, not just future maintainers? I could be wrong.</w:t>
      </w:r>
    </w:p>
  </w:comment>
  <w:comment w:id="44" w:author="Manuel Delgado" w:date="2020-03-06T21:28:00Z" w:initials="MD">
    <w:p w14:paraId="2FA44B2E" w14:textId="6306F708" w:rsidR="00655F51" w:rsidRDefault="00655F51">
      <w:pPr>
        <w:pStyle w:val="CommentText"/>
      </w:pPr>
      <w:r>
        <w:rPr>
          <w:rStyle w:val="CommentReference"/>
        </w:rPr>
        <w:annotationRef/>
      </w:r>
      <w:r>
        <w:t>missing word of</w:t>
      </w:r>
    </w:p>
  </w:comment>
  <w:comment w:id="45" w:author="Yamel Hernandez" w:date="2020-03-06T22:18:00Z" w:initials="YH">
    <w:p w14:paraId="7A701B49" w14:textId="38B1A0E1" w:rsidR="00693EE4" w:rsidRDefault="00693EE4">
      <w:pPr>
        <w:pStyle w:val="CommentText"/>
      </w:pPr>
      <w:r>
        <w:rPr>
          <w:rStyle w:val="CommentReference"/>
        </w:rPr>
        <w:annotationRef/>
      </w:r>
      <w:r>
        <w:t>classes, collabo</w:t>
      </w:r>
      <w:r w:rsidR="001E12DA">
        <w:t>rations</w:t>
      </w:r>
      <w:r w:rsidR="0032741C">
        <w:t xml:space="preserve"> and</w:t>
      </w:r>
      <w:r w:rsidR="009D7F6A">
        <w:t xml:space="preserve"> descriptions</w:t>
      </w:r>
    </w:p>
  </w:comment>
  <w:comment w:id="46" w:author="antoine leon" w:date="2020-03-09T21:43:00Z" w:initials="al">
    <w:p w14:paraId="504C9175" w14:textId="774773AD" w:rsidR="00860ADC" w:rsidRDefault="00860ADC">
      <w:pPr>
        <w:pStyle w:val="CommentText"/>
      </w:pPr>
      <w:r>
        <w:rPr>
          <w:rStyle w:val="CommentReference"/>
        </w:rPr>
        <w:annotationRef/>
      </w:r>
      <w:r>
        <w:t>Don’t confuse collaborations with contracts. Here, we explicitly mention contracts</w:t>
      </w:r>
    </w:p>
  </w:comment>
  <w:comment w:id="47" w:author="antoine leon" w:date="2020-03-09T21:44:00Z" w:initials="al">
    <w:p w14:paraId="0B2DB34E" w14:textId="3AF677E7" w:rsidR="00860ADC" w:rsidRDefault="00860ADC">
      <w:pPr>
        <w:pStyle w:val="CommentText"/>
      </w:pPr>
      <w:r>
        <w:rPr>
          <w:rStyle w:val="CommentReference"/>
        </w:rPr>
        <w:annotationRef/>
      </w:r>
      <w:r w:rsidR="00601729">
        <w:t>This could use some rewording. Contracts aren’t grouped together</w:t>
      </w:r>
      <w:r w:rsidR="00776CA9">
        <w:t>. Idea is almost right</w:t>
      </w:r>
    </w:p>
  </w:comment>
  <w:comment w:id="48" w:author="antoine leon" w:date="2020-03-09T21:45:00Z" w:initials="al">
    <w:p w14:paraId="1C62A559" w14:textId="73B6A40A" w:rsidR="00776CA9" w:rsidRDefault="00776CA9">
      <w:pPr>
        <w:pStyle w:val="CommentText"/>
      </w:pPr>
      <w:r>
        <w:rPr>
          <w:rStyle w:val="CommentReference"/>
        </w:rPr>
        <w:annotationRef/>
      </w:r>
      <w:r>
        <w:t>Are we actually showing this?</w:t>
      </w:r>
    </w:p>
  </w:comment>
  <w:comment w:id="49" w:author="antoine leon" w:date="2020-03-09T21:45:00Z" w:initials="al">
    <w:p w14:paraId="0A8DDDA5" w14:textId="24BB0425" w:rsidR="00776CA9" w:rsidRDefault="00776CA9">
      <w:pPr>
        <w:pStyle w:val="CommentText"/>
      </w:pPr>
      <w:r>
        <w:rPr>
          <w:rStyle w:val="CommentReference"/>
        </w:rPr>
        <w:annotationRef/>
      </w:r>
      <w:r>
        <w:t xml:space="preserve">What is the end result of a collaboration? </w:t>
      </w:r>
    </w:p>
  </w:comment>
  <w:comment w:id="50" w:author="Manuel Delgado" w:date="2020-03-06T21:27:00Z" w:initials="MD">
    <w:p w14:paraId="2D7FC998" w14:textId="3CBEBBEC" w:rsidR="00481A0E" w:rsidRDefault="00481A0E">
      <w:pPr>
        <w:pStyle w:val="CommentText"/>
      </w:pPr>
      <w:r>
        <w:rPr>
          <w:rStyle w:val="CommentReference"/>
        </w:rPr>
        <w:annotationRef/>
      </w:r>
      <w:r>
        <w:t>Period missing.</w:t>
      </w:r>
    </w:p>
  </w:comment>
  <w:comment w:id="51" w:author="antoine leon" w:date="2020-03-09T21:46:00Z" w:initials="al">
    <w:p w14:paraId="19D6DC28" w14:textId="1222C730" w:rsidR="00E05925" w:rsidRDefault="00E05925">
      <w:pPr>
        <w:pStyle w:val="CommentText"/>
      </w:pPr>
      <w:r>
        <w:rPr>
          <w:rStyle w:val="CommentReference"/>
        </w:rPr>
        <w:annotationRef/>
      </w:r>
      <w:r>
        <w:t>Each method, not each collaboration</w:t>
      </w:r>
    </w:p>
  </w:comment>
  <w:comment w:id="59" w:author="Manuel Delgado" w:date="2020-03-06T20:29:00Z" w:initials="MD">
    <w:p w14:paraId="554BBE97" w14:textId="397202CE" w:rsidR="00152D79" w:rsidRDefault="00152D79">
      <w:pPr>
        <w:pStyle w:val="CommentText"/>
      </w:pPr>
      <w:r>
        <w:rPr>
          <w:rStyle w:val="CommentReference"/>
        </w:rPr>
        <w:annotationRef/>
      </w:r>
      <w:r>
        <w:t>Ask team if reusing the product scope that was given to us in the srs is fine?</w:t>
      </w:r>
    </w:p>
  </w:comment>
  <w:comment w:id="94" w:author="antoine leon" w:date="2020-03-09T21:47:00Z" w:initials="al">
    <w:p w14:paraId="4E618507" w14:textId="48EF823A" w:rsidR="00670B5E" w:rsidRDefault="00670B5E">
      <w:pPr>
        <w:pStyle w:val="CommentText"/>
      </w:pPr>
      <w:r>
        <w:rPr>
          <w:rStyle w:val="CommentReference"/>
        </w:rPr>
        <w:annotationRef/>
      </w:r>
      <w:r>
        <w:t>Check grammar on this</w:t>
      </w:r>
    </w:p>
  </w:comment>
  <w:comment w:id="95" w:author="antoine leon" w:date="2020-03-09T21:48:00Z" w:initials="al">
    <w:p w14:paraId="1875ADC4" w14:textId="3B9B0690" w:rsidR="00235C55" w:rsidRDefault="00235C55">
      <w:pPr>
        <w:pStyle w:val="CommentText"/>
      </w:pPr>
      <w:r>
        <w:rPr>
          <w:rStyle w:val="CommentReference"/>
        </w:rPr>
        <w:annotationRef/>
      </w:r>
      <w:r w:rsidR="0073159B">
        <w:t>This clause could use some rewording.</w:t>
      </w:r>
    </w:p>
  </w:comment>
  <w:comment w:id="96" w:author="antoine leon" w:date="2020-03-09T21:49:00Z" w:initials="al">
    <w:p w14:paraId="45579675" w14:textId="1351D9D0" w:rsidR="0073159B" w:rsidRDefault="0073159B">
      <w:pPr>
        <w:pStyle w:val="CommentText"/>
      </w:pPr>
      <w:r>
        <w:rPr>
          <w:rStyle w:val="CommentReference"/>
        </w:rPr>
        <w:annotationRef/>
      </w:r>
      <w:r>
        <w:t>Make sure to mention subsystems and classes as well.</w:t>
      </w:r>
    </w:p>
  </w:comment>
  <w:comment w:id="97" w:author="antoine leon" w:date="2020-03-09T21:49:00Z" w:initials="al">
    <w:p w14:paraId="461DBAA2" w14:textId="0F737D6C" w:rsidR="0073159B" w:rsidRDefault="0073159B">
      <w:pPr>
        <w:pStyle w:val="CommentText"/>
      </w:pPr>
      <w:r>
        <w:rPr>
          <w:rStyle w:val="CommentReference"/>
        </w:rPr>
        <w:annotationRef/>
      </w:r>
      <w:r>
        <w:t xml:space="preserve">This could be reworded to something like “Lastly, section 4 will discuss the database schema </w:t>
      </w:r>
      <w:r w:rsidR="00CC3AA9">
        <w:t>and the incorporation of a database into the system.</w:t>
      </w:r>
    </w:p>
  </w:comment>
  <w:comment w:id="107" w:author="Yamel Hernandez" w:date="2020-03-09T19:34:00Z" w:initials="YH">
    <w:p w14:paraId="248C1845" w14:textId="74D8F958" w:rsidR="00F975AC" w:rsidRDefault="00F975AC">
      <w:pPr>
        <w:pStyle w:val="CommentText"/>
      </w:pPr>
      <w:r>
        <w:rPr>
          <w:rStyle w:val="CommentReference"/>
        </w:rPr>
        <w:annotationRef/>
      </w:r>
      <w:r>
        <w:t>Will combine diagrams for the system collaboration diagram</w:t>
      </w:r>
    </w:p>
  </w:comment>
  <w:comment w:id="111" w:author="Yamel Hernandez" w:date="2020-03-09T19:29:00Z" w:initials="YH">
    <w:p w14:paraId="5F9BBBC8" w14:textId="4AEC9744" w:rsidR="00802944" w:rsidRDefault="00802944">
      <w:pPr>
        <w:pStyle w:val="CommentText"/>
      </w:pPr>
      <w:r>
        <w:rPr>
          <w:rStyle w:val="CommentReference"/>
        </w:rPr>
        <w:annotationRef/>
      </w:r>
      <w:r w:rsidR="006019E9">
        <w:t>Will implement once</w:t>
      </w:r>
      <w:r w:rsidR="006E1F03">
        <w:t xml:space="preserve"> w</w:t>
      </w:r>
      <w:r w:rsidR="0098308A">
        <w:t>e have questions answered</w:t>
      </w:r>
    </w:p>
  </w:comment>
  <w:comment w:id="112" w:author="Manuel Delgado" w:date="2020-03-09T19:33:00Z" w:initials="MD">
    <w:p w14:paraId="530F2C35" w14:textId="1A802D75" w:rsidR="00F21EFA" w:rsidRDefault="00F21EFA">
      <w:pPr>
        <w:pStyle w:val="CommentText"/>
      </w:pPr>
      <w:r>
        <w:rPr>
          <w:rStyle w:val="CommentReference"/>
        </w:rPr>
        <w:annotationRef/>
      </w:r>
      <w:r>
        <w:t>I like this comment</w:t>
      </w:r>
    </w:p>
  </w:comment>
  <w:comment w:id="113" w:author="antoine leon" w:date="2020-03-09T21:50:00Z" w:initials="al">
    <w:p w14:paraId="5C9F462A" w14:textId="2EA9011B" w:rsidR="00CC3AA9" w:rsidRDefault="00CC3AA9">
      <w:pPr>
        <w:pStyle w:val="CommentText"/>
      </w:pPr>
      <w:r>
        <w:rPr>
          <w:rStyle w:val="CommentReference"/>
        </w:rPr>
        <w:annotationRef/>
      </w:r>
      <w:r>
        <w:t>I second</w:t>
      </w:r>
    </w:p>
  </w:comment>
  <w:comment w:id="116" w:author="antoine leon" w:date="2020-03-09T21:51:00Z" w:initials="al">
    <w:p w14:paraId="249C33D0" w14:textId="4B71E148" w:rsidR="00CC3AA9" w:rsidRDefault="00CC3AA9">
      <w:pPr>
        <w:pStyle w:val="CommentText"/>
      </w:pPr>
      <w:r>
        <w:rPr>
          <w:rStyle w:val="CommentReference"/>
        </w:rPr>
        <w:annotationRef/>
      </w:r>
      <w:r>
        <w:t>Perhaps these should be listed or sectioned? It’s kind of hard to keep track of them in paragraph format</w:t>
      </w:r>
    </w:p>
  </w:comment>
  <w:comment w:id="120" w:author="antoine leon" w:date="2020-03-09T21:53:00Z" w:initials="al">
    <w:p w14:paraId="056CB7C4" w14:textId="7041163A" w:rsidR="00BB6A53" w:rsidRDefault="00BB6A53">
      <w:pPr>
        <w:pStyle w:val="CommentText"/>
      </w:pPr>
      <w:r>
        <w:rPr>
          <w:rStyle w:val="CommentReference"/>
        </w:rPr>
        <w:annotationRef/>
      </w:r>
      <w:r>
        <w:t>Not all subsystems and components are defined as of now, and major rework of classes is dependent on feedback on CRC</w:t>
      </w:r>
      <w:r w:rsidR="005A4501">
        <w:t xml:space="preserve">. </w:t>
      </w:r>
      <w:r w:rsidR="005A4501">
        <w:br/>
      </w:r>
      <w:r w:rsidR="005A4501">
        <w:br/>
        <w:t>Some classes are not part of sub-systems. We are confused whether they can be identified as singular components or must be put into a sub-system.</w:t>
      </w:r>
    </w:p>
  </w:comment>
  <w:comment w:id="125" w:author="antoine leon" w:date="2020-03-09T21:51:00Z" w:initials="al">
    <w:p w14:paraId="7C87EA30" w14:textId="4AF765B7" w:rsidR="00CD515F" w:rsidRDefault="00CD515F">
      <w:pPr>
        <w:pStyle w:val="CommentText"/>
      </w:pPr>
      <w:r>
        <w:rPr>
          <w:rStyle w:val="CommentReference"/>
        </w:rPr>
        <w:annotationRef/>
      </w:r>
      <w:r w:rsidR="00BD5820">
        <w:t>Responsibilities and collaborations for this class need to be rewritten</w:t>
      </w:r>
    </w:p>
  </w:comment>
  <w:comment w:id="126" w:author="antoine leon" w:date="2020-03-09T19:35:00Z" w:initials="al">
    <w:p w14:paraId="0331DDB1" w14:textId="79F1DF21" w:rsidR="002A3E1A" w:rsidRDefault="002A3E1A">
      <w:pPr>
        <w:pStyle w:val="CommentText"/>
      </w:pPr>
      <w:r>
        <w:rPr>
          <w:rStyle w:val="CommentReference"/>
        </w:rPr>
        <w:annotationRef/>
      </w:r>
      <w:r>
        <w:t>Not sure if we should talk about this in this way, or explicitly put all GUI helper classes as classes in the UI system. OR, have the GUI class be a</w:t>
      </w:r>
      <w:r w:rsidR="00032582">
        <w:t xml:space="preserve"> different subsystem</w:t>
      </w:r>
      <w:r w:rsidR="00153777">
        <w:t xml:space="preserve"> which encompasses all of these classes.</w:t>
      </w:r>
    </w:p>
  </w:comment>
  <w:comment w:id="129" w:author="Manuel Delgado" w:date="2020-03-09T20:45:00Z" w:initials="MD">
    <w:p w14:paraId="0F456DA5" w14:textId="69301A0B" w:rsidR="002E23B5" w:rsidRDefault="002E23B5">
      <w:pPr>
        <w:pStyle w:val="CommentText"/>
      </w:pPr>
      <w:r>
        <w:rPr>
          <w:rStyle w:val="CommentReference"/>
        </w:rPr>
        <w:annotationRef/>
      </w:r>
      <w:r>
        <w:t xml:space="preserve">What are you storing into a log </w:t>
      </w:r>
      <w:r w:rsidR="0084041B">
        <w:t>file</w:t>
      </w:r>
      <w:r>
        <w:t>?</w:t>
      </w:r>
    </w:p>
  </w:comment>
  <w:comment w:id="130" w:author="antoine leon" w:date="2020-03-09T21:57:00Z" w:initials="al">
    <w:p w14:paraId="57C1D8BD" w14:textId="7CA517F5" w:rsidR="00EC7E87" w:rsidRDefault="00EC7E87">
      <w:pPr>
        <w:pStyle w:val="CommentText"/>
      </w:pPr>
      <w:r>
        <w:rPr>
          <w:rStyle w:val="CommentReference"/>
        </w:rPr>
        <w:annotationRef/>
      </w:r>
      <w:r>
        <w:t>This needs to be more thorough – Splunk, OCR, Audio Transcirber are their own sub-systems. Perhaps identify them as s</w:t>
      </w:r>
      <w:r w:rsidR="005A4501">
        <w:t>o</w:t>
      </w:r>
      <w:r w:rsidR="00DE7786">
        <w:t xml:space="preserve">, instead of classes. </w:t>
      </w:r>
    </w:p>
  </w:comment>
  <w:comment w:id="131" w:author="Manuel Delgado" w:date="2020-03-09T20:46:00Z" w:initials="MD">
    <w:p w14:paraId="050ADA6A" w14:textId="09421390" w:rsidR="00716DB5" w:rsidRDefault="00716DB5">
      <w:pPr>
        <w:pStyle w:val="CommentText"/>
      </w:pPr>
      <w:r>
        <w:rPr>
          <w:rStyle w:val="CommentReference"/>
        </w:rPr>
        <w:annotationRef/>
      </w:r>
      <w:r>
        <w:t xml:space="preserve">Event config, I </w:t>
      </w:r>
      <w:r w:rsidR="0088752A">
        <w:t xml:space="preserve">believe </w:t>
      </w:r>
      <w:r w:rsidR="0069140A">
        <w:t>the collaborations should all go to the contract number</w:t>
      </w:r>
      <w:r w:rsidR="00CE5439">
        <w:t xml:space="preserve">, when we eventually </w:t>
      </w:r>
      <w:r w:rsidR="005E4A7C">
        <w:t xml:space="preserve">define them. So Event configuration is </w:t>
      </w:r>
      <w:r w:rsidR="003878BA">
        <w:t>syntactically incorrect.</w:t>
      </w:r>
    </w:p>
  </w:comment>
  <w:comment w:id="132" w:author="Manuel Delgado" w:date="2020-03-09T20:47:00Z" w:initials="MD">
    <w:p w14:paraId="2D1AA2A6" w14:textId="48E5A826" w:rsidR="00DD664F" w:rsidRDefault="00DD664F">
      <w:pPr>
        <w:pStyle w:val="CommentText"/>
      </w:pPr>
      <w:r>
        <w:rPr>
          <w:rStyle w:val="CommentReference"/>
        </w:rPr>
        <w:annotationRef/>
      </w:r>
      <w:r>
        <w:t>I believe that you might be thinking of this diagram more of a dfd</w:t>
      </w:r>
      <w:r w:rsidR="0091281C">
        <w:t xml:space="preserve">, I don’t think you should </w:t>
      </w:r>
      <w:r w:rsidR="00D974C0">
        <w:t>be pointing to log entries.</w:t>
      </w:r>
    </w:p>
  </w:comment>
  <w:comment w:id="133" w:author="Yamel Hernandez" w:date="2020-03-09T21:33:00Z" w:initials="YH">
    <w:p w14:paraId="239FCE28" w14:textId="1FCA4129" w:rsidR="001856C8" w:rsidRDefault="001856C8">
      <w:pPr>
        <w:pStyle w:val="CommentText"/>
      </w:pPr>
      <w:r>
        <w:rPr>
          <w:rStyle w:val="CommentReference"/>
        </w:rPr>
        <w:annotationRef/>
      </w:r>
      <w:r>
        <w:t>I’ll rename it collaboration Graph</w:t>
      </w:r>
      <w:r w:rsidR="00C53AC2">
        <w:t>,</w:t>
      </w:r>
      <w:r w:rsidR="00C011D1">
        <w:t xml:space="preserve"> since that’s how it is in piazza</w:t>
      </w:r>
    </w:p>
  </w:comment>
  <w:comment w:id="134" w:author="antoine leon" w:date="2020-03-09T21:56:00Z" w:initials="al">
    <w:p w14:paraId="6082E4B2" w14:textId="752451D6" w:rsidR="00F765AD" w:rsidRDefault="00F765AD">
      <w:pPr>
        <w:pStyle w:val="CommentText"/>
      </w:pPr>
      <w:r>
        <w:rPr>
          <w:rStyle w:val="CommentReference"/>
        </w:rPr>
        <w:annotationRef/>
      </w:r>
      <w:r w:rsidR="00BC5354">
        <w:t xml:space="preserve">An arrow pointing out should mean that the class or subsystem relies on a contract of what it points to. Coincidentally, there must be a contract (depicted by the </w:t>
      </w:r>
      <w:r w:rsidR="00EB3579">
        <w:t>half-circle) that must be pointed to.</w:t>
      </w:r>
    </w:p>
  </w:comment>
  <w:comment w:id="137" w:author="Manuel Delgado" w:date="2020-03-09T20:48:00Z" w:initials="MD">
    <w:p w14:paraId="77FB151F" w14:textId="107CA4C1" w:rsidR="00C21760" w:rsidRDefault="00C21760">
      <w:pPr>
        <w:pStyle w:val="CommentText"/>
      </w:pPr>
      <w:r>
        <w:rPr>
          <w:rStyle w:val="CommentReference"/>
        </w:rPr>
        <w:annotationRef/>
      </w:r>
      <w:r>
        <w:t xml:space="preserve">Ask Jake how OCR, </w:t>
      </w:r>
      <w:r w:rsidR="002A38BA">
        <w:t>Audio transcriber</w:t>
      </w:r>
      <w:r w:rsidR="002559F3">
        <w:t xml:space="preserve"> and splunk </w:t>
      </w:r>
      <w:r w:rsidR="006B169F">
        <w:t xml:space="preserve">should be displayed, all within the </w:t>
      </w:r>
      <w:r w:rsidR="006F1733">
        <w:t>subsections of ingestion since we have defined it as a s</w:t>
      </w:r>
      <w:r w:rsidR="002A38BA">
        <w:t>ubsystem or should each be its own section since they are subsystems.</w:t>
      </w:r>
    </w:p>
  </w:comment>
  <w:comment w:id="142" w:author="Manuel Delgado" w:date="2020-03-09T20:50:00Z" w:initials="MD">
    <w:p w14:paraId="7EA80FDA" w14:textId="77777777" w:rsidR="002A38BA" w:rsidRDefault="002A38BA">
      <w:pPr>
        <w:pStyle w:val="CommentText"/>
      </w:pPr>
      <w:r>
        <w:rPr>
          <w:rStyle w:val="CommentReference"/>
        </w:rPr>
        <w:annotationRef/>
      </w:r>
      <w:r w:rsidR="00684CF3">
        <w:t xml:space="preserve">I might be thinking incorrectly, but </w:t>
      </w:r>
      <w:r w:rsidR="008104DC">
        <w:t xml:space="preserve">I believe </w:t>
      </w:r>
      <w:r w:rsidR="005F328E">
        <w:t>most subsystems should have an interface</w:t>
      </w:r>
      <w:r w:rsidR="00955D60">
        <w:t>,</w:t>
      </w:r>
      <w:r w:rsidR="00BB32F8">
        <w:t xml:space="preserve"> </w:t>
      </w:r>
    </w:p>
    <w:p w14:paraId="004FAAE8" w14:textId="77777777" w:rsidR="00BB32F8" w:rsidRDefault="00BB32F8">
      <w:pPr>
        <w:pStyle w:val="CommentText"/>
      </w:pPr>
    </w:p>
    <w:p w14:paraId="18C940DB" w14:textId="6D33E533" w:rsidR="003A7577" w:rsidRDefault="003A7577">
      <w:pPr>
        <w:pStyle w:val="CommentText"/>
      </w:pPr>
      <w:r>
        <w:t>Manuel</w:t>
      </w:r>
      <w:r w:rsidR="00B45A04">
        <w:t xml:space="preserve">: validate this </w:t>
      </w:r>
      <w:r w:rsidR="00904C7D">
        <w:t>with Jake.</w:t>
      </w:r>
    </w:p>
  </w:comment>
  <w:comment w:id="145" w:author="Manuel Delgado" w:date="2020-03-09T19:22:00Z" w:initials="MD">
    <w:p w14:paraId="204DACCC" w14:textId="77777777" w:rsidR="00F64384" w:rsidRDefault="00F64384" w:rsidP="00F64384">
      <w:pPr>
        <w:pStyle w:val="CommentText"/>
      </w:pPr>
      <w:r>
        <w:rPr>
          <w:rStyle w:val="CommentReference"/>
        </w:rPr>
        <w:annotationRef/>
      </w:r>
      <w:r>
        <w:t xml:space="preserve">We understand that the collaboration diagram that belongs in this section should be of the whole system, which clearly it is not. </w:t>
      </w:r>
    </w:p>
    <w:p w14:paraId="5EEACE2C" w14:textId="77777777" w:rsidR="00F64384" w:rsidRDefault="00F64384" w:rsidP="00F64384">
      <w:pPr>
        <w:pStyle w:val="CommentText"/>
      </w:pPr>
      <w:r>
        <w:t>Also there should be contract numbers included within the collaboration diagram, which we have not explicitly defined either.</w:t>
      </w:r>
    </w:p>
  </w:comment>
  <w:comment w:id="148" w:author="Manuel Delgado" w:date="2020-03-09T20:42:00Z" w:initials="MD">
    <w:p w14:paraId="6428B39D" w14:textId="77777777" w:rsidR="009A41E8" w:rsidRDefault="009A41E8">
      <w:pPr>
        <w:pStyle w:val="CommentText"/>
      </w:pPr>
      <w:r>
        <w:rPr>
          <w:rStyle w:val="CommentReference"/>
        </w:rPr>
        <w:annotationRef/>
      </w:r>
      <w:r>
        <w:t xml:space="preserve">Make </w:t>
      </w:r>
      <w:r w:rsidR="00A51EE8">
        <w:t>different splunk classes in the crc or</w:t>
      </w:r>
      <w:r w:rsidR="005A3249">
        <w:t xml:space="preserve"> change the collaboration diagram and the different subclasses in this section, or rename the classes in</w:t>
      </w:r>
      <w:r w:rsidR="008B054A">
        <w:t xml:space="preserve"> the crc </w:t>
      </w:r>
    </w:p>
    <w:p w14:paraId="11A13ADE" w14:textId="261C69FD" w:rsidR="00B06848" w:rsidRDefault="00B06848">
      <w:pPr>
        <w:pStyle w:val="CommentText"/>
      </w:pPr>
      <w:r>
        <w:t>Input from Antoine</w:t>
      </w:r>
    </w:p>
  </w:comment>
  <w:comment w:id="163" w:author="Manuel Delgado" w:date="2020-03-09T20:53:00Z" w:initials="MD">
    <w:p w14:paraId="0C1A22BF" w14:textId="6595B3B2" w:rsidR="00C11775" w:rsidRDefault="00C11775">
      <w:pPr>
        <w:pStyle w:val="CommentText"/>
      </w:pPr>
      <w:r>
        <w:rPr>
          <w:rStyle w:val="CommentReference"/>
        </w:rPr>
        <w:annotationRef/>
      </w:r>
      <w:r>
        <w:t xml:space="preserve">There should be a line between the semicircle which should eventually hold a contract number and </w:t>
      </w:r>
      <w:r w:rsidR="00346F2A">
        <w:t>the components within.</w:t>
      </w:r>
    </w:p>
  </w:comment>
  <w:comment w:id="166" w:author="antoine leon" w:date="2020-03-09T22:00:00Z" w:initials="al">
    <w:p w14:paraId="2D531599" w14:textId="430E7689" w:rsidR="00783A20" w:rsidRDefault="00783A20">
      <w:pPr>
        <w:pStyle w:val="CommentText"/>
      </w:pPr>
      <w:r>
        <w:rPr>
          <w:rStyle w:val="CommentReference"/>
        </w:rPr>
        <w:annotationRef/>
      </w:r>
      <w:r>
        <w:t>A database is not a class</w:t>
      </w:r>
      <w:r w:rsidR="00227650">
        <w:t>. The first responsibility could be done from somewhere else, perhaps event configuration? It’s a simple command.</w:t>
      </w:r>
    </w:p>
  </w:comment>
  <w:comment w:id="170" w:author="antoine leon" w:date="2020-03-09T22:02:00Z" w:initials="al">
    <w:p w14:paraId="1BDA3643" w14:textId="240EDF9D" w:rsidR="000C158E" w:rsidRDefault="000C158E">
      <w:pPr>
        <w:pStyle w:val="CommentText"/>
      </w:pPr>
      <w:r>
        <w:rPr>
          <w:rStyle w:val="CommentReference"/>
        </w:rPr>
        <w:annotationRef/>
      </w:r>
      <w:r>
        <w:t>Run on sentence. Ideas seem okay, break it up to improve delivery of them.</w:t>
      </w:r>
    </w:p>
  </w:comment>
  <w:comment w:id="172" w:author="Yamel Hernandez" w:date="2020-03-09T21:35:00Z" w:initials="YH">
    <w:p w14:paraId="0E8A3A32" w14:textId="4E884613" w:rsidR="00F771C9" w:rsidRDefault="00F771C9">
      <w:pPr>
        <w:pStyle w:val="CommentText"/>
      </w:pPr>
      <w:r>
        <w:rPr>
          <w:rStyle w:val="CommentReference"/>
        </w:rPr>
        <w:annotationRef/>
      </w:r>
      <w:r>
        <w:t>In the ER model we are go</w:t>
      </w:r>
      <w:r w:rsidR="00F610D6">
        <w:t>ing to</w:t>
      </w:r>
      <w:r>
        <w:t xml:space="preserve"> need some key attributes</w:t>
      </w:r>
      <w:r w:rsidR="002E3C4F">
        <w:t>. For example</w:t>
      </w:r>
      <w:r w:rsidR="000D628F">
        <w:t xml:space="preserve">, </w:t>
      </w:r>
      <w:r>
        <w:t xml:space="preserve">Node, it’s key attribute would be ID, because that’s how we would find it in the </w:t>
      </w:r>
      <w:r w:rsidR="00CD0962">
        <w:t>d</w:t>
      </w:r>
      <w:r w:rsidR="008A1844">
        <w:t xml:space="preserve">atabase. You defined them in the figure below but not </w:t>
      </w:r>
      <w:r w:rsidR="002817D9">
        <w:t>here.</w:t>
      </w:r>
    </w:p>
  </w:comment>
  <w:comment w:id="173" w:author="antoine leon" w:date="2020-03-09T22:02:00Z" w:initials="al">
    <w:p w14:paraId="1FE11079" w14:textId="2D51D38A" w:rsidR="000D7D5D" w:rsidRDefault="000D7D5D">
      <w:pPr>
        <w:pStyle w:val="CommentText"/>
      </w:pPr>
      <w:r>
        <w:rPr>
          <w:rStyle w:val="CommentReference"/>
        </w:rPr>
        <w:annotationRef/>
      </w:r>
      <w:r>
        <w:t>A node doesn’t always represent a log entry.</w:t>
      </w:r>
      <w:r w:rsidR="00F41EDF">
        <w:t xml:space="preserve"> I don’t know how these work, but aren’t we missing other real world objects? Where are we storing event configuration information, relationships, graphs, etc.?</w:t>
      </w:r>
      <w:bookmarkStart w:id="174" w:name="_GoBack"/>
      <w:bookmarkEnd w:id="17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717A9" w15:done="1"/>
  <w15:commentEx w15:paraId="4AE14FFD" w15:done="0"/>
  <w15:commentEx w15:paraId="2FA44B2E" w15:done="1"/>
  <w15:commentEx w15:paraId="7A701B49" w15:done="0"/>
  <w15:commentEx w15:paraId="504C9175" w15:paraIdParent="7A701B49" w15:done="0"/>
  <w15:commentEx w15:paraId="0B2DB34E" w15:done="0"/>
  <w15:commentEx w15:paraId="1C62A559" w15:done="0"/>
  <w15:commentEx w15:paraId="0A8DDDA5" w15:done="0"/>
  <w15:commentEx w15:paraId="2D7FC998" w15:done="1"/>
  <w15:commentEx w15:paraId="19D6DC28" w15:done="0"/>
  <w15:commentEx w15:paraId="554BBE97" w15:done="0"/>
  <w15:commentEx w15:paraId="4E618507" w15:done="0"/>
  <w15:commentEx w15:paraId="1875ADC4" w15:done="0"/>
  <w15:commentEx w15:paraId="45579675" w15:done="0"/>
  <w15:commentEx w15:paraId="461DBAA2" w15:done="0"/>
  <w15:commentEx w15:paraId="248C1845" w15:done="0"/>
  <w15:commentEx w15:paraId="5F9BBBC8" w15:done="0"/>
  <w15:commentEx w15:paraId="530F2C35" w15:paraIdParent="5F9BBBC8" w15:done="0"/>
  <w15:commentEx w15:paraId="5C9F462A" w15:paraIdParent="5F9BBBC8" w15:done="0"/>
  <w15:commentEx w15:paraId="249C33D0" w15:done="0"/>
  <w15:commentEx w15:paraId="056CB7C4" w15:done="0"/>
  <w15:commentEx w15:paraId="7C87EA30" w15:done="0"/>
  <w15:commentEx w15:paraId="0331DDB1" w15:done="0"/>
  <w15:commentEx w15:paraId="0F456DA5" w15:done="0"/>
  <w15:commentEx w15:paraId="57C1D8BD" w15:done="0"/>
  <w15:commentEx w15:paraId="050ADA6A" w15:done="0"/>
  <w15:commentEx w15:paraId="2D1AA2A6" w15:done="0"/>
  <w15:commentEx w15:paraId="239FCE28" w15:paraIdParent="2D1AA2A6" w15:done="0"/>
  <w15:commentEx w15:paraId="6082E4B2" w15:paraIdParent="2D1AA2A6" w15:done="0"/>
  <w15:commentEx w15:paraId="77FB151F" w15:done="0"/>
  <w15:commentEx w15:paraId="18C940DB" w15:done="0"/>
  <w15:commentEx w15:paraId="5EEACE2C" w15:done="0"/>
  <w15:commentEx w15:paraId="11A13ADE" w15:done="0"/>
  <w15:commentEx w15:paraId="0C1A22BF" w15:done="0"/>
  <w15:commentEx w15:paraId="2D531599" w15:done="0"/>
  <w15:commentEx w15:paraId="1BDA3643" w15:done="0"/>
  <w15:commentEx w15:paraId="0E8A3A32" w15:done="0"/>
  <w15:commentEx w15:paraId="1FE11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717A9" w16cid:durableId="220D3EFA"/>
  <w16cid:commentId w16cid:paraId="4AE14FFD" w16cid:durableId="221136DE"/>
  <w16cid:commentId w16cid:paraId="2FA44B2E" w16cid:durableId="220D3F0F"/>
  <w16cid:commentId w16cid:paraId="7A701B49" w16cid:durableId="220D4ACE"/>
  <w16cid:commentId w16cid:paraId="504C9175" w16cid:durableId="2211371B"/>
  <w16cid:commentId w16cid:paraId="0B2DB34E" w16cid:durableId="22113737"/>
  <w16cid:commentId w16cid:paraId="1C62A559" w16cid:durableId="2211376D"/>
  <w16cid:commentId w16cid:paraId="0A8DDDA5" w16cid:durableId="22113782"/>
  <w16cid:commentId w16cid:paraId="2D7FC998" w16cid:durableId="220D3ED8"/>
  <w16cid:commentId w16cid:paraId="19D6DC28" w16cid:durableId="221137B0"/>
  <w16cid:commentId w16cid:paraId="554BBE97" w16cid:durableId="220D3119"/>
  <w16cid:commentId w16cid:paraId="4E618507" w16cid:durableId="22113802"/>
  <w16cid:commentId w16cid:paraId="1875ADC4" w16cid:durableId="2211383E"/>
  <w16cid:commentId w16cid:paraId="45579675" w16cid:durableId="22113858"/>
  <w16cid:commentId w16cid:paraId="461DBAA2" w16cid:durableId="22113881"/>
  <w16cid:commentId w16cid:paraId="248C1845" w16cid:durableId="221118D8"/>
  <w16cid:commentId w16cid:paraId="5F9BBBC8" w16cid:durableId="2211179F"/>
  <w16cid:commentId w16cid:paraId="530F2C35" w16cid:durableId="22111873"/>
  <w16cid:commentId w16cid:paraId="5C9F462A" w16cid:durableId="221138AC"/>
  <w16cid:commentId w16cid:paraId="249C33D0" w16cid:durableId="221138CC"/>
  <w16cid:commentId w16cid:paraId="056CB7C4" w16cid:durableId="22113976"/>
  <w16cid:commentId w16cid:paraId="7C87EA30" w16cid:durableId="221138EF"/>
  <w16cid:commentId w16cid:paraId="0331DDB1" w16cid:durableId="2211190C"/>
  <w16cid:commentId w16cid:paraId="0F456DA5" w16cid:durableId="2211294E"/>
  <w16cid:commentId w16cid:paraId="57C1D8BD" w16cid:durableId="22113A5F"/>
  <w16cid:commentId w16cid:paraId="050ADA6A" w16cid:durableId="22112991"/>
  <w16cid:commentId w16cid:paraId="2D1AA2A6" w16cid:durableId="221129ED"/>
  <w16cid:commentId w16cid:paraId="239FCE28" w16cid:durableId="2211348D"/>
  <w16cid:commentId w16cid:paraId="6082E4B2" w16cid:durableId="22113A11"/>
  <w16cid:commentId w16cid:paraId="77FB151F" w16cid:durableId="22112A35"/>
  <w16cid:commentId w16cid:paraId="18C940DB" w16cid:durableId="22112AA6"/>
  <w16cid:commentId w16cid:paraId="5EEACE2C" w16cid:durableId="22111612"/>
  <w16cid:commentId w16cid:paraId="11A13ADE" w16cid:durableId="221128B0"/>
  <w16cid:commentId w16cid:paraId="0C1A22BF" w16cid:durableId="22112B57"/>
  <w16cid:commentId w16cid:paraId="2D531599" w16cid:durableId="22113B18"/>
  <w16cid:commentId w16cid:paraId="1BDA3643" w16cid:durableId="22113B62"/>
  <w16cid:commentId w16cid:paraId="0E8A3A32" w16cid:durableId="22113525"/>
  <w16cid:commentId w16cid:paraId="1FE11079" w16cid:durableId="22113B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D2617" w14:textId="77777777" w:rsidR="00817506" w:rsidRDefault="00817506">
      <w:r>
        <w:separator/>
      </w:r>
    </w:p>
  </w:endnote>
  <w:endnote w:type="continuationSeparator" w:id="0">
    <w:p w14:paraId="6CC2C1C7" w14:textId="77777777" w:rsidR="00817506" w:rsidRDefault="00817506">
      <w:r>
        <w:continuationSeparator/>
      </w:r>
    </w:p>
  </w:endnote>
  <w:endnote w:type="continuationNotice" w:id="1">
    <w:p w14:paraId="7E806CA4" w14:textId="77777777" w:rsidR="00817506" w:rsidRDefault="00817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34CDA" w14:paraId="0A6FEF37" w14:textId="77777777">
      <w:tc>
        <w:tcPr>
          <w:tcW w:w="4428" w:type="dxa"/>
        </w:tcPr>
        <w:p w14:paraId="438D1804" w14:textId="77777777" w:rsidR="00534CDA" w:rsidRDefault="005C0AC2" w:rsidP="002350AD">
          <w:pPr>
            <w:pStyle w:val="Footer"/>
          </w:pPr>
          <w:r>
            <w:t>&lt;team&gt;</w:t>
          </w:r>
        </w:p>
      </w:tc>
      <w:tc>
        <w:tcPr>
          <w:tcW w:w="4428" w:type="dxa"/>
        </w:tcPr>
        <w:p w14:paraId="16DF2A8C" w14:textId="77777777" w:rsidR="00534CDA" w:rsidRDefault="00534CDA">
          <w:pPr>
            <w:pStyle w:val="Footer"/>
            <w:jc w:val="right"/>
          </w:pPr>
        </w:p>
      </w:tc>
    </w:tr>
  </w:tbl>
  <w:p w14:paraId="0338C6DC"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4CDA" w14:paraId="2B303F02" w14:textId="77777777">
      <w:trPr>
        <w:trHeight w:hRule="exact" w:val="552"/>
      </w:trPr>
      <w:tc>
        <w:tcPr>
          <w:tcW w:w="3060" w:type="dxa"/>
        </w:tcPr>
        <w:p w14:paraId="31652966" w14:textId="77777777" w:rsidR="00534CDA" w:rsidRDefault="00534CDA">
          <w:pPr>
            <w:pStyle w:val="Footer"/>
            <w:spacing w:before="80"/>
          </w:pPr>
          <w:r>
            <w:t>Software Design Document</w:t>
          </w:r>
        </w:p>
        <w:p w14:paraId="10F1FAA2" w14:textId="77777777" w:rsidR="00534CDA" w:rsidRDefault="00534CDA">
          <w:pPr>
            <w:pStyle w:val="Footer"/>
            <w:spacing w:before="80"/>
          </w:pPr>
        </w:p>
      </w:tc>
      <w:tc>
        <w:tcPr>
          <w:tcW w:w="2880" w:type="dxa"/>
        </w:tcPr>
        <w:p w14:paraId="2E28E4C1" w14:textId="77777777" w:rsidR="00534CDA" w:rsidRDefault="00051C14">
          <w:pPr>
            <w:pStyle w:val="Footer"/>
            <w:spacing w:before="80"/>
            <w:rPr>
              <w:bCs/>
            </w:rPr>
          </w:pPr>
          <w:r>
            <w:t>2b||!2b</w:t>
          </w:r>
        </w:p>
      </w:tc>
      <w:tc>
        <w:tcPr>
          <w:tcW w:w="1980" w:type="dxa"/>
        </w:tcPr>
        <w:p w14:paraId="71DC9A06" w14:textId="77777777" w:rsidR="00534CDA" w:rsidRPr="005C0AC2" w:rsidRDefault="00534CDA" w:rsidP="005C0AC2">
          <w:pPr>
            <w:pStyle w:val="Footer"/>
            <w:spacing w:before="80"/>
            <w:rPr>
              <w:bCs/>
            </w:rPr>
          </w:pPr>
        </w:p>
      </w:tc>
      <w:tc>
        <w:tcPr>
          <w:tcW w:w="1080" w:type="dxa"/>
        </w:tcPr>
        <w:p w14:paraId="370DD72F" w14:textId="77777777" w:rsidR="00534CDA" w:rsidRDefault="00534CDA">
          <w:pPr>
            <w:pStyle w:val="Footer"/>
            <w:spacing w:before="80"/>
            <w:rPr>
              <w:bCs/>
            </w:rPr>
          </w:pPr>
          <w:r>
            <w:rPr>
              <w:bCs/>
            </w:rPr>
            <w:t>Page</w:t>
          </w:r>
        </w:p>
        <w:p w14:paraId="2904FB6B" w14:textId="77777777" w:rsidR="00534CDA" w:rsidRDefault="00534CDA">
          <w:pPr>
            <w:pStyle w:val="Footer"/>
            <w:spacing w:before="80"/>
          </w:pPr>
          <w:r>
            <w:rPr>
              <w:b w:val="0"/>
              <w:bCs/>
            </w:rPr>
            <w:fldChar w:fldCharType="begin"/>
          </w:r>
          <w:r>
            <w:rPr>
              <w:b w:val="0"/>
              <w:bCs/>
            </w:rPr>
            <w:instrText xml:space="preserve">page </w:instrText>
          </w:r>
          <w:r>
            <w:rPr>
              <w:b w:val="0"/>
              <w:bCs/>
            </w:rPr>
            <w:fldChar w:fldCharType="separate"/>
          </w:r>
          <w:r w:rsidR="005C639E">
            <w:rPr>
              <w:b w:val="0"/>
              <w:bCs/>
              <w:noProof/>
            </w:rPr>
            <w:t>iii</w:t>
          </w:r>
          <w:r>
            <w:rPr>
              <w:b w:val="0"/>
              <w:bCs/>
            </w:rPr>
            <w:fldChar w:fldCharType="end"/>
          </w:r>
          <w:r>
            <w:t xml:space="preserve"> </w:t>
          </w:r>
        </w:p>
        <w:p w14:paraId="3F2E0D71" w14:textId="77777777" w:rsidR="00534CDA" w:rsidRDefault="00534CDA">
          <w:pPr>
            <w:pStyle w:val="Footer"/>
            <w:spacing w:before="80"/>
          </w:pPr>
        </w:p>
        <w:p w14:paraId="64C66C29" w14:textId="77777777" w:rsidR="00534CDA" w:rsidRDefault="00534CDA">
          <w:pPr>
            <w:pStyle w:val="Footer"/>
            <w:spacing w:before="80"/>
          </w:pPr>
        </w:p>
      </w:tc>
    </w:tr>
  </w:tbl>
  <w:p w14:paraId="74EDE898"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6AED8B12" w14:textId="77777777">
      <w:tc>
        <w:tcPr>
          <w:tcW w:w="3240" w:type="dxa"/>
        </w:tcPr>
        <w:p w14:paraId="5524EDD0" w14:textId="77777777" w:rsidR="00534CDA" w:rsidRDefault="00534CDA">
          <w:pPr>
            <w:pStyle w:val="Footer"/>
            <w:rPr>
              <w:b w:val="0"/>
              <w:bCs/>
            </w:rPr>
          </w:pPr>
          <w:r>
            <w:rPr>
              <w:b w:val="0"/>
              <w:bCs/>
            </w:rPr>
            <w:t>Software Design Document</w:t>
          </w:r>
        </w:p>
      </w:tc>
      <w:tc>
        <w:tcPr>
          <w:tcW w:w="2880" w:type="dxa"/>
        </w:tcPr>
        <w:p w14:paraId="04C43230" w14:textId="77777777" w:rsidR="00534CDA" w:rsidRDefault="005C639E">
          <w:pPr>
            <w:pStyle w:val="Footer"/>
            <w:rPr>
              <w:b w:val="0"/>
              <w:bCs/>
            </w:rPr>
          </w:pPr>
          <w:r>
            <w:t>&lt;team&gt;</w:t>
          </w:r>
        </w:p>
      </w:tc>
      <w:tc>
        <w:tcPr>
          <w:tcW w:w="1980" w:type="dxa"/>
        </w:tcPr>
        <w:p w14:paraId="75C604F2" w14:textId="77777777" w:rsidR="00534CDA" w:rsidRDefault="00534CDA" w:rsidP="005C639E">
          <w:pPr>
            <w:pStyle w:val="Footer"/>
          </w:pPr>
        </w:p>
      </w:tc>
      <w:tc>
        <w:tcPr>
          <w:tcW w:w="900" w:type="dxa"/>
        </w:tcPr>
        <w:p w14:paraId="48B8A9E1" w14:textId="77777777" w:rsidR="00534CDA" w:rsidRDefault="00534CDA">
          <w:pPr>
            <w:pStyle w:val="Footer"/>
            <w:rPr>
              <w:b w:val="0"/>
              <w:bCs/>
            </w:rPr>
          </w:pPr>
          <w:r>
            <w:rPr>
              <w:b w:val="0"/>
              <w:bCs/>
            </w:rPr>
            <w:t>Page</w:t>
          </w:r>
        </w:p>
        <w:p w14:paraId="6F5A0137"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35FD278D" w14:textId="77777777" w:rsidR="00534CDA" w:rsidRDefault="00534C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09B966C7" w14:textId="77777777">
      <w:tc>
        <w:tcPr>
          <w:tcW w:w="3240" w:type="dxa"/>
        </w:tcPr>
        <w:p w14:paraId="66BBD5FE" w14:textId="77777777" w:rsidR="00534CDA" w:rsidRDefault="00534CDA">
          <w:pPr>
            <w:pStyle w:val="Footer"/>
            <w:rPr>
              <w:b w:val="0"/>
              <w:bCs/>
            </w:rPr>
          </w:pPr>
          <w:r>
            <w:rPr>
              <w:b w:val="0"/>
              <w:bCs/>
            </w:rPr>
            <w:t>Software Design Document</w:t>
          </w:r>
        </w:p>
      </w:tc>
      <w:tc>
        <w:tcPr>
          <w:tcW w:w="2880" w:type="dxa"/>
        </w:tcPr>
        <w:p w14:paraId="4F0D71C6" w14:textId="77777777" w:rsidR="00534CDA" w:rsidRDefault="00A349E4" w:rsidP="002350AD">
          <w:pPr>
            <w:pStyle w:val="Footer"/>
            <w:rPr>
              <w:b w:val="0"/>
              <w:bCs/>
            </w:rPr>
          </w:pPr>
          <w:r>
            <w:t>&lt;team&gt;</w:t>
          </w:r>
        </w:p>
      </w:tc>
      <w:tc>
        <w:tcPr>
          <w:tcW w:w="1980" w:type="dxa"/>
        </w:tcPr>
        <w:p w14:paraId="51D2A679" w14:textId="77777777" w:rsidR="00534CDA" w:rsidRDefault="00534CDA" w:rsidP="005C639E">
          <w:pPr>
            <w:pStyle w:val="Footer"/>
          </w:pPr>
        </w:p>
      </w:tc>
      <w:tc>
        <w:tcPr>
          <w:tcW w:w="900" w:type="dxa"/>
        </w:tcPr>
        <w:p w14:paraId="19495F3A" w14:textId="77777777" w:rsidR="00534CDA" w:rsidRDefault="00534CDA">
          <w:pPr>
            <w:pStyle w:val="Footer"/>
            <w:rPr>
              <w:b w:val="0"/>
              <w:bCs/>
            </w:rPr>
          </w:pPr>
          <w:r>
            <w:rPr>
              <w:b w:val="0"/>
              <w:bCs/>
            </w:rPr>
            <w:t>Page</w:t>
          </w:r>
        </w:p>
        <w:p w14:paraId="2ED703CC"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28A8A694"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511FD" w14:textId="77777777" w:rsidR="00817506" w:rsidRDefault="00817506">
      <w:r>
        <w:separator/>
      </w:r>
    </w:p>
  </w:footnote>
  <w:footnote w:type="continuationSeparator" w:id="0">
    <w:p w14:paraId="2186566D" w14:textId="77777777" w:rsidR="00817506" w:rsidRDefault="00817506">
      <w:r>
        <w:continuationSeparator/>
      </w:r>
    </w:p>
  </w:footnote>
  <w:footnote w:type="continuationNotice" w:id="1">
    <w:p w14:paraId="70845791" w14:textId="77777777" w:rsidR="00817506" w:rsidRDefault="00817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B625" w14:textId="77777777" w:rsidR="00534CDA" w:rsidRDefault="00534CDA">
    <w:pPr>
      <w:rPr>
        <w:sz w:val="24"/>
      </w:rPr>
    </w:pPr>
  </w:p>
  <w:p w14:paraId="68567305" w14:textId="77777777" w:rsidR="00534CDA" w:rsidRDefault="00534CDA">
    <w:pPr>
      <w:pBdr>
        <w:top w:val="single" w:sz="6" w:space="1" w:color="auto"/>
      </w:pBdr>
      <w:rPr>
        <w:sz w:val="24"/>
      </w:rPr>
    </w:pPr>
  </w:p>
  <w:p w14:paraId="57877A64" w14:textId="77B48ABC" w:rsidR="00534CDA" w:rsidRDefault="00877A9E">
    <w:pPr>
      <w:pStyle w:val="Title"/>
    </w:pPr>
    <w:r>
      <w:t>Team 5:</w:t>
    </w:r>
    <w:r w:rsidR="00051C14">
      <w:t>2b||!2b</w:t>
    </w:r>
  </w:p>
  <w:p w14:paraId="036F4252" w14:textId="77777777" w:rsidR="00534CDA" w:rsidRDefault="00534CDA">
    <w:pPr>
      <w:pBdr>
        <w:bottom w:val="single" w:sz="6" w:space="1" w:color="auto"/>
      </w:pBdr>
      <w:jc w:val="right"/>
      <w:rPr>
        <w:sz w:val="24"/>
      </w:rPr>
    </w:pPr>
  </w:p>
  <w:p w14:paraId="5E4FFE28" w14:textId="77777777" w:rsidR="00534CDA" w:rsidRDefault="00534CDA">
    <w:pPr>
      <w:pStyle w:val="Title"/>
    </w:pPr>
  </w:p>
  <w:p w14:paraId="3DD6317A" w14:textId="77777777" w:rsidR="00534CDA" w:rsidRDefault="00534CDA">
    <w:pPr>
      <w:pStyle w:val="Title"/>
    </w:pPr>
  </w:p>
  <w:p w14:paraId="5D34F334" w14:textId="77777777" w:rsidR="00534CDA" w:rsidRDefault="00534CDA">
    <w:pPr>
      <w:pStyle w:val="Title"/>
    </w:pPr>
  </w:p>
  <w:p w14:paraId="53630295" w14:textId="77777777" w:rsidR="00534CDA" w:rsidRDefault="00534CDA">
    <w:pPr>
      <w:pStyle w:val="Title"/>
    </w:pPr>
  </w:p>
  <w:p w14:paraId="1866EF2A" w14:textId="77777777" w:rsidR="00534CDA" w:rsidRDefault="00534CDA">
    <w:pPr>
      <w:pStyle w:val="Title"/>
    </w:pPr>
  </w:p>
  <w:p w14:paraId="3FF1DA5A" w14:textId="77777777" w:rsidR="00534CDA" w:rsidRDefault="00534CDA">
    <w:pPr>
      <w:pStyle w:val="Title"/>
    </w:pPr>
  </w:p>
  <w:p w14:paraId="3C527C19" w14:textId="77777777" w:rsidR="00534CDA" w:rsidRDefault="00534CDA">
    <w:pPr>
      <w:pStyle w:val="Title"/>
    </w:pPr>
  </w:p>
  <w:p w14:paraId="436F96E9" w14:textId="77777777" w:rsidR="00534CDA" w:rsidRDefault="00534CDA">
    <w:pPr>
      <w:pStyle w:val="Title"/>
    </w:pPr>
  </w:p>
  <w:p w14:paraId="2AFD3B97" w14:textId="77777777" w:rsidR="00534CDA" w:rsidRDefault="00534CDA">
    <w:pPr>
      <w:pStyle w:val="Title"/>
    </w:pPr>
  </w:p>
  <w:p w14:paraId="4FE3EC9E" w14:textId="77777777" w:rsidR="00534CDA" w:rsidRDefault="00534CDA">
    <w:pPr>
      <w:pStyle w:val="Title"/>
    </w:pPr>
  </w:p>
  <w:p w14:paraId="75F93E4A" w14:textId="77777777" w:rsidR="00534CDA" w:rsidRDefault="00534CDA"/>
  <w:p w14:paraId="75D7955D" w14:textId="77777777" w:rsidR="00534CDA" w:rsidRDefault="00534CDA"/>
  <w:p w14:paraId="6A8A13FB" w14:textId="77777777" w:rsidR="00534CDA" w:rsidRDefault="00534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6A3D" w14:textId="77777777" w:rsidR="00534CDA" w:rsidRPr="005C639E" w:rsidRDefault="00534CDA"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31CFB" w14:textId="77777777" w:rsidR="00534CDA" w:rsidRDefault="00534CDA">
    <w:pPr>
      <w:pStyle w:val="Header"/>
    </w:pPr>
    <w:r>
      <w:tab/>
    </w:r>
    <w:r>
      <w:tab/>
    </w:r>
  </w:p>
  <w:p w14:paraId="19AB99F5" w14:textId="77777777" w:rsidR="00534CDA" w:rsidRDefault="00534C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67FCB" w14:textId="77777777" w:rsidR="00534CDA" w:rsidRDefault="00534CDA">
    <w:pPr>
      <w:pStyle w:val="Header"/>
    </w:pPr>
    <w:r>
      <w:tab/>
    </w:r>
    <w:r>
      <w:tab/>
    </w:r>
  </w:p>
  <w:p w14:paraId="485172A0"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2802960"/>
    <w:multiLevelType w:val="hybridMultilevel"/>
    <w:tmpl w:val="F348B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7852C8"/>
    <w:multiLevelType w:val="hybridMultilevel"/>
    <w:tmpl w:val="1116E0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5B51CD"/>
    <w:multiLevelType w:val="hybridMultilevel"/>
    <w:tmpl w:val="096A9112"/>
    <w:lvl w:ilvl="0" w:tplc="6164C55C">
      <w:start w:val="1"/>
      <w:numFmt w:val="decimal"/>
      <w:lvlText w:val="%1."/>
      <w:lvlJc w:val="left"/>
      <w:pPr>
        <w:ind w:left="2232" w:hanging="360"/>
      </w:pPr>
      <w:rPr>
        <w:rFonts w:cs="Times New Roman" w:hint="default"/>
      </w:rPr>
    </w:lvl>
    <w:lvl w:ilvl="1" w:tplc="04090019" w:tentative="1">
      <w:start w:val="1"/>
      <w:numFmt w:val="lowerLetter"/>
      <w:lvlText w:val="%2."/>
      <w:lvlJc w:val="left"/>
      <w:pPr>
        <w:ind w:left="2952" w:hanging="360"/>
      </w:pPr>
      <w:rPr>
        <w:rFonts w:cs="Times New Roman"/>
      </w:rPr>
    </w:lvl>
    <w:lvl w:ilvl="2" w:tplc="0409001B" w:tentative="1">
      <w:start w:val="1"/>
      <w:numFmt w:val="lowerRoman"/>
      <w:lvlText w:val="%3."/>
      <w:lvlJc w:val="right"/>
      <w:pPr>
        <w:ind w:left="3672" w:hanging="180"/>
      </w:pPr>
      <w:rPr>
        <w:rFonts w:cs="Times New Roman"/>
      </w:rPr>
    </w:lvl>
    <w:lvl w:ilvl="3" w:tplc="0409000F" w:tentative="1">
      <w:start w:val="1"/>
      <w:numFmt w:val="decimal"/>
      <w:lvlText w:val="%4."/>
      <w:lvlJc w:val="left"/>
      <w:pPr>
        <w:ind w:left="4392" w:hanging="360"/>
      </w:pPr>
      <w:rPr>
        <w:rFonts w:cs="Times New Roman"/>
      </w:rPr>
    </w:lvl>
    <w:lvl w:ilvl="4" w:tplc="04090019" w:tentative="1">
      <w:start w:val="1"/>
      <w:numFmt w:val="lowerLetter"/>
      <w:lvlText w:val="%5."/>
      <w:lvlJc w:val="left"/>
      <w:pPr>
        <w:ind w:left="5112" w:hanging="360"/>
      </w:pPr>
      <w:rPr>
        <w:rFonts w:cs="Times New Roman"/>
      </w:rPr>
    </w:lvl>
    <w:lvl w:ilvl="5" w:tplc="0409001B" w:tentative="1">
      <w:start w:val="1"/>
      <w:numFmt w:val="lowerRoman"/>
      <w:lvlText w:val="%6."/>
      <w:lvlJc w:val="right"/>
      <w:pPr>
        <w:ind w:left="5832" w:hanging="180"/>
      </w:pPr>
      <w:rPr>
        <w:rFonts w:cs="Times New Roman"/>
      </w:rPr>
    </w:lvl>
    <w:lvl w:ilvl="6" w:tplc="0409000F" w:tentative="1">
      <w:start w:val="1"/>
      <w:numFmt w:val="decimal"/>
      <w:lvlText w:val="%7."/>
      <w:lvlJc w:val="left"/>
      <w:pPr>
        <w:ind w:left="6552" w:hanging="360"/>
      </w:pPr>
      <w:rPr>
        <w:rFonts w:cs="Times New Roman"/>
      </w:rPr>
    </w:lvl>
    <w:lvl w:ilvl="7" w:tplc="04090019" w:tentative="1">
      <w:start w:val="1"/>
      <w:numFmt w:val="lowerLetter"/>
      <w:lvlText w:val="%8."/>
      <w:lvlJc w:val="left"/>
      <w:pPr>
        <w:ind w:left="7272" w:hanging="360"/>
      </w:pPr>
      <w:rPr>
        <w:rFonts w:cs="Times New Roman"/>
      </w:rPr>
    </w:lvl>
    <w:lvl w:ilvl="8" w:tplc="0409001B" w:tentative="1">
      <w:start w:val="1"/>
      <w:numFmt w:val="lowerRoman"/>
      <w:lvlText w:val="%9."/>
      <w:lvlJc w:val="right"/>
      <w:pPr>
        <w:ind w:left="7992" w:hanging="180"/>
      </w:pPr>
      <w:rPr>
        <w:rFonts w:cs="Times New Roman"/>
      </w:rPr>
    </w:lvl>
  </w:abstractNum>
  <w:abstractNum w:abstractNumId="4" w15:restartNumberingAfterBreak="0">
    <w:nsid w:val="09C632DF"/>
    <w:multiLevelType w:val="hybridMultilevel"/>
    <w:tmpl w:val="9960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E1DD1"/>
    <w:multiLevelType w:val="hybridMultilevel"/>
    <w:tmpl w:val="338A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651AD"/>
    <w:multiLevelType w:val="hybridMultilevel"/>
    <w:tmpl w:val="93D8713E"/>
    <w:lvl w:ilvl="0" w:tplc="8FBC80B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88D7C30"/>
    <w:multiLevelType w:val="hybridMultilevel"/>
    <w:tmpl w:val="1F94EAA0"/>
    <w:lvl w:ilvl="0" w:tplc="790C2E1A">
      <w:start w:val="1"/>
      <w:numFmt w:val="decimal"/>
      <w:lvlText w:val="%1."/>
      <w:lvlJc w:val="left"/>
      <w:pPr>
        <w:ind w:left="720" w:hanging="360"/>
      </w:pPr>
    </w:lvl>
    <w:lvl w:ilvl="1" w:tplc="26C84FEE">
      <w:start w:val="1"/>
      <w:numFmt w:val="lowerLetter"/>
      <w:lvlText w:val="%2."/>
      <w:lvlJc w:val="left"/>
      <w:pPr>
        <w:ind w:left="1440" w:hanging="360"/>
      </w:pPr>
    </w:lvl>
    <w:lvl w:ilvl="2" w:tplc="CDB4FD8C">
      <w:start w:val="1"/>
      <w:numFmt w:val="lowerRoman"/>
      <w:lvlText w:val="%3."/>
      <w:lvlJc w:val="right"/>
      <w:pPr>
        <w:ind w:left="2160" w:hanging="180"/>
      </w:pPr>
    </w:lvl>
    <w:lvl w:ilvl="3" w:tplc="7758F58A">
      <w:start w:val="1"/>
      <w:numFmt w:val="decimal"/>
      <w:lvlText w:val="%4."/>
      <w:lvlJc w:val="left"/>
      <w:pPr>
        <w:ind w:left="2880" w:hanging="360"/>
      </w:pPr>
    </w:lvl>
    <w:lvl w:ilvl="4" w:tplc="333259C6">
      <w:start w:val="1"/>
      <w:numFmt w:val="lowerLetter"/>
      <w:lvlText w:val="%5."/>
      <w:lvlJc w:val="left"/>
      <w:pPr>
        <w:ind w:left="3600" w:hanging="360"/>
      </w:pPr>
    </w:lvl>
    <w:lvl w:ilvl="5" w:tplc="77D800E8">
      <w:start w:val="1"/>
      <w:numFmt w:val="lowerRoman"/>
      <w:lvlText w:val="%6."/>
      <w:lvlJc w:val="right"/>
      <w:pPr>
        <w:ind w:left="4320" w:hanging="180"/>
      </w:pPr>
    </w:lvl>
    <w:lvl w:ilvl="6" w:tplc="358481F6">
      <w:start w:val="1"/>
      <w:numFmt w:val="decimal"/>
      <w:lvlText w:val="%7."/>
      <w:lvlJc w:val="left"/>
      <w:pPr>
        <w:ind w:left="5040" w:hanging="360"/>
      </w:pPr>
    </w:lvl>
    <w:lvl w:ilvl="7" w:tplc="375E7844">
      <w:start w:val="1"/>
      <w:numFmt w:val="lowerLetter"/>
      <w:lvlText w:val="%8."/>
      <w:lvlJc w:val="left"/>
      <w:pPr>
        <w:ind w:left="5760" w:hanging="360"/>
      </w:pPr>
    </w:lvl>
    <w:lvl w:ilvl="8" w:tplc="4E966A34">
      <w:start w:val="1"/>
      <w:numFmt w:val="lowerRoman"/>
      <w:lvlText w:val="%9."/>
      <w:lvlJc w:val="right"/>
      <w:pPr>
        <w:ind w:left="6480" w:hanging="180"/>
      </w:pPr>
    </w:lvl>
  </w:abstractNum>
  <w:abstractNum w:abstractNumId="8" w15:restartNumberingAfterBreak="0">
    <w:nsid w:val="1D5336E1"/>
    <w:multiLevelType w:val="hybridMultilevel"/>
    <w:tmpl w:val="C3CE659E"/>
    <w:lvl w:ilvl="0" w:tplc="FA8A08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1822579"/>
    <w:multiLevelType w:val="hybridMultilevel"/>
    <w:tmpl w:val="88C673D2"/>
    <w:lvl w:ilvl="0" w:tplc="D11A816E">
      <w:start w:val="1"/>
      <w:numFmt w:val="bullet"/>
      <w:lvlText w:val=""/>
      <w:lvlJc w:val="left"/>
      <w:pPr>
        <w:ind w:left="720" w:hanging="360"/>
      </w:pPr>
      <w:rPr>
        <w:rFonts w:ascii="Symbol" w:hAnsi="Symbol" w:hint="default"/>
      </w:rPr>
    </w:lvl>
    <w:lvl w:ilvl="1" w:tplc="D6BEF730">
      <w:start w:val="1"/>
      <w:numFmt w:val="bullet"/>
      <w:lvlText w:val="o"/>
      <w:lvlJc w:val="left"/>
      <w:pPr>
        <w:ind w:left="1440" w:hanging="360"/>
      </w:pPr>
      <w:rPr>
        <w:rFonts w:ascii="Courier New" w:hAnsi="Courier New" w:cs="Times New Roman" w:hint="default"/>
      </w:rPr>
    </w:lvl>
    <w:lvl w:ilvl="2" w:tplc="A8CAB78A">
      <w:start w:val="1"/>
      <w:numFmt w:val="bullet"/>
      <w:lvlText w:val=""/>
      <w:lvlJc w:val="left"/>
      <w:pPr>
        <w:ind w:left="2160" w:hanging="360"/>
      </w:pPr>
      <w:rPr>
        <w:rFonts w:ascii="Wingdings" w:hAnsi="Wingdings" w:hint="default"/>
      </w:rPr>
    </w:lvl>
    <w:lvl w:ilvl="3" w:tplc="A73C39E8">
      <w:start w:val="1"/>
      <w:numFmt w:val="bullet"/>
      <w:lvlText w:val=""/>
      <w:lvlJc w:val="left"/>
      <w:pPr>
        <w:ind w:left="2880" w:hanging="360"/>
      </w:pPr>
      <w:rPr>
        <w:rFonts w:ascii="Symbol" w:hAnsi="Symbol" w:hint="default"/>
      </w:rPr>
    </w:lvl>
    <w:lvl w:ilvl="4" w:tplc="F5C888BA">
      <w:start w:val="1"/>
      <w:numFmt w:val="bullet"/>
      <w:lvlText w:val="o"/>
      <w:lvlJc w:val="left"/>
      <w:pPr>
        <w:ind w:left="3600" w:hanging="360"/>
      </w:pPr>
      <w:rPr>
        <w:rFonts w:ascii="Courier New" w:hAnsi="Courier New" w:cs="Times New Roman" w:hint="default"/>
      </w:rPr>
    </w:lvl>
    <w:lvl w:ilvl="5" w:tplc="A74C94A6">
      <w:start w:val="1"/>
      <w:numFmt w:val="bullet"/>
      <w:lvlText w:val=""/>
      <w:lvlJc w:val="left"/>
      <w:pPr>
        <w:ind w:left="4320" w:hanging="360"/>
      </w:pPr>
      <w:rPr>
        <w:rFonts w:ascii="Wingdings" w:hAnsi="Wingdings" w:hint="default"/>
      </w:rPr>
    </w:lvl>
    <w:lvl w:ilvl="6" w:tplc="375AC1F6">
      <w:start w:val="1"/>
      <w:numFmt w:val="bullet"/>
      <w:lvlText w:val=""/>
      <w:lvlJc w:val="left"/>
      <w:pPr>
        <w:ind w:left="5040" w:hanging="360"/>
      </w:pPr>
      <w:rPr>
        <w:rFonts w:ascii="Symbol" w:hAnsi="Symbol" w:hint="default"/>
      </w:rPr>
    </w:lvl>
    <w:lvl w:ilvl="7" w:tplc="8FD0CB80">
      <w:start w:val="1"/>
      <w:numFmt w:val="bullet"/>
      <w:lvlText w:val="o"/>
      <w:lvlJc w:val="left"/>
      <w:pPr>
        <w:ind w:left="5760" w:hanging="360"/>
      </w:pPr>
      <w:rPr>
        <w:rFonts w:ascii="Courier New" w:hAnsi="Courier New" w:cs="Times New Roman" w:hint="default"/>
      </w:rPr>
    </w:lvl>
    <w:lvl w:ilvl="8" w:tplc="681676C6">
      <w:start w:val="1"/>
      <w:numFmt w:val="bullet"/>
      <w:lvlText w:val=""/>
      <w:lvlJc w:val="left"/>
      <w:pPr>
        <w:ind w:left="6480" w:hanging="360"/>
      </w:pPr>
      <w:rPr>
        <w:rFonts w:ascii="Wingdings" w:hAnsi="Wingdings" w:hint="default"/>
      </w:rPr>
    </w:lvl>
  </w:abstractNum>
  <w:abstractNum w:abstractNumId="10" w15:restartNumberingAfterBreak="0">
    <w:nsid w:val="27517C5A"/>
    <w:multiLevelType w:val="hybridMultilevel"/>
    <w:tmpl w:val="A6C4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60900"/>
    <w:multiLevelType w:val="multilevel"/>
    <w:tmpl w:val="20D62564"/>
    <w:lvl w:ilvl="0">
      <w:start w:val="1"/>
      <w:numFmt w:val="decimal"/>
      <w:lvlText w:val="%1."/>
      <w:lvlJc w:val="left"/>
      <w:pPr>
        <w:ind w:left="720" w:hanging="720"/>
      </w:pPr>
      <w:rPr>
        <w:rFonts w:hint="default"/>
      </w:rPr>
    </w:lvl>
    <w:lvl w:ilvl="1">
      <w:start w:val="1"/>
      <w:numFmt w:val="decimal"/>
      <w:lvlText w:val="%1.%2."/>
      <w:lvlJc w:val="left"/>
      <w:pPr>
        <w:ind w:left="936" w:hanging="648"/>
      </w:pPr>
      <w:rPr>
        <w:rFonts w:hint="default"/>
      </w:rPr>
    </w:lvl>
    <w:lvl w:ilvl="2">
      <w:start w:val="1"/>
      <w:numFmt w:val="decimal"/>
      <w:lvlText w:val="%1.%2.%3."/>
      <w:lvlJc w:val="left"/>
      <w:pPr>
        <w:ind w:left="1152" w:hanging="432"/>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2" w15:restartNumberingAfterBreak="0">
    <w:nsid w:val="2A180F6F"/>
    <w:multiLevelType w:val="hybridMultilevel"/>
    <w:tmpl w:val="716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85BC1"/>
    <w:multiLevelType w:val="hybridMultilevel"/>
    <w:tmpl w:val="76E0E544"/>
    <w:lvl w:ilvl="0" w:tplc="2626FBA2">
      <w:start w:val="1"/>
      <w:numFmt w:val="bullet"/>
      <w:lvlText w:val=""/>
      <w:lvlJc w:val="left"/>
      <w:pPr>
        <w:ind w:left="720" w:hanging="360"/>
      </w:pPr>
      <w:rPr>
        <w:rFonts w:ascii="Symbol" w:hAnsi="Symbol" w:hint="default"/>
      </w:rPr>
    </w:lvl>
    <w:lvl w:ilvl="1" w:tplc="0E80BEB4">
      <w:start w:val="1"/>
      <w:numFmt w:val="bullet"/>
      <w:lvlText w:val="o"/>
      <w:lvlJc w:val="left"/>
      <w:pPr>
        <w:ind w:left="1440" w:hanging="360"/>
      </w:pPr>
      <w:rPr>
        <w:rFonts w:ascii="Courier New" w:hAnsi="Courier New" w:hint="default"/>
      </w:rPr>
    </w:lvl>
    <w:lvl w:ilvl="2" w:tplc="8252FDA6">
      <w:start w:val="1"/>
      <w:numFmt w:val="bullet"/>
      <w:lvlText w:val=""/>
      <w:lvlJc w:val="left"/>
      <w:pPr>
        <w:ind w:left="2160" w:hanging="360"/>
      </w:pPr>
      <w:rPr>
        <w:rFonts w:ascii="Wingdings" w:hAnsi="Wingdings" w:hint="default"/>
      </w:rPr>
    </w:lvl>
    <w:lvl w:ilvl="3" w:tplc="879E4DBA">
      <w:start w:val="1"/>
      <w:numFmt w:val="bullet"/>
      <w:lvlText w:val=""/>
      <w:lvlJc w:val="left"/>
      <w:pPr>
        <w:ind w:left="2880" w:hanging="360"/>
      </w:pPr>
      <w:rPr>
        <w:rFonts w:ascii="Symbol" w:hAnsi="Symbol" w:hint="default"/>
      </w:rPr>
    </w:lvl>
    <w:lvl w:ilvl="4" w:tplc="3E080CF8">
      <w:start w:val="1"/>
      <w:numFmt w:val="bullet"/>
      <w:lvlText w:val="o"/>
      <w:lvlJc w:val="left"/>
      <w:pPr>
        <w:ind w:left="3600" w:hanging="360"/>
      </w:pPr>
      <w:rPr>
        <w:rFonts w:ascii="Courier New" w:hAnsi="Courier New" w:hint="default"/>
      </w:rPr>
    </w:lvl>
    <w:lvl w:ilvl="5" w:tplc="E8B4D136">
      <w:start w:val="1"/>
      <w:numFmt w:val="bullet"/>
      <w:lvlText w:val=""/>
      <w:lvlJc w:val="left"/>
      <w:pPr>
        <w:ind w:left="4320" w:hanging="360"/>
      </w:pPr>
      <w:rPr>
        <w:rFonts w:ascii="Wingdings" w:hAnsi="Wingdings" w:hint="default"/>
      </w:rPr>
    </w:lvl>
    <w:lvl w:ilvl="6" w:tplc="85743DC2">
      <w:start w:val="1"/>
      <w:numFmt w:val="bullet"/>
      <w:lvlText w:val=""/>
      <w:lvlJc w:val="left"/>
      <w:pPr>
        <w:ind w:left="5040" w:hanging="360"/>
      </w:pPr>
      <w:rPr>
        <w:rFonts w:ascii="Symbol" w:hAnsi="Symbol" w:hint="default"/>
      </w:rPr>
    </w:lvl>
    <w:lvl w:ilvl="7" w:tplc="B20CF6E2">
      <w:start w:val="1"/>
      <w:numFmt w:val="bullet"/>
      <w:lvlText w:val="o"/>
      <w:lvlJc w:val="left"/>
      <w:pPr>
        <w:ind w:left="5760" w:hanging="360"/>
      </w:pPr>
      <w:rPr>
        <w:rFonts w:ascii="Courier New" w:hAnsi="Courier New" w:hint="default"/>
      </w:rPr>
    </w:lvl>
    <w:lvl w:ilvl="8" w:tplc="FA645844">
      <w:start w:val="1"/>
      <w:numFmt w:val="bullet"/>
      <w:lvlText w:val=""/>
      <w:lvlJc w:val="left"/>
      <w:pPr>
        <w:ind w:left="6480" w:hanging="360"/>
      </w:pPr>
      <w:rPr>
        <w:rFonts w:ascii="Wingdings" w:hAnsi="Wingdings" w:hint="default"/>
      </w:rPr>
    </w:lvl>
  </w:abstractNum>
  <w:abstractNum w:abstractNumId="14" w15:restartNumberingAfterBreak="0">
    <w:nsid w:val="2F353A56"/>
    <w:multiLevelType w:val="hybridMultilevel"/>
    <w:tmpl w:val="5DBC762A"/>
    <w:lvl w:ilvl="0" w:tplc="C4487C8C">
      <w:start w:val="1"/>
      <w:numFmt w:val="decimal"/>
      <w:lvlText w:val="%1."/>
      <w:lvlJc w:val="left"/>
      <w:pPr>
        <w:ind w:left="720" w:hanging="360"/>
      </w:pPr>
    </w:lvl>
    <w:lvl w:ilvl="1" w:tplc="8FBE0154">
      <w:start w:val="1"/>
      <w:numFmt w:val="lowerLetter"/>
      <w:lvlText w:val="%2."/>
      <w:lvlJc w:val="left"/>
      <w:pPr>
        <w:ind w:left="1440" w:hanging="360"/>
      </w:pPr>
    </w:lvl>
    <w:lvl w:ilvl="2" w:tplc="2F5C2FA8">
      <w:start w:val="1"/>
      <w:numFmt w:val="lowerRoman"/>
      <w:lvlText w:val="%3."/>
      <w:lvlJc w:val="right"/>
      <w:pPr>
        <w:ind w:left="2160" w:hanging="180"/>
      </w:pPr>
    </w:lvl>
    <w:lvl w:ilvl="3" w:tplc="910C1DFE">
      <w:start w:val="1"/>
      <w:numFmt w:val="decimal"/>
      <w:lvlText w:val="%4."/>
      <w:lvlJc w:val="left"/>
      <w:pPr>
        <w:ind w:left="2880" w:hanging="360"/>
      </w:pPr>
    </w:lvl>
    <w:lvl w:ilvl="4" w:tplc="D9BA58CC">
      <w:start w:val="1"/>
      <w:numFmt w:val="lowerLetter"/>
      <w:lvlText w:val="%5."/>
      <w:lvlJc w:val="left"/>
      <w:pPr>
        <w:ind w:left="3600" w:hanging="360"/>
      </w:pPr>
    </w:lvl>
    <w:lvl w:ilvl="5" w:tplc="120C975E">
      <w:start w:val="1"/>
      <w:numFmt w:val="lowerRoman"/>
      <w:lvlText w:val="%6."/>
      <w:lvlJc w:val="right"/>
      <w:pPr>
        <w:ind w:left="4320" w:hanging="180"/>
      </w:pPr>
    </w:lvl>
    <w:lvl w:ilvl="6" w:tplc="7910FCEA">
      <w:start w:val="1"/>
      <w:numFmt w:val="decimal"/>
      <w:lvlText w:val="%7."/>
      <w:lvlJc w:val="left"/>
      <w:pPr>
        <w:ind w:left="5040" w:hanging="360"/>
      </w:pPr>
    </w:lvl>
    <w:lvl w:ilvl="7" w:tplc="5DFC1F0E">
      <w:start w:val="1"/>
      <w:numFmt w:val="lowerLetter"/>
      <w:lvlText w:val="%8."/>
      <w:lvlJc w:val="left"/>
      <w:pPr>
        <w:ind w:left="5760" w:hanging="360"/>
      </w:pPr>
    </w:lvl>
    <w:lvl w:ilvl="8" w:tplc="A4B8D97A">
      <w:start w:val="1"/>
      <w:numFmt w:val="lowerRoman"/>
      <w:lvlText w:val="%9."/>
      <w:lvlJc w:val="right"/>
      <w:pPr>
        <w:ind w:left="6480" w:hanging="180"/>
      </w:pPr>
    </w:lvl>
  </w:abstractNum>
  <w:abstractNum w:abstractNumId="15" w15:restartNumberingAfterBreak="0">
    <w:nsid w:val="2FDA7FE7"/>
    <w:multiLevelType w:val="hybridMultilevel"/>
    <w:tmpl w:val="2B441E44"/>
    <w:lvl w:ilvl="0" w:tplc="636A36F4">
      <w:start w:val="1"/>
      <w:numFmt w:val="bullet"/>
      <w:lvlText w:val=""/>
      <w:lvlJc w:val="left"/>
      <w:pPr>
        <w:ind w:left="720" w:hanging="360"/>
      </w:pPr>
      <w:rPr>
        <w:rFonts w:ascii="Symbol" w:hAnsi="Symbol" w:hint="default"/>
      </w:rPr>
    </w:lvl>
    <w:lvl w:ilvl="1" w:tplc="A3D24B88">
      <w:start w:val="1"/>
      <w:numFmt w:val="bullet"/>
      <w:lvlText w:val="o"/>
      <w:lvlJc w:val="left"/>
      <w:pPr>
        <w:ind w:left="1440" w:hanging="360"/>
      </w:pPr>
      <w:rPr>
        <w:rFonts w:ascii="Courier New" w:hAnsi="Courier New" w:hint="default"/>
      </w:rPr>
    </w:lvl>
    <w:lvl w:ilvl="2" w:tplc="FD2ABD3E">
      <w:start w:val="1"/>
      <w:numFmt w:val="bullet"/>
      <w:lvlText w:val=""/>
      <w:lvlJc w:val="left"/>
      <w:pPr>
        <w:ind w:left="2160" w:hanging="360"/>
      </w:pPr>
      <w:rPr>
        <w:rFonts w:ascii="Wingdings" w:hAnsi="Wingdings" w:hint="default"/>
      </w:rPr>
    </w:lvl>
    <w:lvl w:ilvl="3" w:tplc="81BA562A">
      <w:start w:val="1"/>
      <w:numFmt w:val="bullet"/>
      <w:lvlText w:val=""/>
      <w:lvlJc w:val="left"/>
      <w:pPr>
        <w:ind w:left="2880" w:hanging="360"/>
      </w:pPr>
      <w:rPr>
        <w:rFonts w:ascii="Symbol" w:hAnsi="Symbol" w:hint="default"/>
      </w:rPr>
    </w:lvl>
    <w:lvl w:ilvl="4" w:tplc="EB8258C6">
      <w:start w:val="1"/>
      <w:numFmt w:val="bullet"/>
      <w:lvlText w:val="o"/>
      <w:lvlJc w:val="left"/>
      <w:pPr>
        <w:ind w:left="3600" w:hanging="360"/>
      </w:pPr>
      <w:rPr>
        <w:rFonts w:ascii="Courier New" w:hAnsi="Courier New" w:hint="default"/>
      </w:rPr>
    </w:lvl>
    <w:lvl w:ilvl="5" w:tplc="F774C052">
      <w:start w:val="1"/>
      <w:numFmt w:val="bullet"/>
      <w:lvlText w:val=""/>
      <w:lvlJc w:val="left"/>
      <w:pPr>
        <w:ind w:left="4320" w:hanging="360"/>
      </w:pPr>
      <w:rPr>
        <w:rFonts w:ascii="Wingdings" w:hAnsi="Wingdings" w:hint="default"/>
      </w:rPr>
    </w:lvl>
    <w:lvl w:ilvl="6" w:tplc="B79C9414">
      <w:start w:val="1"/>
      <w:numFmt w:val="bullet"/>
      <w:lvlText w:val=""/>
      <w:lvlJc w:val="left"/>
      <w:pPr>
        <w:ind w:left="5040" w:hanging="360"/>
      </w:pPr>
      <w:rPr>
        <w:rFonts w:ascii="Symbol" w:hAnsi="Symbol" w:hint="default"/>
      </w:rPr>
    </w:lvl>
    <w:lvl w:ilvl="7" w:tplc="6EB0C37C">
      <w:start w:val="1"/>
      <w:numFmt w:val="bullet"/>
      <w:lvlText w:val="o"/>
      <w:lvlJc w:val="left"/>
      <w:pPr>
        <w:ind w:left="5760" w:hanging="360"/>
      </w:pPr>
      <w:rPr>
        <w:rFonts w:ascii="Courier New" w:hAnsi="Courier New" w:hint="default"/>
      </w:rPr>
    </w:lvl>
    <w:lvl w:ilvl="8" w:tplc="E2E285E0">
      <w:start w:val="1"/>
      <w:numFmt w:val="bullet"/>
      <w:lvlText w:val=""/>
      <w:lvlJc w:val="left"/>
      <w:pPr>
        <w:ind w:left="6480" w:hanging="360"/>
      </w:pPr>
      <w:rPr>
        <w:rFonts w:ascii="Wingdings" w:hAnsi="Wingdings" w:hint="default"/>
      </w:rPr>
    </w:lvl>
  </w:abstractNum>
  <w:abstractNum w:abstractNumId="16" w15:restartNumberingAfterBreak="0">
    <w:nsid w:val="34CF2435"/>
    <w:multiLevelType w:val="hybridMultilevel"/>
    <w:tmpl w:val="C33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936D8"/>
    <w:multiLevelType w:val="hybridMultilevel"/>
    <w:tmpl w:val="196A4CD0"/>
    <w:lvl w:ilvl="0" w:tplc="528C3D8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0" w15:restartNumberingAfterBreak="0">
    <w:nsid w:val="505D56D8"/>
    <w:multiLevelType w:val="hybridMultilevel"/>
    <w:tmpl w:val="9B78B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265D7"/>
    <w:multiLevelType w:val="hybridMultilevel"/>
    <w:tmpl w:val="0BCE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129EB"/>
    <w:multiLevelType w:val="hybridMultilevel"/>
    <w:tmpl w:val="C7C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2A65"/>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C237573"/>
    <w:multiLevelType w:val="hybridMultilevel"/>
    <w:tmpl w:val="2A1251B4"/>
    <w:lvl w:ilvl="0" w:tplc="F1EECAB6">
      <w:start w:val="1"/>
      <w:numFmt w:val="decimal"/>
      <w:lvlText w:val="%1."/>
      <w:lvlJc w:val="left"/>
      <w:pPr>
        <w:ind w:left="720" w:hanging="360"/>
      </w:pPr>
    </w:lvl>
    <w:lvl w:ilvl="1" w:tplc="37065670">
      <w:start w:val="1"/>
      <w:numFmt w:val="lowerLetter"/>
      <w:lvlText w:val="%2."/>
      <w:lvlJc w:val="left"/>
      <w:pPr>
        <w:ind w:left="1440" w:hanging="360"/>
      </w:pPr>
    </w:lvl>
    <w:lvl w:ilvl="2" w:tplc="673CF244">
      <w:start w:val="1"/>
      <w:numFmt w:val="lowerRoman"/>
      <w:lvlText w:val="%3."/>
      <w:lvlJc w:val="right"/>
      <w:pPr>
        <w:ind w:left="2160" w:hanging="180"/>
      </w:pPr>
    </w:lvl>
    <w:lvl w:ilvl="3" w:tplc="E2EE627C">
      <w:start w:val="1"/>
      <w:numFmt w:val="decimal"/>
      <w:lvlText w:val="%4."/>
      <w:lvlJc w:val="left"/>
      <w:pPr>
        <w:ind w:left="2880" w:hanging="360"/>
      </w:pPr>
    </w:lvl>
    <w:lvl w:ilvl="4" w:tplc="8C30A6E6">
      <w:start w:val="1"/>
      <w:numFmt w:val="lowerLetter"/>
      <w:lvlText w:val="%5."/>
      <w:lvlJc w:val="left"/>
      <w:pPr>
        <w:ind w:left="3600" w:hanging="360"/>
      </w:pPr>
    </w:lvl>
    <w:lvl w:ilvl="5" w:tplc="3B42CA2E">
      <w:start w:val="1"/>
      <w:numFmt w:val="lowerRoman"/>
      <w:lvlText w:val="%6."/>
      <w:lvlJc w:val="right"/>
      <w:pPr>
        <w:ind w:left="4320" w:hanging="180"/>
      </w:pPr>
    </w:lvl>
    <w:lvl w:ilvl="6" w:tplc="BBC03F78">
      <w:start w:val="1"/>
      <w:numFmt w:val="decimal"/>
      <w:lvlText w:val="%7."/>
      <w:lvlJc w:val="left"/>
      <w:pPr>
        <w:ind w:left="5040" w:hanging="360"/>
      </w:pPr>
    </w:lvl>
    <w:lvl w:ilvl="7" w:tplc="55369102">
      <w:start w:val="1"/>
      <w:numFmt w:val="lowerLetter"/>
      <w:lvlText w:val="%8."/>
      <w:lvlJc w:val="left"/>
      <w:pPr>
        <w:ind w:left="5760" w:hanging="360"/>
      </w:pPr>
    </w:lvl>
    <w:lvl w:ilvl="8" w:tplc="60588B10">
      <w:start w:val="1"/>
      <w:numFmt w:val="lowerRoman"/>
      <w:lvlText w:val="%9."/>
      <w:lvlJc w:val="right"/>
      <w:pPr>
        <w:ind w:left="6480" w:hanging="180"/>
      </w:pPr>
    </w:lvl>
  </w:abstractNum>
  <w:abstractNum w:abstractNumId="25" w15:restartNumberingAfterBreak="0">
    <w:nsid w:val="61BA7665"/>
    <w:multiLevelType w:val="hybridMultilevel"/>
    <w:tmpl w:val="211C8626"/>
    <w:lvl w:ilvl="0" w:tplc="3E3AB70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61D32A22"/>
    <w:multiLevelType w:val="hybridMultilevel"/>
    <w:tmpl w:val="04765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5E0231"/>
    <w:multiLevelType w:val="multilevel"/>
    <w:tmpl w:val="D5A49E7C"/>
    <w:lvl w:ilvl="0">
      <w:start w:val="2"/>
      <w:numFmt w:val="decimal"/>
      <w:lvlText w:val="%1"/>
      <w:lvlJc w:val="left"/>
      <w:pPr>
        <w:ind w:left="480" w:hanging="480"/>
      </w:pPr>
      <w:rPr>
        <w:rFonts w:hint="default"/>
        <w:b/>
        <w:sz w:val="24"/>
        <w:u w:val="single"/>
      </w:rPr>
    </w:lvl>
    <w:lvl w:ilvl="1">
      <w:start w:val="3"/>
      <w:numFmt w:val="decimal"/>
      <w:lvlText w:val="%1.%2"/>
      <w:lvlJc w:val="left"/>
      <w:pPr>
        <w:ind w:left="840" w:hanging="480"/>
      </w:pPr>
      <w:rPr>
        <w:rFonts w:hint="default"/>
        <w:b/>
        <w:sz w:val="24"/>
        <w:u w:val="single"/>
      </w:rPr>
    </w:lvl>
    <w:lvl w:ilvl="2">
      <w:start w:val="1"/>
      <w:numFmt w:val="decimal"/>
      <w:lvlText w:val="%1.%2.%3"/>
      <w:lvlJc w:val="left"/>
      <w:pPr>
        <w:ind w:left="1440" w:hanging="720"/>
      </w:pPr>
      <w:rPr>
        <w:rFonts w:hint="default"/>
        <w:b/>
        <w:sz w:val="24"/>
        <w:u w:val="none"/>
      </w:rPr>
    </w:lvl>
    <w:lvl w:ilvl="3">
      <w:start w:val="1"/>
      <w:numFmt w:val="decimal"/>
      <w:lvlText w:val="%1.%2.%3.%4"/>
      <w:lvlJc w:val="left"/>
      <w:pPr>
        <w:ind w:left="1800" w:hanging="720"/>
      </w:pPr>
      <w:rPr>
        <w:rFonts w:hint="default"/>
        <w:b/>
        <w:sz w:val="24"/>
        <w:u w:val="single"/>
      </w:rPr>
    </w:lvl>
    <w:lvl w:ilvl="4">
      <w:start w:val="1"/>
      <w:numFmt w:val="decimal"/>
      <w:lvlText w:val="%1.%2.%3.%4.%5"/>
      <w:lvlJc w:val="left"/>
      <w:pPr>
        <w:ind w:left="2160" w:hanging="720"/>
      </w:pPr>
      <w:rPr>
        <w:rFonts w:hint="default"/>
        <w:b/>
        <w:sz w:val="24"/>
        <w:u w:val="single"/>
      </w:rPr>
    </w:lvl>
    <w:lvl w:ilvl="5">
      <w:start w:val="1"/>
      <w:numFmt w:val="decimal"/>
      <w:lvlText w:val="%1.%2.%3.%4.%5.%6"/>
      <w:lvlJc w:val="left"/>
      <w:pPr>
        <w:ind w:left="2880" w:hanging="1080"/>
      </w:pPr>
      <w:rPr>
        <w:rFonts w:hint="default"/>
        <w:b/>
        <w:sz w:val="24"/>
        <w:u w:val="single"/>
      </w:rPr>
    </w:lvl>
    <w:lvl w:ilvl="6">
      <w:start w:val="1"/>
      <w:numFmt w:val="decimal"/>
      <w:lvlText w:val="%1.%2.%3.%4.%5.%6.%7"/>
      <w:lvlJc w:val="left"/>
      <w:pPr>
        <w:ind w:left="3240" w:hanging="1080"/>
      </w:pPr>
      <w:rPr>
        <w:rFonts w:hint="default"/>
        <w:b/>
        <w:sz w:val="24"/>
        <w:u w:val="single"/>
      </w:rPr>
    </w:lvl>
    <w:lvl w:ilvl="7">
      <w:start w:val="1"/>
      <w:numFmt w:val="decimal"/>
      <w:lvlText w:val="%1.%2.%3.%4.%5.%6.%7.%8"/>
      <w:lvlJc w:val="left"/>
      <w:pPr>
        <w:ind w:left="3960" w:hanging="1440"/>
      </w:pPr>
      <w:rPr>
        <w:rFonts w:hint="default"/>
        <w:b/>
        <w:sz w:val="24"/>
        <w:u w:val="single"/>
      </w:rPr>
    </w:lvl>
    <w:lvl w:ilvl="8">
      <w:start w:val="1"/>
      <w:numFmt w:val="decimal"/>
      <w:lvlText w:val="%1.%2.%3.%4.%5.%6.%7.%8.%9"/>
      <w:lvlJc w:val="left"/>
      <w:pPr>
        <w:ind w:left="4320" w:hanging="1440"/>
      </w:pPr>
      <w:rPr>
        <w:rFonts w:hint="default"/>
        <w:b/>
        <w:sz w:val="24"/>
        <w:u w:val="single"/>
      </w:rPr>
    </w:lvl>
  </w:abstractNum>
  <w:abstractNum w:abstractNumId="28" w15:restartNumberingAfterBreak="0">
    <w:nsid w:val="67711608"/>
    <w:multiLevelType w:val="hybridMultilevel"/>
    <w:tmpl w:val="C09CD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4F5219"/>
    <w:multiLevelType w:val="hybridMultilevel"/>
    <w:tmpl w:val="9B78B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04489"/>
    <w:multiLevelType w:val="hybridMultilevel"/>
    <w:tmpl w:val="C33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01B64"/>
    <w:multiLevelType w:val="hybridMultilevel"/>
    <w:tmpl w:val="1CF66F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3FE2D48"/>
    <w:multiLevelType w:val="hybridMultilevel"/>
    <w:tmpl w:val="BAD4DABA"/>
    <w:lvl w:ilvl="0" w:tplc="C5829836">
      <w:start w:val="1"/>
      <w:numFmt w:val="decimal"/>
      <w:lvlText w:val="%1."/>
      <w:lvlJc w:val="left"/>
      <w:pPr>
        <w:ind w:left="720" w:hanging="360"/>
      </w:pPr>
    </w:lvl>
    <w:lvl w:ilvl="1" w:tplc="FE824646">
      <w:start w:val="1"/>
      <w:numFmt w:val="lowerLetter"/>
      <w:lvlText w:val="%2."/>
      <w:lvlJc w:val="left"/>
      <w:pPr>
        <w:ind w:left="1440" w:hanging="360"/>
      </w:pPr>
    </w:lvl>
    <w:lvl w:ilvl="2" w:tplc="629C67BC">
      <w:start w:val="1"/>
      <w:numFmt w:val="lowerRoman"/>
      <w:lvlText w:val="%3."/>
      <w:lvlJc w:val="right"/>
      <w:pPr>
        <w:ind w:left="2160" w:hanging="180"/>
      </w:pPr>
    </w:lvl>
    <w:lvl w:ilvl="3" w:tplc="20ACAECE">
      <w:start w:val="1"/>
      <w:numFmt w:val="decimal"/>
      <w:lvlText w:val="%4."/>
      <w:lvlJc w:val="left"/>
      <w:pPr>
        <w:ind w:left="2880" w:hanging="360"/>
      </w:pPr>
    </w:lvl>
    <w:lvl w:ilvl="4" w:tplc="89C24B38">
      <w:start w:val="1"/>
      <w:numFmt w:val="lowerLetter"/>
      <w:lvlText w:val="%5."/>
      <w:lvlJc w:val="left"/>
      <w:pPr>
        <w:ind w:left="3600" w:hanging="360"/>
      </w:pPr>
    </w:lvl>
    <w:lvl w:ilvl="5" w:tplc="392CBB30">
      <w:start w:val="1"/>
      <w:numFmt w:val="lowerRoman"/>
      <w:lvlText w:val="%6."/>
      <w:lvlJc w:val="right"/>
      <w:pPr>
        <w:ind w:left="4320" w:hanging="180"/>
      </w:pPr>
    </w:lvl>
    <w:lvl w:ilvl="6" w:tplc="B4E8BDB4">
      <w:start w:val="1"/>
      <w:numFmt w:val="decimal"/>
      <w:lvlText w:val="%7."/>
      <w:lvlJc w:val="left"/>
      <w:pPr>
        <w:ind w:left="5040" w:hanging="360"/>
      </w:pPr>
    </w:lvl>
    <w:lvl w:ilvl="7" w:tplc="45821BD2">
      <w:start w:val="1"/>
      <w:numFmt w:val="lowerLetter"/>
      <w:lvlText w:val="%8."/>
      <w:lvlJc w:val="left"/>
      <w:pPr>
        <w:ind w:left="5760" w:hanging="360"/>
      </w:pPr>
    </w:lvl>
    <w:lvl w:ilvl="8" w:tplc="CEC85B7C">
      <w:start w:val="1"/>
      <w:numFmt w:val="lowerRoman"/>
      <w:lvlText w:val="%9."/>
      <w:lvlJc w:val="right"/>
      <w:pPr>
        <w:ind w:left="6480" w:hanging="180"/>
      </w:pPr>
    </w:lvl>
  </w:abstractNum>
  <w:abstractNum w:abstractNumId="33" w15:restartNumberingAfterBreak="0">
    <w:nsid w:val="789957B4"/>
    <w:multiLevelType w:val="hybridMultilevel"/>
    <w:tmpl w:val="E550CFF6"/>
    <w:lvl w:ilvl="0" w:tplc="317853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79A86366"/>
    <w:multiLevelType w:val="multilevel"/>
    <w:tmpl w:val="20D62564"/>
    <w:lvl w:ilvl="0">
      <w:start w:val="1"/>
      <w:numFmt w:val="decimal"/>
      <w:lvlText w:val="%1."/>
      <w:lvlJc w:val="left"/>
      <w:pPr>
        <w:ind w:left="720" w:hanging="720"/>
      </w:pPr>
      <w:rPr>
        <w:rFonts w:hint="default"/>
      </w:rPr>
    </w:lvl>
    <w:lvl w:ilvl="1">
      <w:start w:val="1"/>
      <w:numFmt w:val="decimal"/>
      <w:lvlText w:val="%1.%2."/>
      <w:lvlJc w:val="left"/>
      <w:pPr>
        <w:ind w:left="936" w:hanging="648"/>
      </w:pPr>
      <w:rPr>
        <w:rFonts w:hint="default"/>
      </w:rPr>
    </w:lvl>
    <w:lvl w:ilvl="2">
      <w:start w:val="1"/>
      <w:numFmt w:val="decimal"/>
      <w:lvlText w:val="%1.%2.%3."/>
      <w:lvlJc w:val="left"/>
      <w:pPr>
        <w:ind w:left="1152" w:hanging="432"/>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5" w15:restartNumberingAfterBreak="0">
    <w:nsid w:val="7BC74CE2"/>
    <w:multiLevelType w:val="hybridMultilevel"/>
    <w:tmpl w:val="9F340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8"/>
  </w:num>
  <w:num w:numId="11">
    <w:abstractNumId w:val="19"/>
  </w:num>
  <w:num w:numId="12">
    <w:abstractNumId w:val="35"/>
  </w:num>
  <w:num w:numId="13">
    <w:abstractNumId w:val="10"/>
  </w:num>
  <w:num w:numId="14">
    <w:abstractNumId w:val="22"/>
  </w:num>
  <w:num w:numId="15">
    <w:abstractNumId w:val="28"/>
  </w:num>
  <w:num w:numId="16">
    <w:abstractNumId w:val="31"/>
  </w:num>
  <w:num w:numId="17">
    <w:abstractNumId w:val="2"/>
  </w:num>
  <w:num w:numId="18">
    <w:abstractNumId w:val="1"/>
  </w:num>
  <w:num w:numId="19">
    <w:abstractNumId w:val="27"/>
  </w:num>
  <w:num w:numId="20">
    <w:abstractNumId w:val="12"/>
  </w:num>
  <w:num w:numId="21">
    <w:abstractNumId w:val="0"/>
  </w:num>
  <w:num w:numId="22">
    <w:abstractNumId w:val="0"/>
  </w:num>
  <w:num w:numId="23">
    <w:abstractNumId w:val="0"/>
  </w:num>
  <w:num w:numId="24">
    <w:abstractNumId w:val="25"/>
  </w:num>
  <w:num w:numId="25">
    <w:abstractNumId w:val="3"/>
  </w:num>
  <w:num w:numId="26">
    <w:abstractNumId w:val="33"/>
  </w:num>
  <w:num w:numId="27">
    <w:abstractNumId w:val="6"/>
  </w:num>
  <w:num w:numId="28">
    <w:abstractNumId w:val="8"/>
  </w:num>
  <w:num w:numId="29">
    <w:abstractNumId w:val="17"/>
  </w:num>
  <w:num w:numId="30">
    <w:abstractNumId w:val="23"/>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5"/>
  </w:num>
  <w:num w:numId="34">
    <w:abstractNumId w:val="7"/>
  </w:num>
  <w:num w:numId="35">
    <w:abstractNumId w:val="9"/>
    <w:lvlOverride w:ilvl="0"/>
    <w:lvlOverride w:ilvl="1"/>
    <w:lvlOverride w:ilvl="2"/>
    <w:lvlOverride w:ilvl="3"/>
    <w:lvlOverride w:ilvl="4"/>
    <w:lvlOverride w:ilvl="5"/>
    <w:lvlOverride w:ilvl="6"/>
    <w:lvlOverride w:ilvl="7"/>
    <w:lvlOverride w:ilvl="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32"/>
  </w:num>
  <w:num w:numId="40">
    <w:abstractNumId w:val="5"/>
  </w:num>
  <w:num w:numId="41">
    <w:abstractNumId w:val="16"/>
  </w:num>
  <w:num w:numId="42">
    <w:abstractNumId w:val="30"/>
  </w:num>
  <w:num w:numId="43">
    <w:abstractNumId w:val="29"/>
  </w:num>
  <w:num w:numId="44">
    <w:abstractNumId w:val="20"/>
  </w:num>
  <w:num w:numId="45">
    <w:abstractNumId w:val="21"/>
  </w:num>
  <w:num w:numId="46">
    <w:abstractNumId w:val="26"/>
  </w:num>
  <w:num w:numId="47">
    <w:abstractNumId w:val="11"/>
  </w:num>
  <w:num w:numId="48">
    <w:abstractNumId w:val="34"/>
  </w:num>
  <w:num w:numId="49">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Delgado">
    <w15:presenceInfo w15:providerId="Windows Live" w15:userId="93a7a941d9acb0e9"/>
  </w15:person>
  <w15:person w15:author="antoine leon">
    <w15:presenceInfo w15:providerId="Windows Live" w15:userId="4398759c9ceba58e"/>
  </w15:person>
  <w15:person w15:author="Yamel Hernandez">
    <w15:presenceInfo w15:providerId="Windows Live" w15:userId="715f132f9ce93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A3F"/>
    <w:rsid w:val="00000BB1"/>
    <w:rsid w:val="00000BB2"/>
    <w:rsid w:val="00001E34"/>
    <w:rsid w:val="00002E32"/>
    <w:rsid w:val="000036D9"/>
    <w:rsid w:val="000055F8"/>
    <w:rsid w:val="00005B21"/>
    <w:rsid w:val="00005C48"/>
    <w:rsid w:val="0000632D"/>
    <w:rsid w:val="00006A53"/>
    <w:rsid w:val="00011163"/>
    <w:rsid w:val="0001298B"/>
    <w:rsid w:val="0001464A"/>
    <w:rsid w:val="000147B8"/>
    <w:rsid w:val="00015E6E"/>
    <w:rsid w:val="00020650"/>
    <w:rsid w:val="00022086"/>
    <w:rsid w:val="00023B4F"/>
    <w:rsid w:val="000257DF"/>
    <w:rsid w:val="00025B7C"/>
    <w:rsid w:val="000260B0"/>
    <w:rsid w:val="00026F86"/>
    <w:rsid w:val="000310C0"/>
    <w:rsid w:val="000319F4"/>
    <w:rsid w:val="00032582"/>
    <w:rsid w:val="00034B4F"/>
    <w:rsid w:val="00034FD0"/>
    <w:rsid w:val="00035154"/>
    <w:rsid w:val="0003530B"/>
    <w:rsid w:val="0003652A"/>
    <w:rsid w:val="00041885"/>
    <w:rsid w:val="00046634"/>
    <w:rsid w:val="000477E4"/>
    <w:rsid w:val="00047B8E"/>
    <w:rsid w:val="00047DCA"/>
    <w:rsid w:val="00050921"/>
    <w:rsid w:val="000517D8"/>
    <w:rsid w:val="00051C14"/>
    <w:rsid w:val="00051E9B"/>
    <w:rsid w:val="00052181"/>
    <w:rsid w:val="00053916"/>
    <w:rsid w:val="00053ADC"/>
    <w:rsid w:val="00055F48"/>
    <w:rsid w:val="000562F6"/>
    <w:rsid w:val="00056796"/>
    <w:rsid w:val="00056CB7"/>
    <w:rsid w:val="00061031"/>
    <w:rsid w:val="0006135C"/>
    <w:rsid w:val="000711F7"/>
    <w:rsid w:val="000828C6"/>
    <w:rsid w:val="00083C1A"/>
    <w:rsid w:val="000872C3"/>
    <w:rsid w:val="0009113A"/>
    <w:rsid w:val="00091209"/>
    <w:rsid w:val="000918B6"/>
    <w:rsid w:val="00092D96"/>
    <w:rsid w:val="0009385D"/>
    <w:rsid w:val="000A0461"/>
    <w:rsid w:val="000A084C"/>
    <w:rsid w:val="000A0FC8"/>
    <w:rsid w:val="000A2875"/>
    <w:rsid w:val="000A36AC"/>
    <w:rsid w:val="000A4D16"/>
    <w:rsid w:val="000A4EEB"/>
    <w:rsid w:val="000A77FD"/>
    <w:rsid w:val="000B1FD0"/>
    <w:rsid w:val="000B255C"/>
    <w:rsid w:val="000B4911"/>
    <w:rsid w:val="000C05DC"/>
    <w:rsid w:val="000C0D6B"/>
    <w:rsid w:val="000C158E"/>
    <w:rsid w:val="000C17AA"/>
    <w:rsid w:val="000C23E6"/>
    <w:rsid w:val="000C514E"/>
    <w:rsid w:val="000D1117"/>
    <w:rsid w:val="000D3292"/>
    <w:rsid w:val="000D3B7D"/>
    <w:rsid w:val="000D628F"/>
    <w:rsid w:val="000D654A"/>
    <w:rsid w:val="000D7D5D"/>
    <w:rsid w:val="000E1DF8"/>
    <w:rsid w:val="000E2DA3"/>
    <w:rsid w:val="000E303F"/>
    <w:rsid w:val="000E3AE1"/>
    <w:rsid w:val="000E53D0"/>
    <w:rsid w:val="000E72B0"/>
    <w:rsid w:val="000F34F2"/>
    <w:rsid w:val="000F37F7"/>
    <w:rsid w:val="000F404C"/>
    <w:rsid w:val="000F4F5B"/>
    <w:rsid w:val="000F5F18"/>
    <w:rsid w:val="000F7B27"/>
    <w:rsid w:val="00104DC2"/>
    <w:rsid w:val="0011022C"/>
    <w:rsid w:val="00110E01"/>
    <w:rsid w:val="001119F4"/>
    <w:rsid w:val="00112D20"/>
    <w:rsid w:val="00112E3B"/>
    <w:rsid w:val="0011307C"/>
    <w:rsid w:val="00114001"/>
    <w:rsid w:val="00116650"/>
    <w:rsid w:val="00120450"/>
    <w:rsid w:val="00120C8F"/>
    <w:rsid w:val="0012321F"/>
    <w:rsid w:val="00126B10"/>
    <w:rsid w:val="001314A4"/>
    <w:rsid w:val="0013254B"/>
    <w:rsid w:val="001424B8"/>
    <w:rsid w:val="001436C8"/>
    <w:rsid w:val="00144527"/>
    <w:rsid w:val="00146E4B"/>
    <w:rsid w:val="00147AEA"/>
    <w:rsid w:val="00147D30"/>
    <w:rsid w:val="00150365"/>
    <w:rsid w:val="00150AA5"/>
    <w:rsid w:val="00151A56"/>
    <w:rsid w:val="00152D79"/>
    <w:rsid w:val="00153777"/>
    <w:rsid w:val="00153C0A"/>
    <w:rsid w:val="001556E1"/>
    <w:rsid w:val="00156C53"/>
    <w:rsid w:val="0015705A"/>
    <w:rsid w:val="00160A8C"/>
    <w:rsid w:val="00160C8E"/>
    <w:rsid w:val="001612ED"/>
    <w:rsid w:val="00162E38"/>
    <w:rsid w:val="00162EBE"/>
    <w:rsid w:val="00163C13"/>
    <w:rsid w:val="00164214"/>
    <w:rsid w:val="00165FD6"/>
    <w:rsid w:val="00166C7F"/>
    <w:rsid w:val="00167AC6"/>
    <w:rsid w:val="00170208"/>
    <w:rsid w:val="001706CB"/>
    <w:rsid w:val="00173E7A"/>
    <w:rsid w:val="00176BB4"/>
    <w:rsid w:val="00176FB5"/>
    <w:rsid w:val="00177FAC"/>
    <w:rsid w:val="001810D5"/>
    <w:rsid w:val="001814DA"/>
    <w:rsid w:val="00183DAB"/>
    <w:rsid w:val="001856C8"/>
    <w:rsid w:val="00185B84"/>
    <w:rsid w:val="001878FD"/>
    <w:rsid w:val="001900CE"/>
    <w:rsid w:val="00194B0F"/>
    <w:rsid w:val="00195602"/>
    <w:rsid w:val="00196A06"/>
    <w:rsid w:val="00197ED0"/>
    <w:rsid w:val="001A28B6"/>
    <w:rsid w:val="001A351A"/>
    <w:rsid w:val="001A3B64"/>
    <w:rsid w:val="001A4761"/>
    <w:rsid w:val="001A5775"/>
    <w:rsid w:val="001B04F9"/>
    <w:rsid w:val="001B0F40"/>
    <w:rsid w:val="001B17B1"/>
    <w:rsid w:val="001B1CF2"/>
    <w:rsid w:val="001B29AA"/>
    <w:rsid w:val="001B2D3D"/>
    <w:rsid w:val="001B5C1E"/>
    <w:rsid w:val="001B6FB0"/>
    <w:rsid w:val="001B7BAF"/>
    <w:rsid w:val="001C2522"/>
    <w:rsid w:val="001C3E91"/>
    <w:rsid w:val="001C47A5"/>
    <w:rsid w:val="001C68C2"/>
    <w:rsid w:val="001C6920"/>
    <w:rsid w:val="001C6A57"/>
    <w:rsid w:val="001C6EAE"/>
    <w:rsid w:val="001C7D6C"/>
    <w:rsid w:val="001D01BB"/>
    <w:rsid w:val="001D0B3E"/>
    <w:rsid w:val="001D520E"/>
    <w:rsid w:val="001D7215"/>
    <w:rsid w:val="001D7236"/>
    <w:rsid w:val="001D7950"/>
    <w:rsid w:val="001E0A31"/>
    <w:rsid w:val="001E12DA"/>
    <w:rsid w:val="001E1AA6"/>
    <w:rsid w:val="001E23BB"/>
    <w:rsid w:val="001E35FD"/>
    <w:rsid w:val="001E5FC6"/>
    <w:rsid w:val="001E6037"/>
    <w:rsid w:val="001E6F93"/>
    <w:rsid w:val="001E71BE"/>
    <w:rsid w:val="001F04E6"/>
    <w:rsid w:val="001F2912"/>
    <w:rsid w:val="001F3E26"/>
    <w:rsid w:val="001F6662"/>
    <w:rsid w:val="001F79EC"/>
    <w:rsid w:val="00200D22"/>
    <w:rsid w:val="00200F33"/>
    <w:rsid w:val="00202173"/>
    <w:rsid w:val="002067E7"/>
    <w:rsid w:val="0020783F"/>
    <w:rsid w:val="002107C2"/>
    <w:rsid w:val="00210FFB"/>
    <w:rsid w:val="002134C5"/>
    <w:rsid w:val="00216E0A"/>
    <w:rsid w:val="002175E7"/>
    <w:rsid w:val="00222888"/>
    <w:rsid w:val="00222C43"/>
    <w:rsid w:val="00222EE7"/>
    <w:rsid w:val="00224209"/>
    <w:rsid w:val="00227236"/>
    <w:rsid w:val="00227650"/>
    <w:rsid w:val="00230B6E"/>
    <w:rsid w:val="002315FA"/>
    <w:rsid w:val="002329B7"/>
    <w:rsid w:val="00232C2A"/>
    <w:rsid w:val="002347EA"/>
    <w:rsid w:val="002350AD"/>
    <w:rsid w:val="00235C55"/>
    <w:rsid w:val="00235E15"/>
    <w:rsid w:val="00244440"/>
    <w:rsid w:val="00246884"/>
    <w:rsid w:val="00246E3C"/>
    <w:rsid w:val="00247AB4"/>
    <w:rsid w:val="00247ACD"/>
    <w:rsid w:val="00247D76"/>
    <w:rsid w:val="00250FBA"/>
    <w:rsid w:val="0025165C"/>
    <w:rsid w:val="00253D4A"/>
    <w:rsid w:val="00253E60"/>
    <w:rsid w:val="002559F3"/>
    <w:rsid w:val="002569FF"/>
    <w:rsid w:val="00257C9D"/>
    <w:rsid w:val="00257DCA"/>
    <w:rsid w:val="002604E8"/>
    <w:rsid w:val="002616A5"/>
    <w:rsid w:val="00261F1C"/>
    <w:rsid w:val="00262AF5"/>
    <w:rsid w:val="0026393A"/>
    <w:rsid w:val="00264A18"/>
    <w:rsid w:val="00265625"/>
    <w:rsid w:val="002719D6"/>
    <w:rsid w:val="002728D1"/>
    <w:rsid w:val="002757A5"/>
    <w:rsid w:val="002760EB"/>
    <w:rsid w:val="0027716A"/>
    <w:rsid w:val="00280FA3"/>
    <w:rsid w:val="002817D9"/>
    <w:rsid w:val="002833F9"/>
    <w:rsid w:val="0028360A"/>
    <w:rsid w:val="00283858"/>
    <w:rsid w:val="0028564B"/>
    <w:rsid w:val="00286705"/>
    <w:rsid w:val="00286DF2"/>
    <w:rsid w:val="00286E6A"/>
    <w:rsid w:val="0028787D"/>
    <w:rsid w:val="00287F38"/>
    <w:rsid w:val="002914DD"/>
    <w:rsid w:val="00293C86"/>
    <w:rsid w:val="00293FD3"/>
    <w:rsid w:val="002943D0"/>
    <w:rsid w:val="002A028E"/>
    <w:rsid w:val="002A1038"/>
    <w:rsid w:val="002A2A7A"/>
    <w:rsid w:val="002A38BA"/>
    <w:rsid w:val="002A3E1A"/>
    <w:rsid w:val="002A4052"/>
    <w:rsid w:val="002A4729"/>
    <w:rsid w:val="002A4AEC"/>
    <w:rsid w:val="002A6890"/>
    <w:rsid w:val="002B2BE5"/>
    <w:rsid w:val="002B339E"/>
    <w:rsid w:val="002B4D3C"/>
    <w:rsid w:val="002B513B"/>
    <w:rsid w:val="002B542D"/>
    <w:rsid w:val="002B603A"/>
    <w:rsid w:val="002B65C2"/>
    <w:rsid w:val="002B6969"/>
    <w:rsid w:val="002B71A2"/>
    <w:rsid w:val="002C1B85"/>
    <w:rsid w:val="002C3A2F"/>
    <w:rsid w:val="002C42D2"/>
    <w:rsid w:val="002C6394"/>
    <w:rsid w:val="002C6E0F"/>
    <w:rsid w:val="002D0192"/>
    <w:rsid w:val="002D1421"/>
    <w:rsid w:val="002D5E80"/>
    <w:rsid w:val="002D6020"/>
    <w:rsid w:val="002E0128"/>
    <w:rsid w:val="002E1863"/>
    <w:rsid w:val="002E23B5"/>
    <w:rsid w:val="002E3C4F"/>
    <w:rsid w:val="002E705B"/>
    <w:rsid w:val="002E735B"/>
    <w:rsid w:val="002F1E05"/>
    <w:rsid w:val="002F4667"/>
    <w:rsid w:val="002F5421"/>
    <w:rsid w:val="002F6694"/>
    <w:rsid w:val="002F6BF4"/>
    <w:rsid w:val="00303574"/>
    <w:rsid w:val="003036AE"/>
    <w:rsid w:val="00303A2B"/>
    <w:rsid w:val="00304190"/>
    <w:rsid w:val="00304ACE"/>
    <w:rsid w:val="0030565E"/>
    <w:rsid w:val="00306402"/>
    <w:rsid w:val="00312F90"/>
    <w:rsid w:val="00313628"/>
    <w:rsid w:val="00313E2F"/>
    <w:rsid w:val="00315795"/>
    <w:rsid w:val="0031604A"/>
    <w:rsid w:val="003176CC"/>
    <w:rsid w:val="003208E8"/>
    <w:rsid w:val="00320AB4"/>
    <w:rsid w:val="00323F07"/>
    <w:rsid w:val="00324415"/>
    <w:rsid w:val="003248EE"/>
    <w:rsid w:val="003271C8"/>
    <w:rsid w:val="0032741C"/>
    <w:rsid w:val="0034001D"/>
    <w:rsid w:val="003404D4"/>
    <w:rsid w:val="00340569"/>
    <w:rsid w:val="00341894"/>
    <w:rsid w:val="00343BDD"/>
    <w:rsid w:val="003442E1"/>
    <w:rsid w:val="00344527"/>
    <w:rsid w:val="00346F2A"/>
    <w:rsid w:val="003472FF"/>
    <w:rsid w:val="0035204E"/>
    <w:rsid w:val="00353E77"/>
    <w:rsid w:val="00354A67"/>
    <w:rsid w:val="00356848"/>
    <w:rsid w:val="003617BD"/>
    <w:rsid w:val="00362130"/>
    <w:rsid w:val="003622CD"/>
    <w:rsid w:val="00362BD1"/>
    <w:rsid w:val="00365185"/>
    <w:rsid w:val="003651AF"/>
    <w:rsid w:val="003653FC"/>
    <w:rsid w:val="003658B2"/>
    <w:rsid w:val="00365C19"/>
    <w:rsid w:val="00370502"/>
    <w:rsid w:val="00371C09"/>
    <w:rsid w:val="00373406"/>
    <w:rsid w:val="0037635B"/>
    <w:rsid w:val="0037741C"/>
    <w:rsid w:val="00377D46"/>
    <w:rsid w:val="00380489"/>
    <w:rsid w:val="003819D1"/>
    <w:rsid w:val="00383FFC"/>
    <w:rsid w:val="00385C2A"/>
    <w:rsid w:val="00385FC6"/>
    <w:rsid w:val="003878BA"/>
    <w:rsid w:val="0039046B"/>
    <w:rsid w:val="00390621"/>
    <w:rsid w:val="0039515B"/>
    <w:rsid w:val="003953B4"/>
    <w:rsid w:val="0039571A"/>
    <w:rsid w:val="00395819"/>
    <w:rsid w:val="003958FC"/>
    <w:rsid w:val="003970CB"/>
    <w:rsid w:val="003A1150"/>
    <w:rsid w:val="003A1DD7"/>
    <w:rsid w:val="003A2B9C"/>
    <w:rsid w:val="003A31BA"/>
    <w:rsid w:val="003A38CE"/>
    <w:rsid w:val="003A3981"/>
    <w:rsid w:val="003A4D61"/>
    <w:rsid w:val="003A5937"/>
    <w:rsid w:val="003A6E24"/>
    <w:rsid w:val="003A7577"/>
    <w:rsid w:val="003B0090"/>
    <w:rsid w:val="003B0AF3"/>
    <w:rsid w:val="003B1088"/>
    <w:rsid w:val="003B195B"/>
    <w:rsid w:val="003B4175"/>
    <w:rsid w:val="003B4A96"/>
    <w:rsid w:val="003B5683"/>
    <w:rsid w:val="003B6ACF"/>
    <w:rsid w:val="003B7391"/>
    <w:rsid w:val="003C0DF7"/>
    <w:rsid w:val="003C3089"/>
    <w:rsid w:val="003C50E4"/>
    <w:rsid w:val="003C7034"/>
    <w:rsid w:val="003D0B97"/>
    <w:rsid w:val="003D1225"/>
    <w:rsid w:val="003D229C"/>
    <w:rsid w:val="003D5271"/>
    <w:rsid w:val="003D5FBA"/>
    <w:rsid w:val="003D6581"/>
    <w:rsid w:val="003D72EB"/>
    <w:rsid w:val="003D73BD"/>
    <w:rsid w:val="003E0F45"/>
    <w:rsid w:val="003E1185"/>
    <w:rsid w:val="003E1D35"/>
    <w:rsid w:val="003E2A96"/>
    <w:rsid w:val="003E468B"/>
    <w:rsid w:val="003E497B"/>
    <w:rsid w:val="003E4F6F"/>
    <w:rsid w:val="003E6F48"/>
    <w:rsid w:val="003E7F28"/>
    <w:rsid w:val="003F01FF"/>
    <w:rsid w:val="003F34D5"/>
    <w:rsid w:val="004023C1"/>
    <w:rsid w:val="00405252"/>
    <w:rsid w:val="00406314"/>
    <w:rsid w:val="00406628"/>
    <w:rsid w:val="00406C38"/>
    <w:rsid w:val="0040781D"/>
    <w:rsid w:val="004102CF"/>
    <w:rsid w:val="00411E11"/>
    <w:rsid w:val="00411E71"/>
    <w:rsid w:val="0041252E"/>
    <w:rsid w:val="00412D4A"/>
    <w:rsid w:val="00417EDD"/>
    <w:rsid w:val="0042045B"/>
    <w:rsid w:val="0042243F"/>
    <w:rsid w:val="00423342"/>
    <w:rsid w:val="004309A8"/>
    <w:rsid w:val="00431CA8"/>
    <w:rsid w:val="00432E51"/>
    <w:rsid w:val="00436D9D"/>
    <w:rsid w:val="004421C9"/>
    <w:rsid w:val="00443370"/>
    <w:rsid w:val="00443643"/>
    <w:rsid w:val="00445107"/>
    <w:rsid w:val="004468E0"/>
    <w:rsid w:val="00447612"/>
    <w:rsid w:val="0045145E"/>
    <w:rsid w:val="00451D8C"/>
    <w:rsid w:val="0045233B"/>
    <w:rsid w:val="00454B27"/>
    <w:rsid w:val="004563A0"/>
    <w:rsid w:val="00456729"/>
    <w:rsid w:val="00456F0E"/>
    <w:rsid w:val="004611AE"/>
    <w:rsid w:val="004644A7"/>
    <w:rsid w:val="004668E0"/>
    <w:rsid w:val="00471586"/>
    <w:rsid w:val="004715A6"/>
    <w:rsid w:val="004745EF"/>
    <w:rsid w:val="0048032C"/>
    <w:rsid w:val="0048034D"/>
    <w:rsid w:val="0048121D"/>
    <w:rsid w:val="00481A0E"/>
    <w:rsid w:val="004821E4"/>
    <w:rsid w:val="004834D0"/>
    <w:rsid w:val="00484429"/>
    <w:rsid w:val="00484CB2"/>
    <w:rsid w:val="00486FFE"/>
    <w:rsid w:val="00491141"/>
    <w:rsid w:val="00491360"/>
    <w:rsid w:val="00491D6B"/>
    <w:rsid w:val="00491F04"/>
    <w:rsid w:val="00493D3E"/>
    <w:rsid w:val="0049551D"/>
    <w:rsid w:val="004A1217"/>
    <w:rsid w:val="004A184D"/>
    <w:rsid w:val="004A2CFA"/>
    <w:rsid w:val="004A52B4"/>
    <w:rsid w:val="004A5D7A"/>
    <w:rsid w:val="004A72B7"/>
    <w:rsid w:val="004A747A"/>
    <w:rsid w:val="004A7CB6"/>
    <w:rsid w:val="004B0A22"/>
    <w:rsid w:val="004B130E"/>
    <w:rsid w:val="004B4427"/>
    <w:rsid w:val="004B4696"/>
    <w:rsid w:val="004B4ADD"/>
    <w:rsid w:val="004B56F3"/>
    <w:rsid w:val="004B6243"/>
    <w:rsid w:val="004C1BE2"/>
    <w:rsid w:val="004C2C0D"/>
    <w:rsid w:val="004C448D"/>
    <w:rsid w:val="004D4502"/>
    <w:rsid w:val="004D549A"/>
    <w:rsid w:val="004D61D4"/>
    <w:rsid w:val="004D6973"/>
    <w:rsid w:val="004D6C77"/>
    <w:rsid w:val="004D7B3D"/>
    <w:rsid w:val="004E2BDE"/>
    <w:rsid w:val="004E6072"/>
    <w:rsid w:val="004F00C0"/>
    <w:rsid w:val="004F0E51"/>
    <w:rsid w:val="004F14CE"/>
    <w:rsid w:val="004F2A49"/>
    <w:rsid w:val="004F376A"/>
    <w:rsid w:val="004F503F"/>
    <w:rsid w:val="004F64BD"/>
    <w:rsid w:val="004F67B6"/>
    <w:rsid w:val="004F6942"/>
    <w:rsid w:val="004F69B3"/>
    <w:rsid w:val="004F7609"/>
    <w:rsid w:val="004F7963"/>
    <w:rsid w:val="004F7D88"/>
    <w:rsid w:val="005028EE"/>
    <w:rsid w:val="005109A6"/>
    <w:rsid w:val="00513230"/>
    <w:rsid w:val="0051367F"/>
    <w:rsid w:val="00514E8F"/>
    <w:rsid w:val="0051604E"/>
    <w:rsid w:val="00516070"/>
    <w:rsid w:val="0051643D"/>
    <w:rsid w:val="00516DF5"/>
    <w:rsid w:val="00521132"/>
    <w:rsid w:val="00522A1B"/>
    <w:rsid w:val="00522E47"/>
    <w:rsid w:val="00522F4B"/>
    <w:rsid w:val="005261EB"/>
    <w:rsid w:val="00527ADD"/>
    <w:rsid w:val="00531830"/>
    <w:rsid w:val="00532775"/>
    <w:rsid w:val="005345D4"/>
    <w:rsid w:val="00534CDA"/>
    <w:rsid w:val="00534F5D"/>
    <w:rsid w:val="005359CA"/>
    <w:rsid w:val="00535F31"/>
    <w:rsid w:val="00541DD7"/>
    <w:rsid w:val="005424C4"/>
    <w:rsid w:val="005449F6"/>
    <w:rsid w:val="005502FB"/>
    <w:rsid w:val="00552E48"/>
    <w:rsid w:val="0055426F"/>
    <w:rsid w:val="005557A9"/>
    <w:rsid w:val="005563A1"/>
    <w:rsid w:val="005600DF"/>
    <w:rsid w:val="005614C8"/>
    <w:rsid w:val="00563CA5"/>
    <w:rsid w:val="00566181"/>
    <w:rsid w:val="00566F72"/>
    <w:rsid w:val="00567DF0"/>
    <w:rsid w:val="00567E95"/>
    <w:rsid w:val="00572CC9"/>
    <w:rsid w:val="00575184"/>
    <w:rsid w:val="00576AB1"/>
    <w:rsid w:val="00577276"/>
    <w:rsid w:val="00580638"/>
    <w:rsid w:val="00580BC9"/>
    <w:rsid w:val="00582BD5"/>
    <w:rsid w:val="00582CC6"/>
    <w:rsid w:val="00583B25"/>
    <w:rsid w:val="0058702A"/>
    <w:rsid w:val="0058797D"/>
    <w:rsid w:val="00593453"/>
    <w:rsid w:val="0059411A"/>
    <w:rsid w:val="00597052"/>
    <w:rsid w:val="005A0706"/>
    <w:rsid w:val="005A224C"/>
    <w:rsid w:val="005A3249"/>
    <w:rsid w:val="005A4501"/>
    <w:rsid w:val="005A5558"/>
    <w:rsid w:val="005A59F0"/>
    <w:rsid w:val="005A63C0"/>
    <w:rsid w:val="005A6D3B"/>
    <w:rsid w:val="005B141B"/>
    <w:rsid w:val="005B1D7E"/>
    <w:rsid w:val="005B3885"/>
    <w:rsid w:val="005B695B"/>
    <w:rsid w:val="005B7161"/>
    <w:rsid w:val="005B743C"/>
    <w:rsid w:val="005B79D6"/>
    <w:rsid w:val="005C0AC2"/>
    <w:rsid w:val="005C1848"/>
    <w:rsid w:val="005C231F"/>
    <w:rsid w:val="005C35F0"/>
    <w:rsid w:val="005C41F8"/>
    <w:rsid w:val="005C4CF1"/>
    <w:rsid w:val="005C5874"/>
    <w:rsid w:val="005C639E"/>
    <w:rsid w:val="005C72F4"/>
    <w:rsid w:val="005C7859"/>
    <w:rsid w:val="005E0B8F"/>
    <w:rsid w:val="005E1052"/>
    <w:rsid w:val="005E268B"/>
    <w:rsid w:val="005E43DE"/>
    <w:rsid w:val="005E4A7C"/>
    <w:rsid w:val="005E6692"/>
    <w:rsid w:val="005E77CF"/>
    <w:rsid w:val="005E79B8"/>
    <w:rsid w:val="005F2AFF"/>
    <w:rsid w:val="005F328E"/>
    <w:rsid w:val="005F4267"/>
    <w:rsid w:val="005F4C78"/>
    <w:rsid w:val="00600421"/>
    <w:rsid w:val="00600667"/>
    <w:rsid w:val="00601729"/>
    <w:rsid w:val="006019E9"/>
    <w:rsid w:val="0060275B"/>
    <w:rsid w:val="00602790"/>
    <w:rsid w:val="00607AE8"/>
    <w:rsid w:val="006101B9"/>
    <w:rsid w:val="00612E98"/>
    <w:rsid w:val="00613039"/>
    <w:rsid w:val="006135BF"/>
    <w:rsid w:val="00614834"/>
    <w:rsid w:val="00614B4D"/>
    <w:rsid w:val="00616C1C"/>
    <w:rsid w:val="00617DA4"/>
    <w:rsid w:val="00621111"/>
    <w:rsid w:val="00623F4E"/>
    <w:rsid w:val="00624CF3"/>
    <w:rsid w:val="00625692"/>
    <w:rsid w:val="0062628C"/>
    <w:rsid w:val="006265B2"/>
    <w:rsid w:val="00631275"/>
    <w:rsid w:val="00634A29"/>
    <w:rsid w:val="00635AD3"/>
    <w:rsid w:val="0063682D"/>
    <w:rsid w:val="00636A9B"/>
    <w:rsid w:val="00636AC0"/>
    <w:rsid w:val="0063786E"/>
    <w:rsid w:val="00641113"/>
    <w:rsid w:val="006456CB"/>
    <w:rsid w:val="00646A35"/>
    <w:rsid w:val="00647935"/>
    <w:rsid w:val="00650A8F"/>
    <w:rsid w:val="00653C07"/>
    <w:rsid w:val="00655F51"/>
    <w:rsid w:val="00656407"/>
    <w:rsid w:val="00656456"/>
    <w:rsid w:val="00657543"/>
    <w:rsid w:val="00660F04"/>
    <w:rsid w:val="006628EA"/>
    <w:rsid w:val="00663DB8"/>
    <w:rsid w:val="006659A6"/>
    <w:rsid w:val="00666A8B"/>
    <w:rsid w:val="00670A87"/>
    <w:rsid w:val="00670B5E"/>
    <w:rsid w:val="00670BAD"/>
    <w:rsid w:val="00670E64"/>
    <w:rsid w:val="00674156"/>
    <w:rsid w:val="0067759F"/>
    <w:rsid w:val="0068147C"/>
    <w:rsid w:val="0068257B"/>
    <w:rsid w:val="006826B8"/>
    <w:rsid w:val="0068319E"/>
    <w:rsid w:val="00683349"/>
    <w:rsid w:val="00684CF3"/>
    <w:rsid w:val="006853DA"/>
    <w:rsid w:val="00685EFD"/>
    <w:rsid w:val="0068686E"/>
    <w:rsid w:val="006876B8"/>
    <w:rsid w:val="0069140A"/>
    <w:rsid w:val="006916B0"/>
    <w:rsid w:val="00693EE4"/>
    <w:rsid w:val="00696451"/>
    <w:rsid w:val="006B0039"/>
    <w:rsid w:val="006B1053"/>
    <w:rsid w:val="006B169F"/>
    <w:rsid w:val="006B26BE"/>
    <w:rsid w:val="006B50FB"/>
    <w:rsid w:val="006B7253"/>
    <w:rsid w:val="006C01B1"/>
    <w:rsid w:val="006C073A"/>
    <w:rsid w:val="006C0E13"/>
    <w:rsid w:val="006C2FE5"/>
    <w:rsid w:val="006C55A6"/>
    <w:rsid w:val="006C655D"/>
    <w:rsid w:val="006D2ED1"/>
    <w:rsid w:val="006D3F8D"/>
    <w:rsid w:val="006D5950"/>
    <w:rsid w:val="006E02A8"/>
    <w:rsid w:val="006E08D9"/>
    <w:rsid w:val="006E1F03"/>
    <w:rsid w:val="006E6634"/>
    <w:rsid w:val="006F0284"/>
    <w:rsid w:val="006F165F"/>
    <w:rsid w:val="006F1733"/>
    <w:rsid w:val="006F1E4A"/>
    <w:rsid w:val="006F29BE"/>
    <w:rsid w:val="006F4426"/>
    <w:rsid w:val="006F52B0"/>
    <w:rsid w:val="006F79B8"/>
    <w:rsid w:val="006F7E09"/>
    <w:rsid w:val="006F7E1E"/>
    <w:rsid w:val="00700A3D"/>
    <w:rsid w:val="00703522"/>
    <w:rsid w:val="00703983"/>
    <w:rsid w:val="00703DB3"/>
    <w:rsid w:val="00703E75"/>
    <w:rsid w:val="0070497F"/>
    <w:rsid w:val="00704E12"/>
    <w:rsid w:val="00705FE4"/>
    <w:rsid w:val="00706577"/>
    <w:rsid w:val="00707101"/>
    <w:rsid w:val="0071189B"/>
    <w:rsid w:val="007126C0"/>
    <w:rsid w:val="007130C5"/>
    <w:rsid w:val="0071468C"/>
    <w:rsid w:val="0071545E"/>
    <w:rsid w:val="00716DB5"/>
    <w:rsid w:val="007205F9"/>
    <w:rsid w:val="00720B51"/>
    <w:rsid w:val="00722039"/>
    <w:rsid w:val="00722594"/>
    <w:rsid w:val="00724075"/>
    <w:rsid w:val="007245EA"/>
    <w:rsid w:val="00726AF3"/>
    <w:rsid w:val="0073159B"/>
    <w:rsid w:val="00731DCD"/>
    <w:rsid w:val="00732EB9"/>
    <w:rsid w:val="0073309F"/>
    <w:rsid w:val="0073436C"/>
    <w:rsid w:val="007359D7"/>
    <w:rsid w:val="00736E12"/>
    <w:rsid w:val="007373D5"/>
    <w:rsid w:val="00741068"/>
    <w:rsid w:val="007412ED"/>
    <w:rsid w:val="00743638"/>
    <w:rsid w:val="007461F9"/>
    <w:rsid w:val="007468E9"/>
    <w:rsid w:val="00747634"/>
    <w:rsid w:val="0075051F"/>
    <w:rsid w:val="00750637"/>
    <w:rsid w:val="00751FFD"/>
    <w:rsid w:val="00752DDD"/>
    <w:rsid w:val="00753DB9"/>
    <w:rsid w:val="0075477C"/>
    <w:rsid w:val="00754C78"/>
    <w:rsid w:val="007562AA"/>
    <w:rsid w:val="00756373"/>
    <w:rsid w:val="00756F08"/>
    <w:rsid w:val="00757CE2"/>
    <w:rsid w:val="00764F31"/>
    <w:rsid w:val="007659E2"/>
    <w:rsid w:val="00766061"/>
    <w:rsid w:val="00766F5A"/>
    <w:rsid w:val="007674B7"/>
    <w:rsid w:val="00772B06"/>
    <w:rsid w:val="007744B1"/>
    <w:rsid w:val="00774617"/>
    <w:rsid w:val="00775409"/>
    <w:rsid w:val="00776A5D"/>
    <w:rsid w:val="00776CA9"/>
    <w:rsid w:val="00777C84"/>
    <w:rsid w:val="00777DEA"/>
    <w:rsid w:val="00781412"/>
    <w:rsid w:val="00782CF0"/>
    <w:rsid w:val="00782F4A"/>
    <w:rsid w:val="00783A20"/>
    <w:rsid w:val="00783A82"/>
    <w:rsid w:val="007928EC"/>
    <w:rsid w:val="00794052"/>
    <w:rsid w:val="00795894"/>
    <w:rsid w:val="0079597D"/>
    <w:rsid w:val="00795B9F"/>
    <w:rsid w:val="007969DC"/>
    <w:rsid w:val="007A065B"/>
    <w:rsid w:val="007A0A67"/>
    <w:rsid w:val="007A0AC2"/>
    <w:rsid w:val="007A0D03"/>
    <w:rsid w:val="007A2A5E"/>
    <w:rsid w:val="007A331F"/>
    <w:rsid w:val="007A347D"/>
    <w:rsid w:val="007A4C7D"/>
    <w:rsid w:val="007A73C5"/>
    <w:rsid w:val="007B034E"/>
    <w:rsid w:val="007B1365"/>
    <w:rsid w:val="007B1701"/>
    <w:rsid w:val="007B1CCF"/>
    <w:rsid w:val="007B2DC9"/>
    <w:rsid w:val="007B2DEC"/>
    <w:rsid w:val="007B30FA"/>
    <w:rsid w:val="007B45EB"/>
    <w:rsid w:val="007C04CE"/>
    <w:rsid w:val="007C0EBE"/>
    <w:rsid w:val="007C0F9E"/>
    <w:rsid w:val="007C296B"/>
    <w:rsid w:val="007C3600"/>
    <w:rsid w:val="007C38A4"/>
    <w:rsid w:val="007C47B0"/>
    <w:rsid w:val="007C4BBE"/>
    <w:rsid w:val="007C5513"/>
    <w:rsid w:val="007C59B7"/>
    <w:rsid w:val="007C6343"/>
    <w:rsid w:val="007C7E34"/>
    <w:rsid w:val="007D0407"/>
    <w:rsid w:val="007D063A"/>
    <w:rsid w:val="007D2411"/>
    <w:rsid w:val="007D3218"/>
    <w:rsid w:val="007D403B"/>
    <w:rsid w:val="007D4097"/>
    <w:rsid w:val="007D47CE"/>
    <w:rsid w:val="007D49B1"/>
    <w:rsid w:val="007D63B4"/>
    <w:rsid w:val="007E3B63"/>
    <w:rsid w:val="007E5A8E"/>
    <w:rsid w:val="007E730F"/>
    <w:rsid w:val="007F7A8F"/>
    <w:rsid w:val="007F7ADF"/>
    <w:rsid w:val="00800FE7"/>
    <w:rsid w:val="00802944"/>
    <w:rsid w:val="00802950"/>
    <w:rsid w:val="00802E54"/>
    <w:rsid w:val="00802F48"/>
    <w:rsid w:val="00803228"/>
    <w:rsid w:val="00803B63"/>
    <w:rsid w:val="00803E38"/>
    <w:rsid w:val="00805B48"/>
    <w:rsid w:val="00807963"/>
    <w:rsid w:val="008104DC"/>
    <w:rsid w:val="008125F4"/>
    <w:rsid w:val="00812CD6"/>
    <w:rsid w:val="00813193"/>
    <w:rsid w:val="00814A0A"/>
    <w:rsid w:val="00815842"/>
    <w:rsid w:val="008161E8"/>
    <w:rsid w:val="00817506"/>
    <w:rsid w:val="00820CFC"/>
    <w:rsid w:val="008214E2"/>
    <w:rsid w:val="008263B9"/>
    <w:rsid w:val="008263FB"/>
    <w:rsid w:val="00826AA8"/>
    <w:rsid w:val="0083233C"/>
    <w:rsid w:val="00832C1E"/>
    <w:rsid w:val="00834A23"/>
    <w:rsid w:val="00836D95"/>
    <w:rsid w:val="00836DD0"/>
    <w:rsid w:val="0084041B"/>
    <w:rsid w:val="00841A64"/>
    <w:rsid w:val="00842012"/>
    <w:rsid w:val="008428B2"/>
    <w:rsid w:val="00842B37"/>
    <w:rsid w:val="00843343"/>
    <w:rsid w:val="00844145"/>
    <w:rsid w:val="00844344"/>
    <w:rsid w:val="00844493"/>
    <w:rsid w:val="00845A2C"/>
    <w:rsid w:val="008463C1"/>
    <w:rsid w:val="008502FB"/>
    <w:rsid w:val="00856115"/>
    <w:rsid w:val="00856E4B"/>
    <w:rsid w:val="00860963"/>
    <w:rsid w:val="00860ADC"/>
    <w:rsid w:val="00864D7A"/>
    <w:rsid w:val="00864FFB"/>
    <w:rsid w:val="00865200"/>
    <w:rsid w:val="008664A0"/>
    <w:rsid w:val="00867629"/>
    <w:rsid w:val="00871195"/>
    <w:rsid w:val="00873121"/>
    <w:rsid w:val="0087353B"/>
    <w:rsid w:val="00876C27"/>
    <w:rsid w:val="00877A9E"/>
    <w:rsid w:val="00886467"/>
    <w:rsid w:val="0088752A"/>
    <w:rsid w:val="008913EF"/>
    <w:rsid w:val="00892E78"/>
    <w:rsid w:val="008A02FF"/>
    <w:rsid w:val="008A1844"/>
    <w:rsid w:val="008A22A1"/>
    <w:rsid w:val="008A2F3B"/>
    <w:rsid w:val="008A4531"/>
    <w:rsid w:val="008A58CE"/>
    <w:rsid w:val="008A67B2"/>
    <w:rsid w:val="008A7868"/>
    <w:rsid w:val="008A7E6C"/>
    <w:rsid w:val="008A7F27"/>
    <w:rsid w:val="008B0234"/>
    <w:rsid w:val="008B054A"/>
    <w:rsid w:val="008B1515"/>
    <w:rsid w:val="008B1A2B"/>
    <w:rsid w:val="008B2269"/>
    <w:rsid w:val="008B2314"/>
    <w:rsid w:val="008B2AB5"/>
    <w:rsid w:val="008B2D9D"/>
    <w:rsid w:val="008B3353"/>
    <w:rsid w:val="008B4975"/>
    <w:rsid w:val="008B4C06"/>
    <w:rsid w:val="008B5272"/>
    <w:rsid w:val="008B56FC"/>
    <w:rsid w:val="008B6108"/>
    <w:rsid w:val="008B6BCB"/>
    <w:rsid w:val="008B7512"/>
    <w:rsid w:val="008B78B6"/>
    <w:rsid w:val="008B78CD"/>
    <w:rsid w:val="008C076C"/>
    <w:rsid w:val="008C1630"/>
    <w:rsid w:val="008C3C3A"/>
    <w:rsid w:val="008C5BAA"/>
    <w:rsid w:val="008C660A"/>
    <w:rsid w:val="008C6D1A"/>
    <w:rsid w:val="008C7787"/>
    <w:rsid w:val="008D1E55"/>
    <w:rsid w:val="008D1EDE"/>
    <w:rsid w:val="008D2198"/>
    <w:rsid w:val="008D68B0"/>
    <w:rsid w:val="008D6F26"/>
    <w:rsid w:val="008E019D"/>
    <w:rsid w:val="008E040B"/>
    <w:rsid w:val="008E379E"/>
    <w:rsid w:val="008E7DDE"/>
    <w:rsid w:val="008F0A91"/>
    <w:rsid w:val="008F0F26"/>
    <w:rsid w:val="008F1608"/>
    <w:rsid w:val="008F316F"/>
    <w:rsid w:val="008F39AD"/>
    <w:rsid w:val="008F3D12"/>
    <w:rsid w:val="008F507F"/>
    <w:rsid w:val="008F5BE0"/>
    <w:rsid w:val="008F6863"/>
    <w:rsid w:val="008F6B22"/>
    <w:rsid w:val="008F7051"/>
    <w:rsid w:val="008F7494"/>
    <w:rsid w:val="008F74B8"/>
    <w:rsid w:val="008F7740"/>
    <w:rsid w:val="0090066B"/>
    <w:rsid w:val="00902DAC"/>
    <w:rsid w:val="0090381B"/>
    <w:rsid w:val="00904C7D"/>
    <w:rsid w:val="009050BF"/>
    <w:rsid w:val="009065B9"/>
    <w:rsid w:val="00906CFA"/>
    <w:rsid w:val="009076CB"/>
    <w:rsid w:val="00907980"/>
    <w:rsid w:val="009101B4"/>
    <w:rsid w:val="00910DA8"/>
    <w:rsid w:val="00910FD9"/>
    <w:rsid w:val="009112E0"/>
    <w:rsid w:val="0091281C"/>
    <w:rsid w:val="00917340"/>
    <w:rsid w:val="00920FF2"/>
    <w:rsid w:val="00922125"/>
    <w:rsid w:val="0092274B"/>
    <w:rsid w:val="009251E9"/>
    <w:rsid w:val="00931FD1"/>
    <w:rsid w:val="009351A3"/>
    <w:rsid w:val="009351F4"/>
    <w:rsid w:val="0093552D"/>
    <w:rsid w:val="009366ED"/>
    <w:rsid w:val="0094013F"/>
    <w:rsid w:val="0094365F"/>
    <w:rsid w:val="00943B9C"/>
    <w:rsid w:val="00944EB1"/>
    <w:rsid w:val="009450E0"/>
    <w:rsid w:val="0094577F"/>
    <w:rsid w:val="009470A5"/>
    <w:rsid w:val="00947DCF"/>
    <w:rsid w:val="009502FD"/>
    <w:rsid w:val="00955D60"/>
    <w:rsid w:val="00955DA6"/>
    <w:rsid w:val="00956BBD"/>
    <w:rsid w:val="00962114"/>
    <w:rsid w:val="00966819"/>
    <w:rsid w:val="009710AB"/>
    <w:rsid w:val="0097572A"/>
    <w:rsid w:val="00976147"/>
    <w:rsid w:val="0097616B"/>
    <w:rsid w:val="0098308A"/>
    <w:rsid w:val="009832F9"/>
    <w:rsid w:val="00985A85"/>
    <w:rsid w:val="00990E95"/>
    <w:rsid w:val="009914BB"/>
    <w:rsid w:val="00991623"/>
    <w:rsid w:val="00994282"/>
    <w:rsid w:val="00994A84"/>
    <w:rsid w:val="00996B4F"/>
    <w:rsid w:val="009A1375"/>
    <w:rsid w:val="009A273A"/>
    <w:rsid w:val="009A3558"/>
    <w:rsid w:val="009A41E8"/>
    <w:rsid w:val="009A5A1F"/>
    <w:rsid w:val="009A5CF2"/>
    <w:rsid w:val="009A5FDD"/>
    <w:rsid w:val="009A765C"/>
    <w:rsid w:val="009B1301"/>
    <w:rsid w:val="009B24ED"/>
    <w:rsid w:val="009B79D9"/>
    <w:rsid w:val="009C1125"/>
    <w:rsid w:val="009C1940"/>
    <w:rsid w:val="009C26E6"/>
    <w:rsid w:val="009C3050"/>
    <w:rsid w:val="009C3968"/>
    <w:rsid w:val="009C5DA5"/>
    <w:rsid w:val="009C66BC"/>
    <w:rsid w:val="009C7192"/>
    <w:rsid w:val="009D0DF3"/>
    <w:rsid w:val="009D1A97"/>
    <w:rsid w:val="009D1EB0"/>
    <w:rsid w:val="009D4355"/>
    <w:rsid w:val="009D4904"/>
    <w:rsid w:val="009D6CD1"/>
    <w:rsid w:val="009D7F6A"/>
    <w:rsid w:val="009E0E3B"/>
    <w:rsid w:val="009E1BDB"/>
    <w:rsid w:val="009E2655"/>
    <w:rsid w:val="009E339A"/>
    <w:rsid w:val="009E4D47"/>
    <w:rsid w:val="009E4E87"/>
    <w:rsid w:val="009E6C6B"/>
    <w:rsid w:val="009E723D"/>
    <w:rsid w:val="009F0EFB"/>
    <w:rsid w:val="009F1AE0"/>
    <w:rsid w:val="009F5654"/>
    <w:rsid w:val="009F7F2A"/>
    <w:rsid w:val="00A00828"/>
    <w:rsid w:val="00A02CAB"/>
    <w:rsid w:val="00A02CEF"/>
    <w:rsid w:val="00A03FC6"/>
    <w:rsid w:val="00A0449C"/>
    <w:rsid w:val="00A04DCC"/>
    <w:rsid w:val="00A051AF"/>
    <w:rsid w:val="00A0523E"/>
    <w:rsid w:val="00A05755"/>
    <w:rsid w:val="00A06B00"/>
    <w:rsid w:val="00A07412"/>
    <w:rsid w:val="00A1089F"/>
    <w:rsid w:val="00A12CD1"/>
    <w:rsid w:val="00A15326"/>
    <w:rsid w:val="00A1570B"/>
    <w:rsid w:val="00A1730E"/>
    <w:rsid w:val="00A20174"/>
    <w:rsid w:val="00A20192"/>
    <w:rsid w:val="00A256FC"/>
    <w:rsid w:val="00A25C64"/>
    <w:rsid w:val="00A26383"/>
    <w:rsid w:val="00A2651C"/>
    <w:rsid w:val="00A26CE7"/>
    <w:rsid w:val="00A26E59"/>
    <w:rsid w:val="00A30B51"/>
    <w:rsid w:val="00A310B8"/>
    <w:rsid w:val="00A317CA"/>
    <w:rsid w:val="00A32B55"/>
    <w:rsid w:val="00A349E4"/>
    <w:rsid w:val="00A34F76"/>
    <w:rsid w:val="00A3714D"/>
    <w:rsid w:val="00A43603"/>
    <w:rsid w:val="00A44CEE"/>
    <w:rsid w:val="00A45474"/>
    <w:rsid w:val="00A456D3"/>
    <w:rsid w:val="00A45E7F"/>
    <w:rsid w:val="00A47DAB"/>
    <w:rsid w:val="00A501CC"/>
    <w:rsid w:val="00A50827"/>
    <w:rsid w:val="00A50CF2"/>
    <w:rsid w:val="00A5132B"/>
    <w:rsid w:val="00A51EE8"/>
    <w:rsid w:val="00A62534"/>
    <w:rsid w:val="00A63E6E"/>
    <w:rsid w:val="00A647D6"/>
    <w:rsid w:val="00A6676A"/>
    <w:rsid w:val="00A70426"/>
    <w:rsid w:val="00A71AAE"/>
    <w:rsid w:val="00A72E1C"/>
    <w:rsid w:val="00A74484"/>
    <w:rsid w:val="00A74874"/>
    <w:rsid w:val="00A74F14"/>
    <w:rsid w:val="00A7670E"/>
    <w:rsid w:val="00A805A1"/>
    <w:rsid w:val="00A82852"/>
    <w:rsid w:val="00A843C4"/>
    <w:rsid w:val="00A862A3"/>
    <w:rsid w:val="00A86A99"/>
    <w:rsid w:val="00A870F9"/>
    <w:rsid w:val="00A97887"/>
    <w:rsid w:val="00AA07E5"/>
    <w:rsid w:val="00AA110A"/>
    <w:rsid w:val="00AA1BA4"/>
    <w:rsid w:val="00AA1FF7"/>
    <w:rsid w:val="00AA2F07"/>
    <w:rsid w:val="00AA2FE1"/>
    <w:rsid w:val="00AA4DB8"/>
    <w:rsid w:val="00AA5611"/>
    <w:rsid w:val="00AA5625"/>
    <w:rsid w:val="00AA6470"/>
    <w:rsid w:val="00AA7333"/>
    <w:rsid w:val="00AA7E92"/>
    <w:rsid w:val="00AB0603"/>
    <w:rsid w:val="00AB0E56"/>
    <w:rsid w:val="00AB2E7A"/>
    <w:rsid w:val="00AB4545"/>
    <w:rsid w:val="00AB574B"/>
    <w:rsid w:val="00AB7874"/>
    <w:rsid w:val="00AC242A"/>
    <w:rsid w:val="00AC3F4C"/>
    <w:rsid w:val="00AC4969"/>
    <w:rsid w:val="00AC4EAC"/>
    <w:rsid w:val="00AC5184"/>
    <w:rsid w:val="00AC5C1D"/>
    <w:rsid w:val="00AC6496"/>
    <w:rsid w:val="00AC7166"/>
    <w:rsid w:val="00AD0B6F"/>
    <w:rsid w:val="00AD6D4A"/>
    <w:rsid w:val="00AE0FD8"/>
    <w:rsid w:val="00AE1059"/>
    <w:rsid w:val="00AE3567"/>
    <w:rsid w:val="00AE3FB4"/>
    <w:rsid w:val="00AE69AB"/>
    <w:rsid w:val="00AF01DA"/>
    <w:rsid w:val="00AF4556"/>
    <w:rsid w:val="00AF5F5B"/>
    <w:rsid w:val="00B01749"/>
    <w:rsid w:val="00B01E74"/>
    <w:rsid w:val="00B03B83"/>
    <w:rsid w:val="00B041C7"/>
    <w:rsid w:val="00B06848"/>
    <w:rsid w:val="00B11513"/>
    <w:rsid w:val="00B15BF0"/>
    <w:rsid w:val="00B15D86"/>
    <w:rsid w:val="00B16899"/>
    <w:rsid w:val="00B16CDF"/>
    <w:rsid w:val="00B16EAF"/>
    <w:rsid w:val="00B174FA"/>
    <w:rsid w:val="00B2080E"/>
    <w:rsid w:val="00B220C7"/>
    <w:rsid w:val="00B22299"/>
    <w:rsid w:val="00B22F73"/>
    <w:rsid w:val="00B25925"/>
    <w:rsid w:val="00B33912"/>
    <w:rsid w:val="00B35A20"/>
    <w:rsid w:val="00B373C1"/>
    <w:rsid w:val="00B401E5"/>
    <w:rsid w:val="00B40BFB"/>
    <w:rsid w:val="00B428C4"/>
    <w:rsid w:val="00B4295A"/>
    <w:rsid w:val="00B4334E"/>
    <w:rsid w:val="00B43B4D"/>
    <w:rsid w:val="00B454EA"/>
    <w:rsid w:val="00B45A04"/>
    <w:rsid w:val="00B462C8"/>
    <w:rsid w:val="00B47EC0"/>
    <w:rsid w:val="00B50454"/>
    <w:rsid w:val="00B533F1"/>
    <w:rsid w:val="00B550AA"/>
    <w:rsid w:val="00B55A30"/>
    <w:rsid w:val="00B56D7A"/>
    <w:rsid w:val="00B576FF"/>
    <w:rsid w:val="00B604E5"/>
    <w:rsid w:val="00B60AEF"/>
    <w:rsid w:val="00B6135C"/>
    <w:rsid w:val="00B62740"/>
    <w:rsid w:val="00B658E1"/>
    <w:rsid w:val="00B6671B"/>
    <w:rsid w:val="00B67040"/>
    <w:rsid w:val="00B671DC"/>
    <w:rsid w:val="00B70689"/>
    <w:rsid w:val="00B73AE2"/>
    <w:rsid w:val="00B756D1"/>
    <w:rsid w:val="00B7695E"/>
    <w:rsid w:val="00B7743B"/>
    <w:rsid w:val="00B77A31"/>
    <w:rsid w:val="00B81594"/>
    <w:rsid w:val="00B8179C"/>
    <w:rsid w:val="00B817F9"/>
    <w:rsid w:val="00B84184"/>
    <w:rsid w:val="00B87524"/>
    <w:rsid w:val="00B8752E"/>
    <w:rsid w:val="00B90AD5"/>
    <w:rsid w:val="00B91B0F"/>
    <w:rsid w:val="00B93513"/>
    <w:rsid w:val="00B944BF"/>
    <w:rsid w:val="00B951CD"/>
    <w:rsid w:val="00B97661"/>
    <w:rsid w:val="00B97AD3"/>
    <w:rsid w:val="00BA1BA0"/>
    <w:rsid w:val="00BA29E4"/>
    <w:rsid w:val="00BA5663"/>
    <w:rsid w:val="00BA66A3"/>
    <w:rsid w:val="00BA68A4"/>
    <w:rsid w:val="00BA6C41"/>
    <w:rsid w:val="00BB2CE0"/>
    <w:rsid w:val="00BB32F8"/>
    <w:rsid w:val="00BB41EE"/>
    <w:rsid w:val="00BB50A2"/>
    <w:rsid w:val="00BB604A"/>
    <w:rsid w:val="00BB607D"/>
    <w:rsid w:val="00BB6A53"/>
    <w:rsid w:val="00BB6EFE"/>
    <w:rsid w:val="00BB7424"/>
    <w:rsid w:val="00BB76F4"/>
    <w:rsid w:val="00BC0BBB"/>
    <w:rsid w:val="00BC0FA6"/>
    <w:rsid w:val="00BC1087"/>
    <w:rsid w:val="00BC1D0E"/>
    <w:rsid w:val="00BC2FC8"/>
    <w:rsid w:val="00BC387D"/>
    <w:rsid w:val="00BC48D8"/>
    <w:rsid w:val="00BC5354"/>
    <w:rsid w:val="00BC5C22"/>
    <w:rsid w:val="00BC745A"/>
    <w:rsid w:val="00BC7FF3"/>
    <w:rsid w:val="00BD075B"/>
    <w:rsid w:val="00BD138D"/>
    <w:rsid w:val="00BD167C"/>
    <w:rsid w:val="00BD2232"/>
    <w:rsid w:val="00BD2781"/>
    <w:rsid w:val="00BD2BF1"/>
    <w:rsid w:val="00BD38FF"/>
    <w:rsid w:val="00BD55A5"/>
    <w:rsid w:val="00BD5820"/>
    <w:rsid w:val="00BD6506"/>
    <w:rsid w:val="00BE3C22"/>
    <w:rsid w:val="00BE5FEC"/>
    <w:rsid w:val="00BE7EB7"/>
    <w:rsid w:val="00BF0D67"/>
    <w:rsid w:val="00BF0EC3"/>
    <w:rsid w:val="00BF1C7A"/>
    <w:rsid w:val="00BF3E35"/>
    <w:rsid w:val="00BF60D8"/>
    <w:rsid w:val="00BF6C6A"/>
    <w:rsid w:val="00BF7519"/>
    <w:rsid w:val="00BF7ACA"/>
    <w:rsid w:val="00C011D1"/>
    <w:rsid w:val="00C0169D"/>
    <w:rsid w:val="00C039BB"/>
    <w:rsid w:val="00C05097"/>
    <w:rsid w:val="00C06211"/>
    <w:rsid w:val="00C06257"/>
    <w:rsid w:val="00C07926"/>
    <w:rsid w:val="00C07B0E"/>
    <w:rsid w:val="00C07CC9"/>
    <w:rsid w:val="00C107B7"/>
    <w:rsid w:val="00C11775"/>
    <w:rsid w:val="00C12E15"/>
    <w:rsid w:val="00C147E8"/>
    <w:rsid w:val="00C1567C"/>
    <w:rsid w:val="00C15D0A"/>
    <w:rsid w:val="00C213C0"/>
    <w:rsid w:val="00C21760"/>
    <w:rsid w:val="00C21ADA"/>
    <w:rsid w:val="00C26809"/>
    <w:rsid w:val="00C27579"/>
    <w:rsid w:val="00C33526"/>
    <w:rsid w:val="00C34E8A"/>
    <w:rsid w:val="00C40664"/>
    <w:rsid w:val="00C41D52"/>
    <w:rsid w:val="00C42DCF"/>
    <w:rsid w:val="00C444D1"/>
    <w:rsid w:val="00C446BF"/>
    <w:rsid w:val="00C479F8"/>
    <w:rsid w:val="00C50BA2"/>
    <w:rsid w:val="00C5253B"/>
    <w:rsid w:val="00C536DB"/>
    <w:rsid w:val="00C53AC2"/>
    <w:rsid w:val="00C603C0"/>
    <w:rsid w:val="00C60C89"/>
    <w:rsid w:val="00C6514D"/>
    <w:rsid w:val="00C65333"/>
    <w:rsid w:val="00C66722"/>
    <w:rsid w:val="00C66B49"/>
    <w:rsid w:val="00C677C3"/>
    <w:rsid w:val="00C677DD"/>
    <w:rsid w:val="00C67A0C"/>
    <w:rsid w:val="00C7007F"/>
    <w:rsid w:val="00C70363"/>
    <w:rsid w:val="00C72F72"/>
    <w:rsid w:val="00C73951"/>
    <w:rsid w:val="00C73E24"/>
    <w:rsid w:val="00C766F4"/>
    <w:rsid w:val="00C777BD"/>
    <w:rsid w:val="00C81AB5"/>
    <w:rsid w:val="00C82146"/>
    <w:rsid w:val="00C82519"/>
    <w:rsid w:val="00C83B82"/>
    <w:rsid w:val="00C84156"/>
    <w:rsid w:val="00C847D5"/>
    <w:rsid w:val="00C85E72"/>
    <w:rsid w:val="00C86999"/>
    <w:rsid w:val="00C92D99"/>
    <w:rsid w:val="00C94093"/>
    <w:rsid w:val="00C9519B"/>
    <w:rsid w:val="00CA0AFF"/>
    <w:rsid w:val="00CA4F67"/>
    <w:rsid w:val="00CA51C3"/>
    <w:rsid w:val="00CA6F4A"/>
    <w:rsid w:val="00CB09F2"/>
    <w:rsid w:val="00CB24A0"/>
    <w:rsid w:val="00CB4268"/>
    <w:rsid w:val="00CB5E51"/>
    <w:rsid w:val="00CC0FDB"/>
    <w:rsid w:val="00CC192A"/>
    <w:rsid w:val="00CC1CC5"/>
    <w:rsid w:val="00CC2B1B"/>
    <w:rsid w:val="00CC3AA9"/>
    <w:rsid w:val="00CC7BEC"/>
    <w:rsid w:val="00CD0962"/>
    <w:rsid w:val="00CD1E47"/>
    <w:rsid w:val="00CD43ED"/>
    <w:rsid w:val="00CD477F"/>
    <w:rsid w:val="00CD515F"/>
    <w:rsid w:val="00CD67AE"/>
    <w:rsid w:val="00CD7466"/>
    <w:rsid w:val="00CD7D42"/>
    <w:rsid w:val="00CE19D3"/>
    <w:rsid w:val="00CE21F6"/>
    <w:rsid w:val="00CE2E40"/>
    <w:rsid w:val="00CE31C6"/>
    <w:rsid w:val="00CE53F5"/>
    <w:rsid w:val="00CE5439"/>
    <w:rsid w:val="00CF1C54"/>
    <w:rsid w:val="00CF1CF9"/>
    <w:rsid w:val="00CF4483"/>
    <w:rsid w:val="00CF4B7F"/>
    <w:rsid w:val="00CF5136"/>
    <w:rsid w:val="00CF5DDA"/>
    <w:rsid w:val="00CF5DFF"/>
    <w:rsid w:val="00CF71D5"/>
    <w:rsid w:val="00CF7257"/>
    <w:rsid w:val="00D00191"/>
    <w:rsid w:val="00D0019F"/>
    <w:rsid w:val="00D0408A"/>
    <w:rsid w:val="00D048D7"/>
    <w:rsid w:val="00D04C04"/>
    <w:rsid w:val="00D11369"/>
    <w:rsid w:val="00D12381"/>
    <w:rsid w:val="00D125A3"/>
    <w:rsid w:val="00D127D7"/>
    <w:rsid w:val="00D13A17"/>
    <w:rsid w:val="00D153AF"/>
    <w:rsid w:val="00D17ADD"/>
    <w:rsid w:val="00D2009D"/>
    <w:rsid w:val="00D2394B"/>
    <w:rsid w:val="00D241ED"/>
    <w:rsid w:val="00D253E5"/>
    <w:rsid w:val="00D262A0"/>
    <w:rsid w:val="00D279D3"/>
    <w:rsid w:val="00D33176"/>
    <w:rsid w:val="00D336EC"/>
    <w:rsid w:val="00D33A36"/>
    <w:rsid w:val="00D34595"/>
    <w:rsid w:val="00D34E00"/>
    <w:rsid w:val="00D3587B"/>
    <w:rsid w:val="00D368F2"/>
    <w:rsid w:val="00D36CA9"/>
    <w:rsid w:val="00D41536"/>
    <w:rsid w:val="00D41B95"/>
    <w:rsid w:val="00D43697"/>
    <w:rsid w:val="00D44048"/>
    <w:rsid w:val="00D44A47"/>
    <w:rsid w:val="00D4558F"/>
    <w:rsid w:val="00D458AF"/>
    <w:rsid w:val="00D474CD"/>
    <w:rsid w:val="00D55A2B"/>
    <w:rsid w:val="00D568CB"/>
    <w:rsid w:val="00D5798F"/>
    <w:rsid w:val="00D61FC8"/>
    <w:rsid w:val="00D659C4"/>
    <w:rsid w:val="00D70303"/>
    <w:rsid w:val="00D71F41"/>
    <w:rsid w:val="00D72322"/>
    <w:rsid w:val="00D72D79"/>
    <w:rsid w:val="00D730BF"/>
    <w:rsid w:val="00D730CF"/>
    <w:rsid w:val="00D75B44"/>
    <w:rsid w:val="00D77AD1"/>
    <w:rsid w:val="00D81611"/>
    <w:rsid w:val="00D82FF4"/>
    <w:rsid w:val="00D834EE"/>
    <w:rsid w:val="00D86856"/>
    <w:rsid w:val="00D87477"/>
    <w:rsid w:val="00D9145E"/>
    <w:rsid w:val="00D91F41"/>
    <w:rsid w:val="00D9416B"/>
    <w:rsid w:val="00D94739"/>
    <w:rsid w:val="00D9497C"/>
    <w:rsid w:val="00D9668C"/>
    <w:rsid w:val="00D974C0"/>
    <w:rsid w:val="00D97529"/>
    <w:rsid w:val="00DA0EA3"/>
    <w:rsid w:val="00DA1B0C"/>
    <w:rsid w:val="00DA2111"/>
    <w:rsid w:val="00DA4BF1"/>
    <w:rsid w:val="00DA4CB8"/>
    <w:rsid w:val="00DA54AD"/>
    <w:rsid w:val="00DA5CDF"/>
    <w:rsid w:val="00DA6ED5"/>
    <w:rsid w:val="00DA766B"/>
    <w:rsid w:val="00DB0CF0"/>
    <w:rsid w:val="00DB369A"/>
    <w:rsid w:val="00DB4F3A"/>
    <w:rsid w:val="00DB6AFE"/>
    <w:rsid w:val="00DC286E"/>
    <w:rsid w:val="00DC413A"/>
    <w:rsid w:val="00DC5723"/>
    <w:rsid w:val="00DC63CD"/>
    <w:rsid w:val="00DC7155"/>
    <w:rsid w:val="00DD1F8E"/>
    <w:rsid w:val="00DD26CA"/>
    <w:rsid w:val="00DD536C"/>
    <w:rsid w:val="00DD5CC3"/>
    <w:rsid w:val="00DD664F"/>
    <w:rsid w:val="00DD67EF"/>
    <w:rsid w:val="00DD69B1"/>
    <w:rsid w:val="00DD709D"/>
    <w:rsid w:val="00DE0804"/>
    <w:rsid w:val="00DE09B5"/>
    <w:rsid w:val="00DE0A32"/>
    <w:rsid w:val="00DE0DE2"/>
    <w:rsid w:val="00DE1C2B"/>
    <w:rsid w:val="00DE45C5"/>
    <w:rsid w:val="00DE71B6"/>
    <w:rsid w:val="00DE7786"/>
    <w:rsid w:val="00DF2E83"/>
    <w:rsid w:val="00DF4E9C"/>
    <w:rsid w:val="00DF51AE"/>
    <w:rsid w:val="00DF797B"/>
    <w:rsid w:val="00E00732"/>
    <w:rsid w:val="00E00D90"/>
    <w:rsid w:val="00E0356B"/>
    <w:rsid w:val="00E05925"/>
    <w:rsid w:val="00E05A22"/>
    <w:rsid w:val="00E0664E"/>
    <w:rsid w:val="00E07766"/>
    <w:rsid w:val="00E10094"/>
    <w:rsid w:val="00E1175F"/>
    <w:rsid w:val="00E122F4"/>
    <w:rsid w:val="00E13294"/>
    <w:rsid w:val="00E138B3"/>
    <w:rsid w:val="00E13C37"/>
    <w:rsid w:val="00E14E67"/>
    <w:rsid w:val="00E15A23"/>
    <w:rsid w:val="00E15E64"/>
    <w:rsid w:val="00E16391"/>
    <w:rsid w:val="00E178C7"/>
    <w:rsid w:val="00E21334"/>
    <w:rsid w:val="00E223D9"/>
    <w:rsid w:val="00E253B3"/>
    <w:rsid w:val="00E27114"/>
    <w:rsid w:val="00E301F0"/>
    <w:rsid w:val="00E30B4F"/>
    <w:rsid w:val="00E31867"/>
    <w:rsid w:val="00E324CC"/>
    <w:rsid w:val="00E32994"/>
    <w:rsid w:val="00E32AE6"/>
    <w:rsid w:val="00E3429C"/>
    <w:rsid w:val="00E3476B"/>
    <w:rsid w:val="00E3659D"/>
    <w:rsid w:val="00E405CE"/>
    <w:rsid w:val="00E40776"/>
    <w:rsid w:val="00E40790"/>
    <w:rsid w:val="00E41464"/>
    <w:rsid w:val="00E43C8B"/>
    <w:rsid w:val="00E43D64"/>
    <w:rsid w:val="00E44BAC"/>
    <w:rsid w:val="00E5012C"/>
    <w:rsid w:val="00E51C98"/>
    <w:rsid w:val="00E52DC6"/>
    <w:rsid w:val="00E54833"/>
    <w:rsid w:val="00E55F0C"/>
    <w:rsid w:val="00E5621B"/>
    <w:rsid w:val="00E60210"/>
    <w:rsid w:val="00E6056A"/>
    <w:rsid w:val="00E62BE3"/>
    <w:rsid w:val="00E64040"/>
    <w:rsid w:val="00E6468E"/>
    <w:rsid w:val="00E65FF9"/>
    <w:rsid w:val="00E66F16"/>
    <w:rsid w:val="00E7166B"/>
    <w:rsid w:val="00E719EE"/>
    <w:rsid w:val="00E8099B"/>
    <w:rsid w:val="00E81209"/>
    <w:rsid w:val="00E812E2"/>
    <w:rsid w:val="00E82A84"/>
    <w:rsid w:val="00E82E12"/>
    <w:rsid w:val="00E83040"/>
    <w:rsid w:val="00E8357F"/>
    <w:rsid w:val="00E83B61"/>
    <w:rsid w:val="00E863E9"/>
    <w:rsid w:val="00E86822"/>
    <w:rsid w:val="00E87757"/>
    <w:rsid w:val="00E9264F"/>
    <w:rsid w:val="00E9516B"/>
    <w:rsid w:val="00E95386"/>
    <w:rsid w:val="00E9610D"/>
    <w:rsid w:val="00E968E2"/>
    <w:rsid w:val="00E96B90"/>
    <w:rsid w:val="00E97069"/>
    <w:rsid w:val="00EA1CEC"/>
    <w:rsid w:val="00EA2D0D"/>
    <w:rsid w:val="00EA2F14"/>
    <w:rsid w:val="00EA2F91"/>
    <w:rsid w:val="00EA4026"/>
    <w:rsid w:val="00EA770B"/>
    <w:rsid w:val="00EA7D88"/>
    <w:rsid w:val="00EB04FE"/>
    <w:rsid w:val="00EB1E65"/>
    <w:rsid w:val="00EB1EE6"/>
    <w:rsid w:val="00EB2BE1"/>
    <w:rsid w:val="00EB3579"/>
    <w:rsid w:val="00EB37CD"/>
    <w:rsid w:val="00EB4BCC"/>
    <w:rsid w:val="00EB4CAD"/>
    <w:rsid w:val="00EB6E81"/>
    <w:rsid w:val="00EC03E4"/>
    <w:rsid w:val="00EC10A8"/>
    <w:rsid w:val="00EC21F2"/>
    <w:rsid w:val="00EC3748"/>
    <w:rsid w:val="00EC462B"/>
    <w:rsid w:val="00EC47A9"/>
    <w:rsid w:val="00EC4879"/>
    <w:rsid w:val="00EC7E87"/>
    <w:rsid w:val="00ED0BC4"/>
    <w:rsid w:val="00ED421E"/>
    <w:rsid w:val="00EE0759"/>
    <w:rsid w:val="00EE3D01"/>
    <w:rsid w:val="00EE4B09"/>
    <w:rsid w:val="00EE4BCE"/>
    <w:rsid w:val="00EE5A3D"/>
    <w:rsid w:val="00EE6A41"/>
    <w:rsid w:val="00EF2C2E"/>
    <w:rsid w:val="00EF4715"/>
    <w:rsid w:val="00EF570F"/>
    <w:rsid w:val="00EF5778"/>
    <w:rsid w:val="00F006EA"/>
    <w:rsid w:val="00F01696"/>
    <w:rsid w:val="00F01B05"/>
    <w:rsid w:val="00F020C2"/>
    <w:rsid w:val="00F02498"/>
    <w:rsid w:val="00F04492"/>
    <w:rsid w:val="00F05F77"/>
    <w:rsid w:val="00F07A43"/>
    <w:rsid w:val="00F07C3A"/>
    <w:rsid w:val="00F11A22"/>
    <w:rsid w:val="00F120C8"/>
    <w:rsid w:val="00F136C3"/>
    <w:rsid w:val="00F1461A"/>
    <w:rsid w:val="00F15B87"/>
    <w:rsid w:val="00F16A89"/>
    <w:rsid w:val="00F209A8"/>
    <w:rsid w:val="00F20BC9"/>
    <w:rsid w:val="00F21EFA"/>
    <w:rsid w:val="00F21F73"/>
    <w:rsid w:val="00F26DC8"/>
    <w:rsid w:val="00F275FA"/>
    <w:rsid w:val="00F30D2B"/>
    <w:rsid w:val="00F335C0"/>
    <w:rsid w:val="00F3582D"/>
    <w:rsid w:val="00F36DB3"/>
    <w:rsid w:val="00F374FD"/>
    <w:rsid w:val="00F40135"/>
    <w:rsid w:val="00F40BFF"/>
    <w:rsid w:val="00F41EDF"/>
    <w:rsid w:val="00F423D9"/>
    <w:rsid w:val="00F42ABB"/>
    <w:rsid w:val="00F42CFA"/>
    <w:rsid w:val="00F434AC"/>
    <w:rsid w:val="00F447FA"/>
    <w:rsid w:val="00F50FC1"/>
    <w:rsid w:val="00F51F89"/>
    <w:rsid w:val="00F53938"/>
    <w:rsid w:val="00F549EF"/>
    <w:rsid w:val="00F54ECC"/>
    <w:rsid w:val="00F57314"/>
    <w:rsid w:val="00F57C61"/>
    <w:rsid w:val="00F60579"/>
    <w:rsid w:val="00F60D93"/>
    <w:rsid w:val="00F60E2C"/>
    <w:rsid w:val="00F610D6"/>
    <w:rsid w:val="00F61316"/>
    <w:rsid w:val="00F64384"/>
    <w:rsid w:val="00F645FD"/>
    <w:rsid w:val="00F663CF"/>
    <w:rsid w:val="00F706E1"/>
    <w:rsid w:val="00F717EE"/>
    <w:rsid w:val="00F724A2"/>
    <w:rsid w:val="00F74DDB"/>
    <w:rsid w:val="00F75766"/>
    <w:rsid w:val="00F76064"/>
    <w:rsid w:val="00F765AD"/>
    <w:rsid w:val="00F771C9"/>
    <w:rsid w:val="00F7751C"/>
    <w:rsid w:val="00F80068"/>
    <w:rsid w:val="00F821B1"/>
    <w:rsid w:val="00F82D71"/>
    <w:rsid w:val="00F83A06"/>
    <w:rsid w:val="00F86A1D"/>
    <w:rsid w:val="00F87D1E"/>
    <w:rsid w:val="00F906E0"/>
    <w:rsid w:val="00F911E3"/>
    <w:rsid w:val="00F913EE"/>
    <w:rsid w:val="00F92572"/>
    <w:rsid w:val="00F927F5"/>
    <w:rsid w:val="00F928A9"/>
    <w:rsid w:val="00F9756E"/>
    <w:rsid w:val="00F975AC"/>
    <w:rsid w:val="00FA14F5"/>
    <w:rsid w:val="00FA28C4"/>
    <w:rsid w:val="00FA3FB0"/>
    <w:rsid w:val="00FA46B2"/>
    <w:rsid w:val="00FA53F3"/>
    <w:rsid w:val="00FA5CA1"/>
    <w:rsid w:val="00FB1181"/>
    <w:rsid w:val="00FB30B1"/>
    <w:rsid w:val="00FB63CA"/>
    <w:rsid w:val="00FB6F3E"/>
    <w:rsid w:val="00FC0A9A"/>
    <w:rsid w:val="00FC1220"/>
    <w:rsid w:val="00FC160F"/>
    <w:rsid w:val="00FC17A3"/>
    <w:rsid w:val="00FC4A30"/>
    <w:rsid w:val="00FC5FF9"/>
    <w:rsid w:val="00FC7381"/>
    <w:rsid w:val="00FC74D3"/>
    <w:rsid w:val="00FD02D8"/>
    <w:rsid w:val="00FD0954"/>
    <w:rsid w:val="00FD1A59"/>
    <w:rsid w:val="00FD1CCD"/>
    <w:rsid w:val="00FD22E9"/>
    <w:rsid w:val="00FD5A6D"/>
    <w:rsid w:val="00FD778D"/>
    <w:rsid w:val="00FE3DE7"/>
    <w:rsid w:val="00FE3FE4"/>
    <w:rsid w:val="00FE5DEF"/>
    <w:rsid w:val="00FE70BF"/>
    <w:rsid w:val="00FF014E"/>
    <w:rsid w:val="00FF0205"/>
    <w:rsid w:val="00FF026C"/>
    <w:rsid w:val="00FF24F0"/>
    <w:rsid w:val="00FF3E3F"/>
    <w:rsid w:val="50BBD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C5F38"/>
  <w15:chartTrackingRefBased/>
  <w15:docId w15:val="{D1A2F49C-2473-4E2C-846C-8AED007F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A47DAB"/>
    <w:pPr>
      <w:keepNext/>
      <w:numPr>
        <w:ilvl w:val="1"/>
        <w:numId w:val="1"/>
      </w:numPr>
      <w:spacing w:before="240" w:after="60"/>
      <w:ind w:left="648"/>
      <w:outlineLvl w:val="1"/>
    </w:pPr>
    <w:rPr>
      <w:b/>
      <w:sz w:val="28"/>
    </w:rPr>
  </w:style>
  <w:style w:type="paragraph" w:styleId="Heading3">
    <w:name w:val="heading 3"/>
    <w:basedOn w:val="Normal"/>
    <w:next w:val="Normal"/>
    <w:qFormat/>
    <w:rsid w:val="00A47DAB"/>
    <w:pPr>
      <w:keepNext/>
      <w:numPr>
        <w:ilvl w:val="2"/>
        <w:numId w:val="1"/>
      </w:numPr>
      <w:spacing w:before="240" w:after="60"/>
      <w:ind w:left="432"/>
      <w:outlineLvl w:val="2"/>
    </w:pPr>
    <w:rPr>
      <w:b/>
      <w:sz w:val="24"/>
    </w:rPr>
  </w:style>
  <w:style w:type="paragraph" w:styleId="Heading4">
    <w:name w:val="heading 4"/>
    <w:basedOn w:val="Heading3"/>
    <w:next w:val="Normal"/>
    <w:qFormat/>
    <w:rsid w:val="007C59B7"/>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pPr>
      <w:tabs>
        <w:tab w:val="right" w:leader="dot" w:pos="8640"/>
      </w:tabs>
      <w:spacing w:before="120" w:after="120"/>
    </w:pPr>
    <w:rPr>
      <w:b/>
      <w:caps/>
    </w:rPr>
  </w:style>
  <w:style w:type="paragraph" w:styleId="TOC2">
    <w:name w:val="toc 2"/>
    <w:basedOn w:val="Normal"/>
    <w:next w:val="Normal"/>
    <w:autoRedefine/>
    <w:pPr>
      <w:tabs>
        <w:tab w:val="right" w:leader="dot" w:pos="8640"/>
      </w:tabs>
      <w:ind w:left="200"/>
    </w:pPr>
    <w:rPr>
      <w:smallCaps/>
    </w:rPr>
  </w:style>
  <w:style w:type="paragraph" w:styleId="TOC3">
    <w:name w:val="toc 3"/>
    <w:basedOn w:val="Normal"/>
    <w:next w:val="Normal"/>
    <w:autoRedefine/>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paragraph" w:styleId="CommentSubject">
    <w:name w:val="annotation subject"/>
    <w:basedOn w:val="CommentText"/>
    <w:next w:val="CommentText"/>
    <w:link w:val="CommentSubjectChar"/>
    <w:uiPriority w:val="99"/>
    <w:semiHidden/>
    <w:unhideWhenUsed/>
    <w:rsid w:val="00152D79"/>
    <w:rPr>
      <w:rFonts w:eastAsia="Times New Roman"/>
      <w:b/>
      <w:bCs/>
    </w:rPr>
  </w:style>
  <w:style w:type="character" w:customStyle="1" w:styleId="CommentSubjectChar">
    <w:name w:val="Comment Subject Char"/>
    <w:basedOn w:val="CommentTextChar"/>
    <w:link w:val="CommentSubject"/>
    <w:uiPriority w:val="99"/>
    <w:semiHidden/>
    <w:rsid w:val="00152D79"/>
    <w:rPr>
      <w:rFonts w:eastAsia="Batang"/>
      <w:b/>
      <w:bCs/>
    </w:rPr>
  </w:style>
  <w:style w:type="character" w:styleId="UnresolvedMention">
    <w:name w:val="Unresolved Mention"/>
    <w:basedOn w:val="DefaultParagraphFont"/>
    <w:uiPriority w:val="99"/>
    <w:semiHidden/>
    <w:unhideWhenUsed/>
    <w:rsid w:val="009E4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57772">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0908396">
      <w:bodyDiv w:val="1"/>
      <w:marLeft w:val="0"/>
      <w:marRight w:val="0"/>
      <w:marTop w:val="0"/>
      <w:marBottom w:val="0"/>
      <w:divBdr>
        <w:top w:val="none" w:sz="0" w:space="0" w:color="auto"/>
        <w:left w:val="none" w:sz="0" w:space="0" w:color="auto"/>
        <w:bottom w:val="none" w:sz="0" w:space="0" w:color="auto"/>
        <w:right w:val="none" w:sz="0" w:space="0" w:color="auto"/>
      </w:divBdr>
    </w:div>
    <w:div w:id="19205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en.wikipedia.org/wiki/Entity&#8211;relationship_mode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5.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80234-FCE3-4B8A-AE22-71BD9A81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SDD.dot</Template>
  <TotalTime>383</TotalTime>
  <Pages>17</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16006</CharactersWithSpaces>
  <SharedDoc>false</SharedDoc>
  <HLinks>
    <vt:vector size="240" baseType="variant">
      <vt:variant>
        <vt:i4>1441845</vt:i4>
      </vt:variant>
      <vt:variant>
        <vt:i4>236</vt:i4>
      </vt:variant>
      <vt:variant>
        <vt:i4>0</vt:i4>
      </vt:variant>
      <vt:variant>
        <vt:i4>5</vt:i4>
      </vt:variant>
      <vt:variant>
        <vt:lpwstr/>
      </vt:variant>
      <vt:variant>
        <vt:lpwstr>_Toc34675557</vt:lpwstr>
      </vt:variant>
      <vt:variant>
        <vt:i4>1507381</vt:i4>
      </vt:variant>
      <vt:variant>
        <vt:i4>230</vt:i4>
      </vt:variant>
      <vt:variant>
        <vt:i4>0</vt:i4>
      </vt:variant>
      <vt:variant>
        <vt:i4>5</vt:i4>
      </vt:variant>
      <vt:variant>
        <vt:lpwstr/>
      </vt:variant>
      <vt:variant>
        <vt:lpwstr>_Toc34675556</vt:lpwstr>
      </vt:variant>
      <vt:variant>
        <vt:i4>1310773</vt:i4>
      </vt:variant>
      <vt:variant>
        <vt:i4>224</vt:i4>
      </vt:variant>
      <vt:variant>
        <vt:i4>0</vt:i4>
      </vt:variant>
      <vt:variant>
        <vt:i4>5</vt:i4>
      </vt:variant>
      <vt:variant>
        <vt:lpwstr/>
      </vt:variant>
      <vt:variant>
        <vt:lpwstr>_Toc34675555</vt:lpwstr>
      </vt:variant>
      <vt:variant>
        <vt:i4>1376309</vt:i4>
      </vt:variant>
      <vt:variant>
        <vt:i4>218</vt:i4>
      </vt:variant>
      <vt:variant>
        <vt:i4>0</vt:i4>
      </vt:variant>
      <vt:variant>
        <vt:i4>5</vt:i4>
      </vt:variant>
      <vt:variant>
        <vt:lpwstr/>
      </vt:variant>
      <vt:variant>
        <vt:lpwstr>_Toc34675554</vt:lpwstr>
      </vt:variant>
      <vt:variant>
        <vt:i4>1179701</vt:i4>
      </vt:variant>
      <vt:variant>
        <vt:i4>212</vt:i4>
      </vt:variant>
      <vt:variant>
        <vt:i4>0</vt:i4>
      </vt:variant>
      <vt:variant>
        <vt:i4>5</vt:i4>
      </vt:variant>
      <vt:variant>
        <vt:lpwstr/>
      </vt:variant>
      <vt:variant>
        <vt:lpwstr>_Toc34675553</vt:lpwstr>
      </vt:variant>
      <vt:variant>
        <vt:i4>1245237</vt:i4>
      </vt:variant>
      <vt:variant>
        <vt:i4>206</vt:i4>
      </vt:variant>
      <vt:variant>
        <vt:i4>0</vt:i4>
      </vt:variant>
      <vt:variant>
        <vt:i4>5</vt:i4>
      </vt:variant>
      <vt:variant>
        <vt:lpwstr/>
      </vt:variant>
      <vt:variant>
        <vt:lpwstr>_Toc34675552</vt:lpwstr>
      </vt:variant>
      <vt:variant>
        <vt:i4>1048629</vt:i4>
      </vt:variant>
      <vt:variant>
        <vt:i4>200</vt:i4>
      </vt:variant>
      <vt:variant>
        <vt:i4>0</vt:i4>
      </vt:variant>
      <vt:variant>
        <vt:i4>5</vt:i4>
      </vt:variant>
      <vt:variant>
        <vt:lpwstr/>
      </vt:variant>
      <vt:variant>
        <vt:lpwstr>_Toc34675551</vt:lpwstr>
      </vt:variant>
      <vt:variant>
        <vt:i4>1114165</vt:i4>
      </vt:variant>
      <vt:variant>
        <vt:i4>194</vt:i4>
      </vt:variant>
      <vt:variant>
        <vt:i4>0</vt:i4>
      </vt:variant>
      <vt:variant>
        <vt:i4>5</vt:i4>
      </vt:variant>
      <vt:variant>
        <vt:lpwstr/>
      </vt:variant>
      <vt:variant>
        <vt:lpwstr>_Toc34675550</vt:lpwstr>
      </vt:variant>
      <vt:variant>
        <vt:i4>1572916</vt:i4>
      </vt:variant>
      <vt:variant>
        <vt:i4>188</vt:i4>
      </vt:variant>
      <vt:variant>
        <vt:i4>0</vt:i4>
      </vt:variant>
      <vt:variant>
        <vt:i4>5</vt:i4>
      </vt:variant>
      <vt:variant>
        <vt:lpwstr/>
      </vt:variant>
      <vt:variant>
        <vt:lpwstr>_Toc34675549</vt:lpwstr>
      </vt:variant>
      <vt:variant>
        <vt:i4>1638452</vt:i4>
      </vt:variant>
      <vt:variant>
        <vt:i4>182</vt:i4>
      </vt:variant>
      <vt:variant>
        <vt:i4>0</vt:i4>
      </vt:variant>
      <vt:variant>
        <vt:i4>5</vt:i4>
      </vt:variant>
      <vt:variant>
        <vt:lpwstr/>
      </vt:variant>
      <vt:variant>
        <vt:lpwstr>_Toc34675548</vt:lpwstr>
      </vt:variant>
      <vt:variant>
        <vt:i4>1441844</vt:i4>
      </vt:variant>
      <vt:variant>
        <vt:i4>176</vt:i4>
      </vt:variant>
      <vt:variant>
        <vt:i4>0</vt:i4>
      </vt:variant>
      <vt:variant>
        <vt:i4>5</vt:i4>
      </vt:variant>
      <vt:variant>
        <vt:lpwstr/>
      </vt:variant>
      <vt:variant>
        <vt:lpwstr>_Toc34675547</vt:lpwstr>
      </vt:variant>
      <vt:variant>
        <vt:i4>1507380</vt:i4>
      </vt:variant>
      <vt:variant>
        <vt:i4>170</vt:i4>
      </vt:variant>
      <vt:variant>
        <vt:i4>0</vt:i4>
      </vt:variant>
      <vt:variant>
        <vt:i4>5</vt:i4>
      </vt:variant>
      <vt:variant>
        <vt:lpwstr/>
      </vt:variant>
      <vt:variant>
        <vt:lpwstr>_Toc34675546</vt:lpwstr>
      </vt:variant>
      <vt:variant>
        <vt:i4>1310772</vt:i4>
      </vt:variant>
      <vt:variant>
        <vt:i4>164</vt:i4>
      </vt:variant>
      <vt:variant>
        <vt:i4>0</vt:i4>
      </vt:variant>
      <vt:variant>
        <vt:i4>5</vt:i4>
      </vt:variant>
      <vt:variant>
        <vt:lpwstr/>
      </vt:variant>
      <vt:variant>
        <vt:lpwstr>_Toc34675545</vt:lpwstr>
      </vt:variant>
      <vt:variant>
        <vt:i4>1376308</vt:i4>
      </vt:variant>
      <vt:variant>
        <vt:i4>158</vt:i4>
      </vt:variant>
      <vt:variant>
        <vt:i4>0</vt:i4>
      </vt:variant>
      <vt:variant>
        <vt:i4>5</vt:i4>
      </vt:variant>
      <vt:variant>
        <vt:lpwstr/>
      </vt:variant>
      <vt:variant>
        <vt:lpwstr>_Toc34675544</vt:lpwstr>
      </vt:variant>
      <vt:variant>
        <vt:i4>1179700</vt:i4>
      </vt:variant>
      <vt:variant>
        <vt:i4>152</vt:i4>
      </vt:variant>
      <vt:variant>
        <vt:i4>0</vt:i4>
      </vt:variant>
      <vt:variant>
        <vt:i4>5</vt:i4>
      </vt:variant>
      <vt:variant>
        <vt:lpwstr/>
      </vt:variant>
      <vt:variant>
        <vt:lpwstr>_Toc34675543</vt:lpwstr>
      </vt:variant>
      <vt:variant>
        <vt:i4>1245236</vt:i4>
      </vt:variant>
      <vt:variant>
        <vt:i4>146</vt:i4>
      </vt:variant>
      <vt:variant>
        <vt:i4>0</vt:i4>
      </vt:variant>
      <vt:variant>
        <vt:i4>5</vt:i4>
      </vt:variant>
      <vt:variant>
        <vt:lpwstr/>
      </vt:variant>
      <vt:variant>
        <vt:lpwstr>_Toc34675542</vt:lpwstr>
      </vt:variant>
      <vt:variant>
        <vt:i4>1048628</vt:i4>
      </vt:variant>
      <vt:variant>
        <vt:i4>140</vt:i4>
      </vt:variant>
      <vt:variant>
        <vt:i4>0</vt:i4>
      </vt:variant>
      <vt:variant>
        <vt:i4>5</vt:i4>
      </vt:variant>
      <vt:variant>
        <vt:lpwstr/>
      </vt:variant>
      <vt:variant>
        <vt:lpwstr>_Toc34675541</vt:lpwstr>
      </vt:variant>
      <vt:variant>
        <vt:i4>1114164</vt:i4>
      </vt:variant>
      <vt:variant>
        <vt:i4>134</vt:i4>
      </vt:variant>
      <vt:variant>
        <vt:i4>0</vt:i4>
      </vt:variant>
      <vt:variant>
        <vt:i4>5</vt:i4>
      </vt:variant>
      <vt:variant>
        <vt:lpwstr/>
      </vt:variant>
      <vt:variant>
        <vt:lpwstr>_Toc34675540</vt:lpwstr>
      </vt:variant>
      <vt:variant>
        <vt:i4>1572915</vt:i4>
      </vt:variant>
      <vt:variant>
        <vt:i4>128</vt:i4>
      </vt:variant>
      <vt:variant>
        <vt:i4>0</vt:i4>
      </vt:variant>
      <vt:variant>
        <vt:i4>5</vt:i4>
      </vt:variant>
      <vt:variant>
        <vt:lpwstr/>
      </vt:variant>
      <vt:variant>
        <vt:lpwstr>_Toc34675539</vt:lpwstr>
      </vt:variant>
      <vt:variant>
        <vt:i4>1638451</vt:i4>
      </vt:variant>
      <vt:variant>
        <vt:i4>122</vt:i4>
      </vt:variant>
      <vt:variant>
        <vt:i4>0</vt:i4>
      </vt:variant>
      <vt:variant>
        <vt:i4>5</vt:i4>
      </vt:variant>
      <vt:variant>
        <vt:lpwstr/>
      </vt:variant>
      <vt:variant>
        <vt:lpwstr>_Toc34675538</vt:lpwstr>
      </vt:variant>
      <vt:variant>
        <vt:i4>1441843</vt:i4>
      </vt:variant>
      <vt:variant>
        <vt:i4>116</vt:i4>
      </vt:variant>
      <vt:variant>
        <vt:i4>0</vt:i4>
      </vt:variant>
      <vt:variant>
        <vt:i4>5</vt:i4>
      </vt:variant>
      <vt:variant>
        <vt:lpwstr/>
      </vt:variant>
      <vt:variant>
        <vt:lpwstr>_Toc34675537</vt:lpwstr>
      </vt:variant>
      <vt:variant>
        <vt:i4>1507379</vt:i4>
      </vt:variant>
      <vt:variant>
        <vt:i4>110</vt:i4>
      </vt:variant>
      <vt:variant>
        <vt:i4>0</vt:i4>
      </vt:variant>
      <vt:variant>
        <vt:i4>5</vt:i4>
      </vt:variant>
      <vt:variant>
        <vt:lpwstr/>
      </vt:variant>
      <vt:variant>
        <vt:lpwstr>_Toc34675536</vt:lpwstr>
      </vt:variant>
      <vt:variant>
        <vt:i4>1310771</vt:i4>
      </vt:variant>
      <vt:variant>
        <vt:i4>104</vt:i4>
      </vt:variant>
      <vt:variant>
        <vt:i4>0</vt:i4>
      </vt:variant>
      <vt:variant>
        <vt:i4>5</vt:i4>
      </vt:variant>
      <vt:variant>
        <vt:lpwstr/>
      </vt:variant>
      <vt:variant>
        <vt:lpwstr>_Toc34675535</vt:lpwstr>
      </vt:variant>
      <vt:variant>
        <vt:i4>1376307</vt:i4>
      </vt:variant>
      <vt:variant>
        <vt:i4>98</vt:i4>
      </vt:variant>
      <vt:variant>
        <vt:i4>0</vt:i4>
      </vt:variant>
      <vt:variant>
        <vt:i4>5</vt:i4>
      </vt:variant>
      <vt:variant>
        <vt:lpwstr/>
      </vt:variant>
      <vt:variant>
        <vt:lpwstr>_Toc34675534</vt:lpwstr>
      </vt:variant>
      <vt:variant>
        <vt:i4>1179699</vt:i4>
      </vt:variant>
      <vt:variant>
        <vt:i4>92</vt:i4>
      </vt:variant>
      <vt:variant>
        <vt:i4>0</vt:i4>
      </vt:variant>
      <vt:variant>
        <vt:i4>5</vt:i4>
      </vt:variant>
      <vt:variant>
        <vt:lpwstr/>
      </vt:variant>
      <vt:variant>
        <vt:lpwstr>_Toc34675533</vt:lpwstr>
      </vt:variant>
      <vt:variant>
        <vt:i4>1245235</vt:i4>
      </vt:variant>
      <vt:variant>
        <vt:i4>86</vt:i4>
      </vt:variant>
      <vt:variant>
        <vt:i4>0</vt:i4>
      </vt:variant>
      <vt:variant>
        <vt:i4>5</vt:i4>
      </vt:variant>
      <vt:variant>
        <vt:lpwstr/>
      </vt:variant>
      <vt:variant>
        <vt:lpwstr>_Toc34675532</vt:lpwstr>
      </vt:variant>
      <vt:variant>
        <vt:i4>1048627</vt:i4>
      </vt:variant>
      <vt:variant>
        <vt:i4>80</vt:i4>
      </vt:variant>
      <vt:variant>
        <vt:i4>0</vt:i4>
      </vt:variant>
      <vt:variant>
        <vt:i4>5</vt:i4>
      </vt:variant>
      <vt:variant>
        <vt:lpwstr/>
      </vt:variant>
      <vt:variant>
        <vt:lpwstr>_Toc34675531</vt:lpwstr>
      </vt:variant>
      <vt:variant>
        <vt:i4>1114163</vt:i4>
      </vt:variant>
      <vt:variant>
        <vt:i4>74</vt:i4>
      </vt:variant>
      <vt:variant>
        <vt:i4>0</vt:i4>
      </vt:variant>
      <vt:variant>
        <vt:i4>5</vt:i4>
      </vt:variant>
      <vt:variant>
        <vt:lpwstr/>
      </vt:variant>
      <vt:variant>
        <vt:lpwstr>_Toc34675530</vt:lpwstr>
      </vt:variant>
      <vt:variant>
        <vt:i4>1572914</vt:i4>
      </vt:variant>
      <vt:variant>
        <vt:i4>68</vt:i4>
      </vt:variant>
      <vt:variant>
        <vt:i4>0</vt:i4>
      </vt:variant>
      <vt:variant>
        <vt:i4>5</vt:i4>
      </vt:variant>
      <vt:variant>
        <vt:lpwstr/>
      </vt:variant>
      <vt:variant>
        <vt:lpwstr>_Toc34675529</vt:lpwstr>
      </vt:variant>
      <vt:variant>
        <vt:i4>1638450</vt:i4>
      </vt:variant>
      <vt:variant>
        <vt:i4>62</vt:i4>
      </vt:variant>
      <vt:variant>
        <vt:i4>0</vt:i4>
      </vt:variant>
      <vt:variant>
        <vt:i4>5</vt:i4>
      </vt:variant>
      <vt:variant>
        <vt:lpwstr/>
      </vt:variant>
      <vt:variant>
        <vt:lpwstr>_Toc34675528</vt:lpwstr>
      </vt:variant>
      <vt:variant>
        <vt:i4>1441842</vt:i4>
      </vt:variant>
      <vt:variant>
        <vt:i4>56</vt:i4>
      </vt:variant>
      <vt:variant>
        <vt:i4>0</vt:i4>
      </vt:variant>
      <vt:variant>
        <vt:i4>5</vt:i4>
      </vt:variant>
      <vt:variant>
        <vt:lpwstr/>
      </vt:variant>
      <vt:variant>
        <vt:lpwstr>_Toc34675527</vt:lpwstr>
      </vt:variant>
      <vt:variant>
        <vt:i4>1507378</vt:i4>
      </vt:variant>
      <vt:variant>
        <vt:i4>50</vt:i4>
      </vt:variant>
      <vt:variant>
        <vt:i4>0</vt:i4>
      </vt:variant>
      <vt:variant>
        <vt:i4>5</vt:i4>
      </vt:variant>
      <vt:variant>
        <vt:lpwstr/>
      </vt:variant>
      <vt:variant>
        <vt:lpwstr>_Toc34675526</vt:lpwstr>
      </vt:variant>
      <vt:variant>
        <vt:i4>1310770</vt:i4>
      </vt:variant>
      <vt:variant>
        <vt:i4>44</vt:i4>
      </vt:variant>
      <vt:variant>
        <vt:i4>0</vt:i4>
      </vt:variant>
      <vt:variant>
        <vt:i4>5</vt:i4>
      </vt:variant>
      <vt:variant>
        <vt:lpwstr/>
      </vt:variant>
      <vt:variant>
        <vt:lpwstr>_Toc34675525</vt:lpwstr>
      </vt:variant>
      <vt:variant>
        <vt:i4>1376306</vt:i4>
      </vt:variant>
      <vt:variant>
        <vt:i4>38</vt:i4>
      </vt:variant>
      <vt:variant>
        <vt:i4>0</vt:i4>
      </vt:variant>
      <vt:variant>
        <vt:i4>5</vt:i4>
      </vt:variant>
      <vt:variant>
        <vt:lpwstr/>
      </vt:variant>
      <vt:variant>
        <vt:lpwstr>_Toc34675524</vt:lpwstr>
      </vt:variant>
      <vt:variant>
        <vt:i4>1179698</vt:i4>
      </vt:variant>
      <vt:variant>
        <vt:i4>32</vt:i4>
      </vt:variant>
      <vt:variant>
        <vt:i4>0</vt:i4>
      </vt:variant>
      <vt:variant>
        <vt:i4>5</vt:i4>
      </vt:variant>
      <vt:variant>
        <vt:lpwstr/>
      </vt:variant>
      <vt:variant>
        <vt:lpwstr>_Toc34675523</vt:lpwstr>
      </vt:variant>
      <vt:variant>
        <vt:i4>1245234</vt:i4>
      </vt:variant>
      <vt:variant>
        <vt:i4>26</vt:i4>
      </vt:variant>
      <vt:variant>
        <vt:i4>0</vt:i4>
      </vt:variant>
      <vt:variant>
        <vt:i4>5</vt:i4>
      </vt:variant>
      <vt:variant>
        <vt:lpwstr/>
      </vt:variant>
      <vt:variant>
        <vt:lpwstr>_Toc34675522</vt:lpwstr>
      </vt:variant>
      <vt:variant>
        <vt:i4>1048626</vt:i4>
      </vt:variant>
      <vt:variant>
        <vt:i4>20</vt:i4>
      </vt:variant>
      <vt:variant>
        <vt:i4>0</vt:i4>
      </vt:variant>
      <vt:variant>
        <vt:i4>5</vt:i4>
      </vt:variant>
      <vt:variant>
        <vt:lpwstr/>
      </vt:variant>
      <vt:variant>
        <vt:lpwstr>_Toc34675521</vt:lpwstr>
      </vt:variant>
      <vt:variant>
        <vt:i4>1114162</vt:i4>
      </vt:variant>
      <vt:variant>
        <vt:i4>14</vt:i4>
      </vt:variant>
      <vt:variant>
        <vt:i4>0</vt:i4>
      </vt:variant>
      <vt:variant>
        <vt:i4>5</vt:i4>
      </vt:variant>
      <vt:variant>
        <vt:lpwstr/>
      </vt:variant>
      <vt:variant>
        <vt:lpwstr>_Toc34675520</vt:lpwstr>
      </vt:variant>
      <vt:variant>
        <vt:i4>1572913</vt:i4>
      </vt:variant>
      <vt:variant>
        <vt:i4>8</vt:i4>
      </vt:variant>
      <vt:variant>
        <vt:i4>0</vt:i4>
      </vt:variant>
      <vt:variant>
        <vt:i4>5</vt:i4>
      </vt:variant>
      <vt:variant>
        <vt:lpwstr/>
      </vt:variant>
      <vt:variant>
        <vt:lpwstr>_Toc34675519</vt:lpwstr>
      </vt:variant>
      <vt:variant>
        <vt:i4>1638449</vt:i4>
      </vt:variant>
      <vt:variant>
        <vt:i4>2</vt:i4>
      </vt:variant>
      <vt:variant>
        <vt:i4>0</vt:i4>
      </vt:variant>
      <vt:variant>
        <vt:i4>5</vt:i4>
      </vt:variant>
      <vt:variant>
        <vt:lpwstr/>
      </vt:variant>
      <vt:variant>
        <vt:lpwstr>_Toc34675518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antoine leon</cp:lastModifiedBy>
  <cp:revision>314</cp:revision>
  <cp:lastPrinted>2004-02-16T21:39:00Z</cp:lastPrinted>
  <dcterms:created xsi:type="dcterms:W3CDTF">2020-03-07T02:10:00Z</dcterms:created>
  <dcterms:modified xsi:type="dcterms:W3CDTF">2020-03-10T04:03:00Z</dcterms:modified>
</cp:coreProperties>
</file>